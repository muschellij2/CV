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9800E4E" w14:textId="77777777" w:rsidR="00E306F2" w:rsidRPr="00D91F5F" w:rsidRDefault="00E306F2" w:rsidP="007D73C3">
      <w:pPr>
        <w:widowControl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91F5F">
        <w:rPr>
          <w:rFonts w:ascii="Times New Roman" w:eastAsia="Times New Roman" w:hAnsi="Times New Roman" w:cs="Times New Roman"/>
          <w:b/>
          <w:sz w:val="26"/>
          <w:szCs w:val="26"/>
        </w:rPr>
        <w:t>CURRICULUM VITAE</w:t>
      </w:r>
    </w:p>
    <w:p w14:paraId="60B17A42" w14:textId="77777777" w:rsidR="00E306F2" w:rsidRPr="00D91F5F" w:rsidRDefault="00E306F2" w:rsidP="007D73C3">
      <w:pPr>
        <w:widowControl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91F5F">
        <w:rPr>
          <w:rFonts w:ascii="Times New Roman" w:eastAsia="Times New Roman" w:hAnsi="Times New Roman" w:cs="Times New Roman"/>
          <w:sz w:val="26"/>
          <w:szCs w:val="26"/>
        </w:rPr>
        <w:t>John Muschelli III</w:t>
      </w:r>
    </w:p>
    <w:p w14:paraId="13AC3176" w14:textId="77777777" w:rsidR="00E306F2" w:rsidRPr="00D91F5F" w:rsidRDefault="00E306F2" w:rsidP="00090AE3">
      <w:pPr>
        <w:widowControl/>
        <w:rPr>
          <w:rFonts w:ascii="Times New Roman" w:eastAsia="Times New Roman" w:hAnsi="Times New Roman" w:cs="Times New Roman"/>
          <w:sz w:val="26"/>
          <w:szCs w:val="26"/>
        </w:rPr>
      </w:pPr>
    </w:p>
    <w:p w14:paraId="4FF23C88" w14:textId="77777777" w:rsidR="00E306F2" w:rsidRPr="00D91F5F" w:rsidRDefault="00E306F2" w:rsidP="00090AE3">
      <w:pPr>
        <w:widowControl/>
        <w:rPr>
          <w:rFonts w:ascii="Times New Roman" w:eastAsia="Times New Roman" w:hAnsi="Times New Roman" w:cs="Times New Roman"/>
          <w:b/>
          <w:sz w:val="26"/>
          <w:szCs w:val="26"/>
        </w:rPr>
      </w:pPr>
      <w:r w:rsidRPr="00D91F5F">
        <w:rPr>
          <w:rFonts w:ascii="Times New Roman" w:eastAsia="Times New Roman" w:hAnsi="Times New Roman" w:cs="Times New Roman"/>
          <w:b/>
          <w:sz w:val="26"/>
          <w:szCs w:val="26"/>
        </w:rPr>
        <w:t xml:space="preserve">PERSONAL DATA </w:t>
      </w:r>
    </w:p>
    <w:p w14:paraId="1B08FDE2" w14:textId="77777777" w:rsidR="00E306F2" w:rsidRPr="00D91F5F" w:rsidRDefault="00E306F2" w:rsidP="00090AE3">
      <w:pPr>
        <w:widowControl/>
        <w:rPr>
          <w:rFonts w:ascii="Times New Roman" w:eastAsia="Times New Roman" w:hAnsi="Times New Roman" w:cs="Times New Roman"/>
          <w:sz w:val="26"/>
          <w:szCs w:val="26"/>
        </w:rPr>
      </w:pPr>
    </w:p>
    <w:p w14:paraId="43007DB9" w14:textId="77777777" w:rsidR="00E306F2" w:rsidRPr="00D91F5F" w:rsidRDefault="00E306F2" w:rsidP="00090AE3">
      <w:p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91F5F">
        <w:rPr>
          <w:rFonts w:ascii="Times New Roman" w:hAnsi="Times New Roman" w:cs="Times New Roman"/>
          <w:color w:val="000000"/>
          <w:sz w:val="26"/>
          <w:szCs w:val="26"/>
        </w:rPr>
        <w:t xml:space="preserve">Department of Biostatistics, Johns Hopkins Bloomberg School of Public Health. 615 North Wolfe Street, Baltimore, MD 21205-2179. </w:t>
      </w:r>
    </w:p>
    <w:p w14:paraId="04E40C02" w14:textId="77777777" w:rsidR="00E306F2" w:rsidRPr="00D91F5F" w:rsidRDefault="00E306F2" w:rsidP="00090AE3">
      <w:p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91F5F">
        <w:rPr>
          <w:rFonts w:ascii="Times New Roman" w:hAnsi="Times New Roman" w:cs="Times New Roman"/>
          <w:color w:val="000000"/>
          <w:sz w:val="26"/>
          <w:szCs w:val="26"/>
        </w:rPr>
        <w:t xml:space="preserve">(410)-614-7840 | jmusche1@jhu.edu | johnmuschelli.com </w:t>
      </w:r>
    </w:p>
    <w:p w14:paraId="3BAD6E7C" w14:textId="77777777" w:rsidR="00E306F2" w:rsidRPr="00D91F5F" w:rsidRDefault="00E306F2" w:rsidP="00090AE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91F5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EDUCATION AND TRAINING </w:t>
      </w:r>
    </w:p>
    <w:p w14:paraId="5F3D6550" w14:textId="77777777" w:rsidR="00090AE3" w:rsidRPr="00D91F5F" w:rsidRDefault="00A3517E" w:rsidP="00544751">
      <w:pPr>
        <w:ind w:left="273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2012–2016 </w:t>
      </w:r>
      <w:r w:rsidRPr="00D91F5F">
        <w:rPr>
          <w:rFonts w:ascii="Times New Roman" w:eastAsia="Arial" w:hAnsi="Times New Roman" w:cs="Times New Roman"/>
          <w:spacing w:val="3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PhD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="00E306F2" w:rsidRPr="00D91F5F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17ED4307" w14:textId="14E041E8" w:rsidR="00E306F2" w:rsidRPr="00D91F5F" w:rsidRDefault="00A3517E" w:rsidP="00544751">
      <w:pPr>
        <w:ind w:left="273" w:firstLine="447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Johns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Hopkins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Bloomberg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School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Public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Health,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MD.</w:t>
      </w:r>
    </w:p>
    <w:p w14:paraId="711C2367" w14:textId="77777777" w:rsidR="00090AE3" w:rsidRPr="00D91F5F" w:rsidRDefault="00A3517E" w:rsidP="00544751">
      <w:pPr>
        <w:ind w:left="273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2008–2010 </w:t>
      </w:r>
      <w:r w:rsidRPr="00D91F5F">
        <w:rPr>
          <w:rFonts w:ascii="Times New Roman" w:eastAsia="Arial" w:hAnsi="Times New Roman" w:cs="Times New Roman"/>
          <w:spacing w:val="3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ScM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="00E306F2" w:rsidRPr="00D91F5F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04311A18" w14:textId="5F8722DF" w:rsidR="00E03F22" w:rsidRPr="00D91F5F" w:rsidRDefault="00A3517E" w:rsidP="00544751">
      <w:pPr>
        <w:ind w:left="273" w:firstLine="447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Johns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Hopkins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Bloomberg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School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Public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Health,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MD.</w:t>
      </w:r>
    </w:p>
    <w:p w14:paraId="40751201" w14:textId="77777777" w:rsidR="00090AE3" w:rsidRPr="00D91F5F" w:rsidRDefault="00A3517E" w:rsidP="00544751">
      <w:pPr>
        <w:ind w:right="4034" w:firstLine="273"/>
        <w:jc w:val="both"/>
        <w:rPr>
          <w:rFonts w:ascii="Times New Roman" w:eastAsia="Arial" w:hAnsi="Times New Roman" w:cs="Times New Roman"/>
          <w:w w:val="99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2004–2008 </w:t>
      </w:r>
      <w:r w:rsidRPr="00D91F5F">
        <w:rPr>
          <w:rFonts w:ascii="Times New Roman" w:eastAsia="Arial" w:hAnsi="Times New Roman" w:cs="Times New Roman"/>
          <w:spacing w:val="3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BS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Biomathematics</w:t>
      </w:r>
      <w:r w:rsidRPr="00D91F5F">
        <w:rPr>
          <w:rFonts w:ascii="Times New Roman" w:eastAsia="Arial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Neuroscience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</w:p>
    <w:p w14:paraId="01766F04" w14:textId="348D5A40" w:rsidR="00E03F22" w:rsidRPr="00D91F5F" w:rsidRDefault="00A3517E" w:rsidP="00544751">
      <w:pPr>
        <w:ind w:left="1538" w:right="4034" w:hanging="818"/>
        <w:jc w:val="both"/>
        <w:rPr>
          <w:rFonts w:ascii="Times New Roman" w:eastAsia="Arial" w:hAnsi="Times New Roman" w:cs="Times New Roman"/>
          <w:spacing w:val="-7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>The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University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of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Scranton,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Scranton</w:t>
      </w:r>
      <w:r w:rsidR="00E306F2" w:rsidRPr="00D91F5F">
        <w:rPr>
          <w:rFonts w:ascii="Times New Roman" w:eastAsia="Arial" w:hAnsi="Times New Roman" w:cs="Times New Roman"/>
          <w:sz w:val="26"/>
          <w:szCs w:val="26"/>
        </w:rPr>
        <w:t xml:space="preserve">, 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>PA</w:t>
      </w:r>
    </w:p>
    <w:p w14:paraId="637EEED7" w14:textId="77777777" w:rsidR="00090AE3" w:rsidRPr="00D91F5F" w:rsidRDefault="00090AE3" w:rsidP="00090AE3">
      <w:pPr>
        <w:ind w:right="4034"/>
        <w:rPr>
          <w:rFonts w:ascii="Times New Roman" w:eastAsia="Arial" w:hAnsi="Times New Roman" w:cs="Times New Roman"/>
          <w:spacing w:val="-7"/>
          <w:sz w:val="26"/>
          <w:szCs w:val="26"/>
        </w:rPr>
      </w:pPr>
    </w:p>
    <w:p w14:paraId="179DA10C" w14:textId="2F4A782E" w:rsidR="00090AE3" w:rsidRPr="00BF63BE" w:rsidRDefault="00090AE3" w:rsidP="00BF63BE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91F5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PROFESSIONAL EXPERIENCE </w:t>
      </w:r>
    </w:p>
    <w:p w14:paraId="6FE15AD4" w14:textId="77AEEBA9" w:rsidR="008022AE" w:rsidRDefault="008022AE" w:rsidP="00544751">
      <w:pPr>
        <w:ind w:left="274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2016</w:t>
      </w:r>
      <w:r w:rsidRPr="00D91F5F">
        <w:rPr>
          <w:rFonts w:ascii="Times New Roman" w:eastAsia="Arial" w:hAnsi="Times New Roman" w:cs="Times New Roman"/>
          <w:sz w:val="26"/>
          <w:szCs w:val="26"/>
        </w:rPr>
        <w:t>–</w:t>
      </w:r>
      <w:r w:rsidR="00090AE3" w:rsidRPr="00D91F5F">
        <w:rPr>
          <w:rFonts w:ascii="Times New Roman" w:eastAsia="Arial" w:hAnsi="Times New Roman" w:cs="Times New Roman"/>
          <w:sz w:val="26"/>
          <w:szCs w:val="26"/>
        </w:rPr>
        <w:t xml:space="preserve">Present  </w:t>
      </w:r>
      <w:r w:rsidR="00090AE3" w:rsidRPr="00D91F5F">
        <w:rPr>
          <w:rFonts w:ascii="Times New Roman" w:eastAsia="Arial" w:hAnsi="Times New Roman" w:cs="Times New Roman"/>
          <w:b/>
          <w:sz w:val="26"/>
          <w:szCs w:val="26"/>
        </w:rPr>
        <w:t>Assistant Scientist</w:t>
      </w:r>
      <w:r w:rsidR="00090AE3" w:rsidRPr="00D91F5F">
        <w:rPr>
          <w:rFonts w:ascii="Times New Roman" w:eastAsia="Arial" w:hAnsi="Times New Roman" w:cs="Times New Roman"/>
          <w:sz w:val="26"/>
          <w:szCs w:val="26"/>
        </w:rPr>
        <w:t xml:space="preserve">, Department of Biostatistics, Johns Hopkins Bloomberg </w:t>
      </w:r>
    </w:p>
    <w:p w14:paraId="6FBA0544" w14:textId="7FF813DF" w:rsidR="00090AE3" w:rsidRDefault="00901589" w:rsidP="00544751">
      <w:pPr>
        <w:ind w:firstLine="720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School of Public Health</w:t>
      </w:r>
      <w:r w:rsidR="00090AE3" w:rsidRPr="00D91F5F">
        <w:rPr>
          <w:rFonts w:ascii="Times New Roman" w:eastAsia="Arial" w:hAnsi="Times New Roman" w:cs="Times New Roman"/>
          <w:sz w:val="26"/>
          <w:szCs w:val="26"/>
        </w:rPr>
        <w:t>.</w:t>
      </w:r>
    </w:p>
    <w:p w14:paraId="6A16A28F" w14:textId="77777777" w:rsidR="008022AE" w:rsidRPr="00D91F5F" w:rsidRDefault="008022AE" w:rsidP="00544751">
      <w:pPr>
        <w:ind w:left="274"/>
        <w:rPr>
          <w:rFonts w:ascii="Times New Roman" w:eastAsia="Arial" w:hAnsi="Times New Roman" w:cs="Times New Roman"/>
          <w:sz w:val="26"/>
          <w:szCs w:val="26"/>
        </w:rPr>
      </w:pPr>
    </w:p>
    <w:p w14:paraId="58F7BA87" w14:textId="77777777" w:rsidR="00544751" w:rsidRDefault="00A3517E" w:rsidP="00544751">
      <w:pPr>
        <w:ind w:left="274" w:right="8"/>
        <w:rPr>
          <w:rFonts w:ascii="Times New Roman" w:eastAsia="Arial" w:hAnsi="Times New Roman" w:cs="Times New Roman"/>
          <w:i/>
          <w:spacing w:val="31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2012–2016 </w:t>
      </w:r>
      <w:r w:rsidRPr="00D91F5F">
        <w:rPr>
          <w:rFonts w:ascii="Times New Roman" w:eastAsia="Arial" w:hAnsi="Times New Roman" w:cs="Times New Roman"/>
          <w:spacing w:val="4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pacing w:val="-2"/>
          <w:sz w:val="26"/>
          <w:szCs w:val="26"/>
        </w:rPr>
        <w:t>Trainee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4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 xml:space="preserve">T32AG021334: </w:t>
      </w:r>
      <w:r w:rsidRPr="00D91F5F">
        <w:rPr>
          <w:rFonts w:ascii="Times New Roman" w:eastAsia="Arial" w:hAnsi="Times New Roman" w:cs="Times New Roman"/>
          <w:i/>
          <w:spacing w:val="2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Epidemiology</w:t>
      </w:r>
      <w:r w:rsidRPr="00D91F5F">
        <w:rPr>
          <w:rFonts w:ascii="Times New Roman" w:eastAsia="Arial" w:hAnsi="Times New Roman" w:cs="Times New Roman"/>
          <w:i/>
          <w:spacing w:val="3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of</w:t>
      </w:r>
      <w:r w:rsidRPr="00D91F5F">
        <w:rPr>
          <w:rFonts w:ascii="Times New Roman" w:eastAsia="Arial" w:hAnsi="Times New Roman" w:cs="Times New Roman"/>
          <w:i/>
          <w:spacing w:val="3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Aging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pacing w:val="-2"/>
          <w:sz w:val="26"/>
          <w:szCs w:val="26"/>
        </w:rPr>
        <w:t>Training</w:t>
      </w:r>
      <w:r w:rsidRPr="00D91F5F">
        <w:rPr>
          <w:rFonts w:ascii="Times New Roman" w:eastAsia="Arial" w:hAnsi="Times New Roman" w:cs="Times New Roman"/>
          <w:i/>
          <w:spacing w:val="31"/>
          <w:sz w:val="26"/>
          <w:szCs w:val="26"/>
        </w:rPr>
        <w:t xml:space="preserve"> </w:t>
      </w:r>
    </w:p>
    <w:p w14:paraId="1D12FB2A" w14:textId="32BBB4F8" w:rsidR="00E03F22" w:rsidRPr="00544751" w:rsidRDefault="00A3517E" w:rsidP="00544751">
      <w:pPr>
        <w:ind w:left="274" w:right="8" w:firstLine="446"/>
        <w:rPr>
          <w:rFonts w:ascii="Times New Roman" w:eastAsia="Arial" w:hAnsi="Times New Roman" w:cs="Times New Roman"/>
          <w:i/>
          <w:spacing w:val="31"/>
          <w:sz w:val="26"/>
          <w:szCs w:val="26"/>
        </w:rPr>
      </w:pPr>
      <w:r w:rsidRPr="00D91F5F">
        <w:rPr>
          <w:rFonts w:ascii="Times New Roman" w:eastAsia="Arial" w:hAnsi="Times New Roman" w:cs="Times New Roman"/>
          <w:i/>
          <w:sz w:val="26"/>
          <w:szCs w:val="26"/>
        </w:rPr>
        <w:t>Grant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23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Mentors: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pacing w:val="-5"/>
          <w:sz w:val="26"/>
          <w:szCs w:val="26"/>
        </w:rPr>
        <w:t>Dr.</w:t>
      </w:r>
      <w:r w:rsidRPr="00D91F5F">
        <w:rPr>
          <w:rFonts w:ascii="Times New Roman" w:eastAsia="Arial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Michelle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Carlson,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pacing w:val="-5"/>
          <w:sz w:val="26"/>
          <w:szCs w:val="26"/>
        </w:rPr>
        <w:t>Dr.</w:t>
      </w:r>
      <w:r w:rsidRPr="00D91F5F">
        <w:rPr>
          <w:rFonts w:ascii="Times New Roman" w:eastAsia="Arial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Ravi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>Varadhan.</w:t>
      </w:r>
    </w:p>
    <w:p w14:paraId="7C3A2962" w14:textId="77777777" w:rsidR="00E03F22" w:rsidRPr="00D91F5F" w:rsidRDefault="00E03F22" w:rsidP="00544751">
      <w:pPr>
        <w:spacing w:before="6"/>
        <w:ind w:left="274"/>
        <w:rPr>
          <w:rFonts w:ascii="Times New Roman" w:eastAsia="Arial" w:hAnsi="Times New Roman" w:cs="Times New Roman"/>
          <w:sz w:val="26"/>
          <w:szCs w:val="26"/>
        </w:rPr>
      </w:pPr>
    </w:p>
    <w:p w14:paraId="6D6078A8" w14:textId="77777777" w:rsidR="008022AE" w:rsidRDefault="00A3517E" w:rsidP="00544751">
      <w:pPr>
        <w:ind w:left="274"/>
        <w:rPr>
          <w:rFonts w:ascii="Times New Roman" w:eastAsia="Arial" w:hAnsi="Times New Roman" w:cs="Times New Roman"/>
          <w:spacing w:val="-22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2009–2016 </w:t>
      </w:r>
      <w:r w:rsidRPr="00D91F5F">
        <w:rPr>
          <w:rFonts w:ascii="Times New Roman" w:eastAsia="Arial" w:hAnsi="Times New Roman" w:cs="Times New Roman"/>
          <w:spacing w:val="2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Research</w:t>
      </w:r>
      <w:r w:rsidRPr="00D91F5F">
        <w:rPr>
          <w:rFonts w:ascii="Times New Roman" w:eastAsia="Arial" w:hAnsi="Times New Roman" w:cs="Times New Roman"/>
          <w:b/>
          <w:bCs/>
          <w:spacing w:val="-2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Associate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2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Johns</w:t>
      </w:r>
      <w:r w:rsidRPr="00D91F5F">
        <w:rPr>
          <w:rFonts w:ascii="Times New Roman" w:eastAsia="Arial" w:hAnsi="Times New Roman" w:cs="Times New Roman"/>
          <w:i/>
          <w:spacing w:val="-2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Hopkins</w:t>
      </w:r>
      <w:r w:rsidRPr="00D91F5F">
        <w:rPr>
          <w:rFonts w:ascii="Times New Roman" w:eastAsia="Arial" w:hAnsi="Times New Roman" w:cs="Times New Roman"/>
          <w:i/>
          <w:spacing w:val="-2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eastAsia="Arial" w:hAnsi="Times New Roman" w:cs="Times New Roman"/>
          <w:i/>
          <w:spacing w:val="-2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Consulting</w:t>
      </w:r>
      <w:r w:rsidRPr="00D91F5F">
        <w:rPr>
          <w:rFonts w:ascii="Times New Roman" w:eastAsia="Arial" w:hAnsi="Times New Roman" w:cs="Times New Roman"/>
          <w:i/>
          <w:spacing w:val="-2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Center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2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Baltimore,</w:t>
      </w:r>
      <w:r w:rsidRPr="00D91F5F">
        <w:rPr>
          <w:rFonts w:ascii="Times New Roman" w:eastAsia="Arial" w:hAnsi="Times New Roman" w:cs="Times New Roman"/>
          <w:spacing w:val="-22"/>
          <w:sz w:val="26"/>
          <w:szCs w:val="26"/>
        </w:rPr>
        <w:t xml:space="preserve"> </w:t>
      </w:r>
    </w:p>
    <w:p w14:paraId="3F8333F6" w14:textId="77777777" w:rsidR="008022AE" w:rsidRDefault="00A3517E" w:rsidP="00544751">
      <w:pPr>
        <w:ind w:firstLine="720"/>
        <w:rPr>
          <w:rFonts w:ascii="Times New Roman" w:hAnsi="Times New Roman" w:cs="Times New Roman"/>
          <w:spacing w:val="-9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>MD.</w:t>
      </w:r>
      <w:r w:rsidR="00090AE3" w:rsidRPr="00D91F5F">
        <w:rPr>
          <w:rFonts w:ascii="Times New Roman" w:eastAsia="Arial" w:hAnsi="Times New Roman" w:cs="Times New Roman"/>
          <w:sz w:val="26"/>
          <w:szCs w:val="26"/>
        </w:rPr>
        <w:t xml:space="preserve">   </w:t>
      </w:r>
      <w:r w:rsidRPr="00D91F5F">
        <w:rPr>
          <w:rFonts w:ascii="Times New Roman" w:hAnsi="Times New Roman" w:cs="Times New Roman"/>
          <w:sz w:val="26"/>
          <w:szCs w:val="26"/>
        </w:rPr>
        <w:t>Collaborated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projects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with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senior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consultants.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Weekly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consulting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</w:p>
    <w:p w14:paraId="170A93AD" w14:textId="77777777" w:rsidR="008022AE" w:rsidRDefault="00A3517E" w:rsidP="00544751">
      <w:pPr>
        <w:ind w:firstLine="720"/>
        <w:rPr>
          <w:rFonts w:ascii="Times New Roman" w:hAnsi="Times New Roman" w:cs="Times New Roman"/>
          <w:spacing w:val="-7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student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research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projects.</w:t>
      </w:r>
      <w:r w:rsidR="00090AE3" w:rsidRPr="00D91F5F">
        <w:rPr>
          <w:rFonts w:ascii="Times New Roman" w:eastAsia="Arial" w:hAnsi="Times New Roman" w:cs="Times New Roman"/>
          <w:sz w:val="26"/>
          <w:szCs w:val="26"/>
        </w:rPr>
        <w:t xml:space="preserve">  </w:t>
      </w:r>
      <w:r w:rsidRPr="00D91F5F">
        <w:rPr>
          <w:rFonts w:ascii="Times New Roman" w:hAnsi="Times New Roman" w:cs="Times New Roman"/>
          <w:sz w:val="26"/>
          <w:szCs w:val="26"/>
        </w:rPr>
        <w:t>Report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writing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analyzing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data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using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</w:p>
    <w:p w14:paraId="79B4D482" w14:textId="0BD0150A" w:rsidR="00E03F22" w:rsidRPr="00D91F5F" w:rsidRDefault="00A3517E" w:rsidP="00544751">
      <w:pPr>
        <w:ind w:firstLine="720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software: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Stata.</w:t>
      </w:r>
    </w:p>
    <w:p w14:paraId="6836A6C3" w14:textId="77777777" w:rsidR="00816264" w:rsidRPr="00D91F5F" w:rsidRDefault="00816264" w:rsidP="00544751">
      <w:pPr>
        <w:spacing w:line="262" w:lineRule="auto"/>
        <w:ind w:left="274" w:right="8"/>
        <w:rPr>
          <w:rFonts w:ascii="Times New Roman" w:eastAsia="Arial" w:hAnsi="Times New Roman" w:cs="Times New Roman"/>
          <w:sz w:val="26"/>
          <w:szCs w:val="26"/>
        </w:rPr>
      </w:pPr>
    </w:p>
    <w:p w14:paraId="10F6A2FD" w14:textId="77777777" w:rsidR="008022AE" w:rsidRDefault="00A3517E" w:rsidP="00544751">
      <w:pPr>
        <w:spacing w:line="262" w:lineRule="auto"/>
        <w:ind w:left="274" w:right="8"/>
        <w:rPr>
          <w:rFonts w:ascii="Times New Roman" w:eastAsia="Arial" w:hAnsi="Times New Roman" w:cs="Times New Roman"/>
          <w:spacing w:val="-7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2009–2014 </w:t>
      </w:r>
      <w:r w:rsidRPr="00D91F5F">
        <w:rPr>
          <w:rFonts w:ascii="Times New Roman" w:eastAsia="Arial" w:hAnsi="Times New Roman" w:cs="Times New Roman"/>
          <w:spacing w:val="3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Data</w:t>
      </w:r>
      <w:r w:rsidRPr="00D91F5F">
        <w:rPr>
          <w:rFonts w:ascii="Times New Roman" w:eastAsia="Arial" w:hAnsi="Times New Roman" w:cs="Times New Roman"/>
          <w:b/>
          <w:bCs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Analyst</w:t>
      </w:r>
      <w:r w:rsidRPr="00D91F5F">
        <w:rPr>
          <w:rFonts w:ascii="Times New Roman" w:eastAsia="Arial" w:hAnsi="Times New Roman" w:cs="Times New Roman"/>
          <w:b/>
          <w:bCs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/</w:t>
      </w:r>
      <w:r w:rsidRPr="00D91F5F">
        <w:rPr>
          <w:rFonts w:ascii="Times New Roman" w:eastAsia="Arial" w:hAnsi="Times New Roman" w:cs="Times New Roman"/>
          <w:b/>
          <w:bCs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Data</w:t>
      </w:r>
      <w:r w:rsidRPr="00D91F5F">
        <w:rPr>
          <w:rFonts w:ascii="Times New Roman" w:eastAsia="Arial" w:hAnsi="Times New Roman" w:cs="Times New Roman"/>
          <w:b/>
          <w:bCs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Manager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Brain</w:t>
      </w:r>
      <w:r w:rsidRPr="00D91F5F">
        <w:rPr>
          <w:rFonts w:ascii="Times New Roman" w:eastAsia="Arial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Injury</w:t>
      </w:r>
      <w:r w:rsidRPr="00D91F5F">
        <w:rPr>
          <w:rFonts w:ascii="Times New Roman" w:eastAsia="Arial" w:hAnsi="Times New Roman" w:cs="Times New Roman"/>
          <w:i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Outcomes</w:t>
      </w:r>
      <w:r w:rsidRPr="00D91F5F">
        <w:rPr>
          <w:rFonts w:ascii="Times New Roman" w:eastAsia="Arial" w:hAnsi="Times New Roman" w:cs="Times New Roman"/>
          <w:i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Division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Baltimore,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</w:p>
    <w:p w14:paraId="470B8B9E" w14:textId="77777777" w:rsidR="008022AE" w:rsidRDefault="00A3517E" w:rsidP="00544751">
      <w:pPr>
        <w:spacing w:line="262" w:lineRule="auto"/>
        <w:ind w:right="8" w:firstLine="720"/>
        <w:rPr>
          <w:rFonts w:ascii="Times New Roman" w:eastAsia="Arial" w:hAnsi="Times New Roman" w:cs="Times New Roman"/>
          <w:spacing w:val="-13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>MD.</w:t>
      </w:r>
      <w:r w:rsidRPr="00D91F5F">
        <w:rPr>
          <w:rFonts w:ascii="Times New Roman" w:eastAsia="Arial" w:hAnsi="Times New Roman" w:cs="Times New Roman"/>
          <w:w w:val="99"/>
          <w:sz w:val="26"/>
          <w:szCs w:val="26"/>
        </w:rPr>
        <w:t xml:space="preserve"> </w:t>
      </w:r>
      <w:r w:rsidR="00816264" w:rsidRPr="00D91F5F">
        <w:rPr>
          <w:rFonts w:ascii="Times New Roman" w:eastAsia="Arial" w:hAnsi="Times New Roman" w:cs="Times New Roman"/>
          <w:w w:val="99"/>
          <w:sz w:val="26"/>
          <w:szCs w:val="26"/>
        </w:rPr>
        <w:t xml:space="preserve">  </w:t>
      </w:r>
      <w:r w:rsidRPr="00D91F5F">
        <w:rPr>
          <w:rFonts w:ascii="Times New Roman" w:eastAsia="Arial" w:hAnsi="Times New Roman" w:cs="Times New Roman"/>
          <w:sz w:val="26"/>
          <w:szCs w:val="26"/>
        </w:rPr>
        <w:t>Decreased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turnaround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time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on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data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safety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report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(from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weeks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to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hours)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by</w:t>
      </w:r>
      <w:r w:rsidRPr="00D91F5F">
        <w:rPr>
          <w:rFonts w:ascii="Times New Roman" w:eastAsia="Arial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using</w:t>
      </w:r>
      <w:r w:rsidRPr="00D91F5F">
        <w:rPr>
          <w:rFonts w:ascii="Times New Roman" w:eastAsia="Arial" w:hAnsi="Times New Roman" w:cs="Times New Roman"/>
          <w:spacing w:val="-13"/>
          <w:sz w:val="26"/>
          <w:szCs w:val="26"/>
        </w:rPr>
        <w:t xml:space="preserve"> </w:t>
      </w:r>
    </w:p>
    <w:p w14:paraId="658C2E2D" w14:textId="20F80125" w:rsidR="00E03F22" w:rsidRPr="00D91F5F" w:rsidRDefault="00A3517E" w:rsidP="00544751">
      <w:pPr>
        <w:spacing w:line="262" w:lineRule="auto"/>
        <w:ind w:left="720" w:right="8"/>
        <w:rPr>
          <w:rFonts w:ascii="Times New Roman" w:eastAsia="Arial" w:hAnsi="Times New Roman" w:cs="Times New Roman"/>
          <w:w w:val="99"/>
          <w:sz w:val="26"/>
          <w:szCs w:val="26"/>
        </w:rPr>
      </w:pP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>knitr,</w:t>
      </w:r>
      <w:r w:rsidRPr="00D91F5F">
        <w:rPr>
          <w:rFonts w:ascii="Times New Roman" w:eastAsia="Arial" w:hAnsi="Times New Roman" w:cs="Times New Roman"/>
          <w:spacing w:val="-1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pacing w:val="-5"/>
          <w:sz w:val="26"/>
          <w:szCs w:val="26"/>
        </w:rPr>
        <w:t>LaTeX,</w:t>
      </w:r>
      <w:r w:rsidRPr="00D91F5F">
        <w:rPr>
          <w:rFonts w:ascii="Times New Roman" w:eastAsia="Arial" w:hAnsi="Times New Roman" w:cs="Times New Roman"/>
          <w:spacing w:val="23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dynamic</w:t>
      </w:r>
      <w:r w:rsidRPr="00D91F5F">
        <w:rPr>
          <w:rFonts w:ascii="Times New Roman" w:eastAsia="Arial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documents.</w:t>
      </w:r>
      <w:r w:rsidR="00816264" w:rsidRPr="00D91F5F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Created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standardized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database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processing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pipeline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CT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images.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Analyzed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phase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II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III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trials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treatment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intracerebral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hemorrhage</w:t>
      </w:r>
      <w:r w:rsidR="00816264" w:rsidRPr="00D91F5F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D91F5F">
        <w:rPr>
          <w:rFonts w:ascii="Times New Roman" w:hAnsi="Times New Roman" w:cs="Times New Roman"/>
          <w:sz w:val="26"/>
          <w:szCs w:val="26"/>
        </w:rPr>
        <w:t>Data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management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consultation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electronic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case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report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form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(eCRF)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creation.</w:t>
      </w:r>
    </w:p>
    <w:p w14:paraId="4DD46796" w14:textId="77777777" w:rsidR="00E03F22" w:rsidRPr="00D91F5F" w:rsidRDefault="00E03F22" w:rsidP="00544751">
      <w:pPr>
        <w:spacing w:before="11"/>
        <w:ind w:left="274"/>
        <w:rPr>
          <w:rFonts w:ascii="Times New Roman" w:eastAsia="Arial" w:hAnsi="Times New Roman" w:cs="Times New Roman"/>
          <w:sz w:val="26"/>
          <w:szCs w:val="26"/>
        </w:rPr>
      </w:pPr>
    </w:p>
    <w:p w14:paraId="30BABC68" w14:textId="77777777" w:rsidR="008022AE" w:rsidRDefault="00A3517E" w:rsidP="00544751">
      <w:pPr>
        <w:spacing w:line="257" w:lineRule="auto"/>
        <w:ind w:left="274" w:right="8"/>
        <w:rPr>
          <w:rFonts w:ascii="Times New Roman" w:eastAsia="Arial" w:hAnsi="Times New Roman" w:cs="Times New Roman"/>
          <w:i/>
          <w:spacing w:val="30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2010–2012 </w:t>
      </w:r>
      <w:r w:rsidRPr="00D91F5F">
        <w:rPr>
          <w:rFonts w:ascii="Times New Roman" w:eastAsia="Arial" w:hAnsi="Times New Roman" w:cs="Times New Roman"/>
          <w:spacing w:val="4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Data</w:t>
      </w:r>
      <w:r w:rsidRPr="00D91F5F">
        <w:rPr>
          <w:rFonts w:ascii="Times New Roman" w:eastAsia="Arial" w:hAnsi="Times New Roman" w:cs="Times New Roman"/>
          <w:b/>
          <w:bCs/>
          <w:spacing w:val="2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Analyst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3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Laboratory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for</w:t>
      </w:r>
      <w:r w:rsidRPr="00D91F5F">
        <w:rPr>
          <w:rFonts w:ascii="Times New Roman" w:eastAsia="Arial" w:hAnsi="Times New Roman" w:cs="Times New Roman"/>
          <w:i/>
          <w:spacing w:val="2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Neurocognitive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i/>
          <w:spacing w:val="2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Imaging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Research</w:t>
      </w:r>
      <w:r w:rsidRPr="00D91F5F">
        <w:rPr>
          <w:rFonts w:ascii="Times New Roman" w:eastAsia="Arial" w:hAnsi="Times New Roman" w:cs="Times New Roman"/>
          <w:i/>
          <w:spacing w:val="2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at</w:t>
      </w:r>
      <w:r w:rsidRPr="00D91F5F">
        <w:rPr>
          <w:rFonts w:ascii="Times New Roman" w:eastAsia="Arial" w:hAnsi="Times New Roman" w:cs="Times New Roman"/>
          <w:i/>
          <w:spacing w:val="30"/>
          <w:sz w:val="26"/>
          <w:szCs w:val="26"/>
        </w:rPr>
        <w:t xml:space="preserve"> </w:t>
      </w:r>
    </w:p>
    <w:p w14:paraId="114B29B4" w14:textId="77777777" w:rsidR="008022AE" w:rsidRDefault="00A3517E" w:rsidP="00544751">
      <w:pPr>
        <w:spacing w:line="257" w:lineRule="auto"/>
        <w:ind w:right="8" w:firstLine="720"/>
        <w:rPr>
          <w:rFonts w:ascii="Times New Roman" w:hAnsi="Times New Roman" w:cs="Times New Roman"/>
          <w:spacing w:val="4"/>
          <w:sz w:val="26"/>
          <w:szCs w:val="26"/>
        </w:rPr>
      </w:pPr>
      <w:r w:rsidRPr="00D91F5F">
        <w:rPr>
          <w:rFonts w:ascii="Times New Roman" w:eastAsia="Arial" w:hAnsi="Times New Roman" w:cs="Times New Roman"/>
          <w:i/>
          <w:sz w:val="26"/>
          <w:szCs w:val="26"/>
        </w:rPr>
        <w:t>Kennedy</w:t>
      </w:r>
      <w:r w:rsidRPr="00D91F5F">
        <w:rPr>
          <w:rFonts w:ascii="Times New Roman" w:eastAsia="Arial" w:hAnsi="Times New Roman" w:cs="Times New Roman"/>
          <w:i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Krieger</w:t>
      </w:r>
      <w:r w:rsidRPr="00D91F5F">
        <w:rPr>
          <w:rFonts w:ascii="Times New Roman" w:eastAsia="Arial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Institute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Baltimore,</w:t>
      </w:r>
      <w:r w:rsidRPr="00D91F5F">
        <w:rPr>
          <w:rFonts w:ascii="Times New Roman" w:eastAsia="Arial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MD.</w:t>
      </w:r>
      <w:r w:rsidR="00816264" w:rsidRPr="00D91F5F">
        <w:rPr>
          <w:rFonts w:ascii="Times New Roman" w:eastAsia="Arial" w:hAnsi="Times New Roman" w:cs="Times New Roman"/>
          <w:sz w:val="26"/>
          <w:szCs w:val="26"/>
        </w:rPr>
        <w:t xml:space="preserve">  </w:t>
      </w:r>
      <w:r w:rsidRPr="00D91F5F">
        <w:rPr>
          <w:rFonts w:ascii="Times New Roman" w:hAnsi="Times New Roman" w:cs="Times New Roman"/>
          <w:sz w:val="26"/>
          <w:szCs w:val="26"/>
        </w:rPr>
        <w:t>Reduced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manual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steps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complex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</w:p>
    <w:p w14:paraId="05CCB2D8" w14:textId="065CB312" w:rsidR="007D73C3" w:rsidRDefault="00A3517E" w:rsidP="00544751">
      <w:pPr>
        <w:spacing w:line="257" w:lineRule="auto"/>
        <w:ind w:left="720" w:right="8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imaging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study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using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automation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from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programming.</w:t>
      </w:r>
      <w:r w:rsidR="00816264" w:rsidRPr="00D91F5F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functional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MRI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(fMRI)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imaging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studies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using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Parametric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Mapping.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Programming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consultant: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Matlab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&amp;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R.</w:t>
      </w:r>
    </w:p>
    <w:p w14:paraId="6B1F4938" w14:textId="77777777" w:rsidR="00901589" w:rsidRDefault="00901589" w:rsidP="00544751">
      <w:pPr>
        <w:spacing w:line="257" w:lineRule="auto"/>
        <w:ind w:left="720" w:right="8"/>
        <w:rPr>
          <w:rFonts w:ascii="Times New Roman" w:hAnsi="Times New Roman" w:cs="Times New Roman"/>
          <w:sz w:val="26"/>
          <w:szCs w:val="26"/>
        </w:rPr>
      </w:pPr>
    </w:p>
    <w:p w14:paraId="0DA8262A" w14:textId="08824519" w:rsidR="00BF63BE" w:rsidRPr="008252D5" w:rsidRDefault="00901589" w:rsidP="008252D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 w:rsidRPr="00901589">
        <w:rPr>
          <w:rFonts w:ascii="Times" w:hAnsi="Times" w:cs="Times"/>
          <w:b/>
          <w:bCs/>
          <w:color w:val="000000"/>
          <w:sz w:val="26"/>
          <w:szCs w:val="26"/>
        </w:rPr>
        <w:t xml:space="preserve">PROFESSIONAL ACTIVITIES </w:t>
      </w:r>
    </w:p>
    <w:p w14:paraId="543EF0C9" w14:textId="77777777" w:rsidR="00BF63BE" w:rsidRPr="00D126E4" w:rsidRDefault="00BF63BE" w:rsidP="00BF63B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26"/>
          <w:szCs w:val="26"/>
        </w:rPr>
      </w:pPr>
      <w:r w:rsidRPr="00D126E4">
        <w:rPr>
          <w:rFonts w:ascii="Times" w:hAnsi="Times" w:cs="Times"/>
          <w:b/>
          <w:bCs/>
          <w:color w:val="000000"/>
          <w:sz w:val="26"/>
          <w:szCs w:val="26"/>
        </w:rPr>
        <w:t xml:space="preserve">EDITORIAL ACTIVITIES </w:t>
      </w:r>
    </w:p>
    <w:p w14:paraId="00FAA09A" w14:textId="77777777" w:rsidR="00BF63BE" w:rsidRDefault="00BF63BE" w:rsidP="00BF63B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 w:rsidRPr="00D126E4">
        <w:rPr>
          <w:rFonts w:ascii="Times" w:hAnsi="Times" w:cs="Times"/>
          <w:i/>
          <w:iCs/>
          <w:color w:val="000000"/>
          <w:sz w:val="26"/>
          <w:szCs w:val="26"/>
        </w:rPr>
        <w:t xml:space="preserve">Peer Review Activities </w:t>
      </w:r>
    </w:p>
    <w:p w14:paraId="1E3C8F3B" w14:textId="77777777" w:rsidR="008252D5" w:rsidRDefault="008252D5" w:rsidP="008252D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i/>
          <w:iCs/>
          <w:color w:val="000000"/>
          <w:sz w:val="32"/>
          <w:szCs w:val="32"/>
        </w:rPr>
        <w:lastRenderedPageBreak/>
        <w:t xml:space="preserve">Ad Hoc Review of Proposals </w:t>
      </w:r>
    </w:p>
    <w:p w14:paraId="08A18223" w14:textId="6A32E263" w:rsidR="008252D5" w:rsidRPr="008252D5" w:rsidRDefault="008252D5" w:rsidP="008252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Spirit grant</w:t>
      </w:r>
    </w:p>
    <w:p w14:paraId="54947F27" w14:textId="77777777" w:rsidR="00BF63BE" w:rsidRDefault="00BF63BE" w:rsidP="00BF63BE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91F5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PUBLICATIONS </w:t>
      </w:r>
    </w:p>
    <w:p w14:paraId="5FDECBB7" w14:textId="77777777" w:rsidR="00BF63BE" w:rsidRPr="00D126E4" w:rsidRDefault="00BF63BE" w:rsidP="00BF63BE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i/>
          <w:color w:val="000000"/>
          <w:sz w:val="26"/>
          <w:szCs w:val="26"/>
        </w:rPr>
      </w:pPr>
      <w:r w:rsidRPr="00D126E4">
        <w:rPr>
          <w:rFonts w:ascii="Times New Roman" w:hAnsi="Times New Roman" w:cs="Times New Roman"/>
          <w:bCs/>
          <w:i/>
          <w:color w:val="000000"/>
          <w:sz w:val="26"/>
          <w:szCs w:val="26"/>
        </w:rPr>
        <w:t>Books</w:t>
      </w:r>
    </w:p>
    <w:p w14:paraId="013A0F70" w14:textId="77777777" w:rsidR="00BF63BE" w:rsidRDefault="00BF63BE" w:rsidP="00E9418F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022AE">
        <w:rPr>
          <w:rFonts w:ascii="Times New Roman" w:hAnsi="Times New Roman" w:cs="Times New Roman"/>
          <w:color w:val="000000"/>
          <w:sz w:val="26"/>
          <w:szCs w:val="26"/>
        </w:rPr>
        <w:t xml:space="preserve">Crainiceanu, C., Caffo, B., Muschelli, J., (Apr. 2018). Methods in Biostatistics with R: A Rigorous and Practical Treatment of Biostatistics Foundations using R. Leanpub. URL:  </w:t>
      </w:r>
      <w:hyperlink r:id="rId5" w:history="1">
        <w:r w:rsidRPr="005D7284">
          <w:rPr>
            <w:rStyle w:val="Hyperlink"/>
            <w:rFonts w:ascii="Times New Roman" w:hAnsi="Times New Roman" w:cs="Times New Roman"/>
            <w:sz w:val="26"/>
            <w:szCs w:val="26"/>
          </w:rPr>
          <w:t>https://leanpub.com/biostatmethods</w:t>
        </w:r>
      </w:hyperlink>
      <w:r w:rsidRPr="008022A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B6EFB01" w14:textId="77777777" w:rsidR="00BF63BE" w:rsidRDefault="00BF63BE" w:rsidP="00BF63B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BA01B7F" w14:textId="77777777" w:rsidR="00BF63BE" w:rsidRPr="00D126E4" w:rsidRDefault="00BF63BE" w:rsidP="00BF63B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color w:val="000000"/>
          <w:sz w:val="26"/>
          <w:szCs w:val="26"/>
        </w:rPr>
      </w:pPr>
      <w:r w:rsidRPr="00D126E4">
        <w:rPr>
          <w:rFonts w:ascii="Times New Roman" w:hAnsi="Times New Roman" w:cs="Times New Roman"/>
          <w:i/>
          <w:color w:val="000000"/>
          <w:sz w:val="26"/>
          <w:szCs w:val="26"/>
        </w:rPr>
        <w:t>Journal Articles</w:t>
      </w:r>
    </w:p>
    <w:p w14:paraId="284BBD14" w14:textId="77777777" w:rsidR="00BF63BE" w:rsidRPr="00D91F5F" w:rsidRDefault="00BF63BE" w:rsidP="00BF63BE">
      <w:pPr>
        <w:pStyle w:val="BodyText"/>
        <w:spacing w:before="118"/>
        <w:ind w:left="113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*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denotes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authors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contributed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equally</w:t>
      </w:r>
    </w:p>
    <w:p w14:paraId="5613BD5F" w14:textId="5A67C309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Ding,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3"/>
          <w:sz w:val="26"/>
          <w:szCs w:val="26"/>
        </w:rPr>
        <w:t>T,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Cohen,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A.,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O’Connor,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E.,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Karim,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H.,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Crainiceanu,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D91F5F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Lopez,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O,</w:t>
      </w:r>
      <w:r w:rsidRPr="00D91F5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Klunk,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Aizenstein,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H.,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Krafty,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R,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(2020).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“An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improved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algorithm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white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matter</w:t>
      </w:r>
      <w:r w:rsidRPr="00D91F5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hyperintensity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detection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elderly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adults”.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NeuroImage: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Clinical</w:t>
      </w:r>
      <w:r w:rsidRPr="00D91F5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25,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p.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102151.</w:t>
      </w:r>
    </w:p>
    <w:p w14:paraId="50ED1B37" w14:textId="3FCDCBFB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Hansen,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B.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M.,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Ullman,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N.,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D91F5F">
        <w:rPr>
          <w:rFonts w:ascii="Times New Roman" w:hAnsi="Times New Roman" w:cs="Times New Roman"/>
          <w:b/>
          <w:bCs/>
          <w:spacing w:val="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Norrving,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B.,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Dlugash,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R.,</w:t>
      </w:r>
      <w:r w:rsidRPr="00D91F5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Avadhani,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R.,</w:t>
      </w:r>
      <w:r w:rsidRPr="00D91F5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I.,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Zuccarello,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M.,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Ziai,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C.,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D.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(2020).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“Relationship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white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matter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lesions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with</w:t>
      </w:r>
      <w:r w:rsidRPr="00D91F5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intracerebral</w:t>
      </w:r>
      <w:r w:rsidRPr="00D91F5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hemorrhage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expansion</w:t>
      </w:r>
      <w:r w:rsidRPr="00D91F5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functional</w:t>
      </w:r>
      <w:r w:rsidRPr="00D91F5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outcome: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="00277021" w:rsidRPr="00277021">
        <w:rPr>
          <w:rFonts w:ascii="Times New Roman" w:hAnsi="Times New Roman" w:cs="Times New Roman"/>
          <w:sz w:val="26"/>
          <w:szCs w:val="26"/>
        </w:rPr>
        <w:t>MISTIE II and CLEAR III”. Neurocritical Care, pp. 1–9. DOI: 10.1007/s12028-020-00916-4.</w:t>
      </w:r>
    </w:p>
    <w:p w14:paraId="1524DED1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z w:val="26"/>
          <w:szCs w:val="26"/>
        </w:rPr>
        <w:t>Rothstein,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D.,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Caulfield,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Broaddus­Shea,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Gilman,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H.,</w:t>
      </w:r>
      <w:r w:rsidRPr="00632975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Winch,</w:t>
      </w:r>
      <w:r w:rsidRPr="00632975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632975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J.,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(2020).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“‘The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doctor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said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formula</w:t>
      </w:r>
      <w:r w:rsidRPr="00632975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would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help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me’: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health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sector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influences</w:t>
      </w:r>
      <w:r w:rsidRPr="00632975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on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use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infant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formula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peri­urban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Lima,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Peru”.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Social</w:t>
      </w:r>
      <w:r w:rsidRPr="00632975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Science</w:t>
      </w:r>
      <w:r w:rsidRPr="00632975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&amp;</w:t>
      </w:r>
      <w:r w:rsidRPr="00632975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Medicine</w:t>
      </w:r>
      <w:r w:rsidRPr="00632975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244.C.</w:t>
      </w:r>
    </w:p>
    <w:p w14:paraId="236C6F6B" w14:textId="59BC0F70" w:rsidR="00BF63BE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pacing w:val="-2"/>
          <w:sz w:val="26"/>
          <w:szCs w:val="26"/>
        </w:rPr>
        <w:t>Valcarcel,</w:t>
      </w:r>
      <w:r w:rsidRPr="0063297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Pham,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D.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Martin,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Yushkevich,</w:t>
      </w:r>
      <w:r w:rsidRPr="00632975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Brand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stadter,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Schindler,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K.,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Patterson,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K.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Calabresi,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Bakshi,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Shinohara,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(2020).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>“TAPAS: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thresholding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approach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probability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map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automatic</w:t>
      </w:r>
      <w:r w:rsidRPr="00632975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segmentation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multiple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sclerosis”.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NeuroImage:</w:t>
      </w:r>
      <w:r w:rsidRPr="00632975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Clinical</w:t>
      </w:r>
      <w:r w:rsidRPr="00632975">
        <w:rPr>
          <w:rFonts w:ascii="Times New Roman" w:hAnsi="Times New Roman" w:cs="Times New Roman"/>
          <w:sz w:val="26"/>
          <w:szCs w:val="26"/>
        </w:rPr>
        <w:t>.</w:t>
      </w:r>
    </w:p>
    <w:p w14:paraId="11FB1B57" w14:textId="534F13A4" w:rsidR="00BF63BE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J.</w:t>
      </w:r>
      <w:r w:rsidRPr="00632975">
        <w:rPr>
          <w:rFonts w:ascii="Times New Roman" w:hAnsi="Times New Roman" w:cs="Times New Roman"/>
          <w:b/>
          <w:bCs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(2019b).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“ROC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and</w:t>
      </w:r>
      <w:r w:rsidRPr="00632975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AUC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with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binary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predictor: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</w:t>
      </w:r>
      <w:r w:rsidRPr="00632975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potentially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misleading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metric”.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Journal</w:t>
      </w:r>
      <w:r w:rsidRPr="00632975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of</w:t>
      </w:r>
      <w:r w:rsidRPr="00632975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Classification</w:t>
      </w:r>
      <w:r w:rsidRPr="00632975">
        <w:rPr>
          <w:rFonts w:ascii="Times New Roman" w:hAnsi="Times New Roman" w:cs="Times New Roman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pp.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1–13.</w:t>
      </w:r>
    </w:p>
    <w:p w14:paraId="6954864F" w14:textId="4B0295BF" w:rsidR="00BF63BE" w:rsidRP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J.</w:t>
      </w:r>
      <w:r w:rsidRPr="00632975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(2019a).</w:t>
      </w:r>
      <w:r w:rsidRPr="0063297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“Recommendations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processing</w:t>
      </w:r>
      <w:r w:rsidRPr="0063297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head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CT</w:t>
      </w:r>
      <w:r w:rsidRPr="0063297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data”.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277021" w:rsidRPr="00632975">
        <w:rPr>
          <w:rFonts w:ascii="Times New Roman" w:hAnsi="Times New Roman" w:cs="Times New Roman"/>
          <w:i/>
          <w:spacing w:val="2"/>
          <w:sz w:val="26"/>
          <w:szCs w:val="26"/>
        </w:rPr>
        <w:t>Frontiers in Neuroinformatics</w:t>
      </w:r>
      <w:r w:rsidR="00277021"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13, p. 61. ISSN: 1662­5196. DOI: 10.3389/fninf.2019.00061. URL: </w:t>
      </w:r>
      <w:hyperlink r:id="rId6" w:history="1">
        <w:r w:rsidR="00632975" w:rsidRPr="005D7284">
          <w:rPr>
            <w:rStyle w:val="Hyperlink"/>
            <w:rFonts w:ascii="Times New Roman" w:hAnsi="Times New Roman" w:cs="Times New Roman"/>
            <w:spacing w:val="2"/>
            <w:sz w:val="26"/>
            <w:szCs w:val="26"/>
          </w:rPr>
          <w:t>https://www.frontiersin.org/article/10.3389/fninf.2019.00061</w:t>
        </w:r>
      </w:hyperlink>
      <w:r w:rsidR="00277021" w:rsidRPr="00632975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14:paraId="2E8706C1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z w:val="26"/>
          <w:szCs w:val="26"/>
        </w:rPr>
        <w:t>Hadavand,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Leek,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J.,</w:t>
      </w:r>
      <w:r w:rsidRPr="0063297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(2019).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“Analysis</w:t>
      </w:r>
      <w:r w:rsidRPr="0063297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student</w:t>
      </w:r>
      <w:r w:rsidRPr="0063297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behavior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using</w:t>
      </w:r>
      <w:r w:rsidRPr="00632975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the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package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crsra”.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Journal</w:t>
      </w:r>
      <w:r w:rsidRPr="00632975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of</w:t>
      </w:r>
      <w:r w:rsidRPr="00632975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Learning</w:t>
      </w:r>
      <w:r w:rsidRPr="00632975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Analytics</w:t>
      </w:r>
      <w:r w:rsidRPr="00632975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6.2,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pp.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140–152.</w:t>
      </w:r>
    </w:p>
    <w:p w14:paraId="64291552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z w:val="26"/>
          <w:szCs w:val="26"/>
        </w:rPr>
        <w:t>Ryan,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>V</w:t>
      </w:r>
      <w:r w:rsidRPr="00632975">
        <w:rPr>
          <w:rFonts w:ascii="Times New Roman" w:hAnsi="Times New Roman" w:cs="Times New Roman"/>
          <w:sz w:val="26"/>
          <w:szCs w:val="26"/>
        </w:rPr>
        <w:t>estal,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Maie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632975">
        <w:rPr>
          <w:rFonts w:ascii="Times New Roman" w:hAnsi="Times New Roman" w:cs="Times New Roman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Carlson,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N.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J.,</w:t>
      </w:r>
      <w:r w:rsidRPr="00632975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(2019).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632975">
        <w:rPr>
          <w:rFonts w:ascii="Times New Roman" w:hAnsi="Times New Roman" w:cs="Times New Roman"/>
          <w:sz w:val="26"/>
          <w:szCs w:val="26"/>
        </w:rPr>
        <w:t>emplate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creation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high­resolution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computed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tomography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scans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the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lung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</w:t>
      </w:r>
      <w:r w:rsidRPr="0063297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software”.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Academic</w:t>
      </w:r>
      <w:r w:rsidRPr="00632975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Radiology</w:t>
      </w:r>
      <w:r w:rsidRPr="00632975">
        <w:rPr>
          <w:rFonts w:ascii="Times New Roman" w:hAnsi="Times New Roman" w:cs="Times New Roman"/>
          <w:sz w:val="26"/>
          <w:szCs w:val="26"/>
        </w:rPr>
        <w:t>.</w:t>
      </w:r>
    </w:p>
    <w:p w14:paraId="7F75A026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Crainiceanu,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C.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(2018).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“freesurfer: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connecting</w:t>
      </w:r>
      <w:r w:rsidRPr="0063297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the</w:t>
      </w:r>
      <w:r w:rsidRPr="00632975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Freesurfer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software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with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R”.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F1000Research</w:t>
      </w:r>
      <w:r w:rsidRPr="00632975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7.</w:t>
      </w:r>
    </w:p>
    <w:p w14:paraId="70A1BEC6" w14:textId="5216014A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b/>
          <w:sz w:val="26"/>
          <w:szCs w:val="26"/>
        </w:rPr>
        <w:t>Muschelli, J</w:t>
      </w:r>
      <w:r w:rsidRPr="00632975">
        <w:rPr>
          <w:rFonts w:ascii="Times New Roman" w:hAnsi="Times New Roman" w:cs="Times New Roman"/>
          <w:sz w:val="26"/>
          <w:szCs w:val="26"/>
        </w:rPr>
        <w:t>., Gherman, A., Fortin, J.­P., Avants, B., Whitcher, B., Clayden, J. D., Caffo, B. S., Crainiceanu, C. M., (2018). "Neuroco</w:t>
      </w:r>
      <w:r w:rsidR="008C02DA">
        <w:rPr>
          <w:rFonts w:ascii="Times New Roman" w:hAnsi="Times New Roman" w:cs="Times New Roman"/>
          <w:sz w:val="26"/>
          <w:szCs w:val="26"/>
        </w:rPr>
        <w:t>nductor: an R platform for medi</w:t>
      </w:r>
      <w:r w:rsidRPr="00632975">
        <w:rPr>
          <w:rFonts w:ascii="Times New Roman" w:hAnsi="Times New Roman" w:cs="Times New Roman"/>
          <w:sz w:val="26"/>
          <w:szCs w:val="26"/>
        </w:rPr>
        <w:t xml:space="preserve">cal imaging analysis". Biostatistics, kxx068. DOI: 10.1093/biostatistics/kxx068. </w:t>
      </w:r>
    </w:p>
    <w:p w14:paraId="318065CA" w14:textId="74950050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z w:val="26"/>
          <w:szCs w:val="26"/>
        </w:rPr>
        <w:t>Commowick,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Istace,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Kain,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Laurent,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3"/>
          <w:sz w:val="26"/>
          <w:szCs w:val="26"/>
        </w:rPr>
        <w:t>Leray,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Simon,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Pop,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</w:t>
      </w:r>
      <w:r w:rsidRPr="0063297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C.,</w:t>
      </w:r>
      <w:r w:rsidRPr="00632975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Girard,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632975">
        <w:rPr>
          <w:rFonts w:ascii="Times New Roman" w:hAnsi="Times New Roman" w:cs="Times New Roman"/>
          <w:sz w:val="26"/>
          <w:szCs w:val="26"/>
        </w:rPr>
        <w:t>.,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Ameli,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Ferré,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J.­C.,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Kerbrat,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632975">
        <w:rPr>
          <w:rFonts w:ascii="Times New Roman" w:hAnsi="Times New Roman" w:cs="Times New Roman"/>
          <w:sz w:val="26"/>
          <w:szCs w:val="26"/>
        </w:rPr>
        <w:t>ourdias,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632975">
        <w:rPr>
          <w:rFonts w:ascii="Times New Roman" w:hAnsi="Times New Roman" w:cs="Times New Roman"/>
          <w:sz w:val="26"/>
          <w:szCs w:val="26"/>
        </w:rPr>
        <w:t>.,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Cervenansk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>y</w:t>
      </w:r>
      <w:r w:rsidRPr="00632975">
        <w:rPr>
          <w:rFonts w:ascii="Times New Roman" w:hAnsi="Times New Roman" w:cs="Times New Roman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>F</w:t>
      </w:r>
      <w:r w:rsidRPr="00632975">
        <w:rPr>
          <w:rFonts w:ascii="Times New Roman" w:hAnsi="Times New Roman" w:cs="Times New Roman"/>
          <w:sz w:val="26"/>
          <w:szCs w:val="26"/>
        </w:rPr>
        <w:t>.,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Glatard,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Beaumont,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J.,</w:t>
      </w:r>
      <w:r w:rsidRPr="0063297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Doyle,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Forbes,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Knight,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Khademi,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Mahbod,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Wang,</w:t>
      </w:r>
      <w:r w:rsidRPr="00632975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C.,</w:t>
      </w:r>
      <w:r w:rsidRPr="0063297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Mckinley,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3"/>
          <w:sz w:val="26"/>
          <w:szCs w:val="26"/>
        </w:rPr>
        <w:t>Wagner,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63297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Roura,</w:t>
      </w:r>
      <w:r w:rsidRPr="0063297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Lladó,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X.,</w:t>
      </w:r>
      <w:r w:rsidRPr="0063297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Santos,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 M.,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 xml:space="preserve">Santos, 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>W</w:t>
      </w:r>
      <w:r w:rsidRPr="00632975">
        <w:rPr>
          <w:rFonts w:ascii="Times New Roman" w:hAnsi="Times New Roman" w:cs="Times New Roman"/>
          <w:sz w:val="26"/>
          <w:szCs w:val="26"/>
        </w:rPr>
        <w:t>.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632975">
        <w:rPr>
          <w:rFonts w:ascii="Times New Roman" w:hAnsi="Times New Roman" w:cs="Times New Roman"/>
          <w:sz w:val="26"/>
          <w:szCs w:val="26"/>
        </w:rPr>
        <w:t>.,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Silva­Filho,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 G.,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632975">
        <w:rPr>
          <w:rFonts w:ascii="Times New Roman" w:hAnsi="Times New Roman" w:cs="Times New Roman"/>
          <w:sz w:val="26"/>
          <w:szCs w:val="26"/>
        </w:rPr>
        <w:t>omas­Fernandez,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X., Urien,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H.,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Bloch,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I.,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Valverde,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Cabezas,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lastRenderedPageBreak/>
        <w:t>Vera­Olmos,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>F.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J.,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Malpica,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N.,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Guttmann,</w:t>
      </w:r>
      <w:r w:rsidRPr="0063297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C.,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Vukusic,</w:t>
      </w:r>
      <w:r w:rsidRPr="00632975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Edan,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G.,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Dojat,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Styner,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Warfield,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K.,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Cotton,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Barillot,</w:t>
      </w:r>
      <w:r w:rsidRPr="00632975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C.,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(2018).</w:t>
      </w:r>
      <w:r w:rsidRPr="0063297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“Objective</w:t>
      </w:r>
      <w:r w:rsidRPr="0063297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evaluation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multiple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sclerosis</w:t>
      </w:r>
      <w:r w:rsidRPr="00632975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lesion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segmentation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using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data</w:t>
      </w:r>
      <w:r w:rsidRPr="00632975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management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and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processing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infrastructure”.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Scientific</w:t>
      </w:r>
      <w:r w:rsidRPr="00632975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Reports</w:t>
      </w:r>
      <w:r w:rsidRPr="00632975">
        <w:rPr>
          <w:rFonts w:ascii="Times New Roman" w:hAnsi="Times New Roman" w:cs="Times New Roman"/>
          <w:sz w:val="26"/>
          <w:szCs w:val="26"/>
        </w:rPr>
        <w:t>.</w:t>
      </w:r>
    </w:p>
    <w:p w14:paraId="1213C62D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z w:val="26"/>
          <w:szCs w:val="26"/>
        </w:rPr>
        <w:t>Smith,</w:t>
      </w:r>
      <w:r w:rsidRPr="0063297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C.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Turbitt,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E.,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Leonard,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Lewis,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K.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Freedman,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Muratori,</w:t>
      </w:r>
      <w:r w:rsidRPr="0063297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>Biesecker,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B.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B.,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(2018).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“Feasibility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coping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effectiveness</w:t>
      </w:r>
      <w:r w:rsidRPr="00632975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training</w:t>
      </w:r>
      <w:r w:rsidRPr="00632975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</w:t>
      </w:r>
      <w:r w:rsidRPr="00632975">
        <w:rPr>
          <w:rFonts w:ascii="Times New Roman" w:hAnsi="Times New Roman" w:cs="Times New Roman"/>
          <w:spacing w:val="35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caregivers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children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with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autism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spectrum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disorder: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genetic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counseling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intervention”.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Journal</w:t>
      </w:r>
      <w:r w:rsidRPr="00632975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of</w:t>
      </w:r>
      <w:r w:rsidRPr="00632975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genetic</w:t>
      </w:r>
      <w:r w:rsidRPr="00632975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counseling</w:t>
      </w:r>
      <w:r w:rsidRPr="00632975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27.1,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pp.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252–262.</w:t>
      </w:r>
    </w:p>
    <w:p w14:paraId="0A911A76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Valcarcel,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Crainiceanu,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Pham,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Calabresi,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Bakshi,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R,</w:t>
      </w:r>
      <w:r w:rsidRPr="0063297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Shinohara,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(2018c).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6"/>
          <w:sz w:val="26"/>
          <w:szCs w:val="26"/>
        </w:rPr>
        <w:t>“TAPAS: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threshold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adjustment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to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probability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map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automatic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segmentations”.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pacing w:val="-3"/>
          <w:sz w:val="26"/>
          <w:szCs w:val="26"/>
        </w:rPr>
        <w:t>MULTIPLE</w:t>
      </w:r>
      <w:r w:rsidRPr="00632975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SCLEROSIS</w:t>
      </w:r>
      <w:r w:rsidRPr="00632975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JOURNAL</w:t>
      </w:r>
      <w:r w:rsidRPr="00632975">
        <w:rPr>
          <w:rFonts w:ascii="Times New Roman" w:hAnsi="Times New Roman" w:cs="Times New Roman"/>
          <w:sz w:val="26"/>
          <w:szCs w:val="26"/>
        </w:rPr>
        <w:t>.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3"/>
          <w:sz w:val="26"/>
          <w:szCs w:val="26"/>
        </w:rPr>
        <w:t>Vol.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24,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pp.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629–630.</w:t>
      </w:r>
    </w:p>
    <w:p w14:paraId="1D8B8453" w14:textId="77777777" w:rsidR="00632975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pacing w:val="-2"/>
          <w:sz w:val="26"/>
          <w:szCs w:val="26"/>
        </w:rPr>
        <w:t>Valcarcel,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Linn,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K.</w:t>
      </w:r>
      <w:r w:rsidRPr="0063297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>Vandekar,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N.,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Satterthwaite,</w:t>
      </w:r>
      <w:r w:rsidRPr="0063297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D.,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Calabresi,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Pham,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D.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Martin,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L.,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Shinohara,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(2018b).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“MIMoSA: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an</w:t>
      </w:r>
      <w:r w:rsidRPr="00632975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automated</w:t>
      </w:r>
      <w:r w:rsidRPr="0063297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method</w:t>
      </w:r>
      <w:r w:rsidRPr="0063297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for</w:t>
      </w:r>
      <w:r w:rsidRPr="0063297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intermodal</w:t>
      </w:r>
      <w:r w:rsidRPr="0063297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segmentation</w:t>
      </w:r>
      <w:r w:rsidRPr="0063297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analysis</w:t>
      </w:r>
      <w:r w:rsidRPr="0063297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of</w:t>
      </w:r>
      <w:r w:rsidRPr="0063297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multiple</w:t>
      </w:r>
      <w:r w:rsidRPr="0063297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sclerosis</w:t>
      </w:r>
      <w:r w:rsidRPr="0063297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brain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lesions”.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Journal</w:t>
      </w:r>
      <w:r w:rsidRPr="00632975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of</w:t>
      </w:r>
      <w:r w:rsidRPr="00632975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Neuroimaging</w:t>
      </w:r>
      <w:r w:rsidRPr="00632975">
        <w:rPr>
          <w:rFonts w:ascii="Times New Roman" w:hAnsi="Times New Roman" w:cs="Times New Roman"/>
          <w:sz w:val="26"/>
          <w:szCs w:val="26"/>
        </w:rPr>
        <w:t>.</w:t>
      </w:r>
    </w:p>
    <w:p w14:paraId="1B9049E0" w14:textId="77777777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632975">
        <w:rPr>
          <w:rFonts w:ascii="Times New Roman" w:hAnsi="Times New Roman" w:cs="Times New Roman"/>
          <w:spacing w:val="-2"/>
          <w:sz w:val="26"/>
          <w:szCs w:val="26"/>
        </w:rPr>
        <w:t>Valcarcel,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M.,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Linn,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K.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A.,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Khalid,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>Vandekar,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N.,</w:t>
      </w:r>
      <w:r w:rsidRPr="00632975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5"/>
          <w:sz w:val="26"/>
          <w:szCs w:val="26"/>
        </w:rPr>
        <w:t>Tauhid,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S.,</w:t>
      </w:r>
      <w:r w:rsidRPr="00632975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Satterthwaite,</w:t>
      </w:r>
      <w:r w:rsidRPr="00632975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D.,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632975">
        <w:rPr>
          <w:rFonts w:ascii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632975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Bakshi,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R.,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Shinohara,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R.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(2018a).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“MIMoSA:</w:t>
      </w:r>
      <w:r w:rsidRPr="0063297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an</w:t>
      </w:r>
      <w:r w:rsidRPr="0063297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approach</w:t>
      </w:r>
      <w:r w:rsidRPr="00632975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to</w:t>
      </w:r>
      <w:r w:rsidRPr="0063297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automatically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segment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T2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hyperintense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and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T1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hypointense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lesions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in</w:t>
      </w:r>
      <w:r w:rsidRPr="00632975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multiple</w:t>
      </w:r>
      <w:r w:rsidRPr="00632975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sclerosis”.</w:t>
      </w:r>
      <w:r w:rsidRPr="0063297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International</w:t>
      </w:r>
      <w:r w:rsidRPr="00632975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MICCAI</w:t>
      </w:r>
      <w:r w:rsidRPr="00632975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Brainlesion</w:t>
      </w:r>
      <w:r w:rsidRPr="00632975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i/>
          <w:sz w:val="26"/>
          <w:szCs w:val="26"/>
        </w:rPr>
        <w:t>Workshop</w:t>
      </w:r>
      <w:r w:rsidRPr="00632975">
        <w:rPr>
          <w:rFonts w:ascii="Times New Roman" w:hAnsi="Times New Roman" w:cs="Times New Roman"/>
          <w:sz w:val="26"/>
          <w:szCs w:val="26"/>
        </w:rPr>
        <w:t>,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pp.</w:t>
      </w:r>
      <w:r w:rsidRPr="0063297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2975">
        <w:rPr>
          <w:rFonts w:ascii="Times New Roman" w:hAnsi="Times New Roman" w:cs="Times New Roman"/>
          <w:sz w:val="26"/>
          <w:szCs w:val="26"/>
        </w:rPr>
        <w:t>47–56.</w:t>
      </w:r>
    </w:p>
    <w:p w14:paraId="41CAAFA2" w14:textId="29E0D378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b/>
          <w:sz w:val="26"/>
          <w:szCs w:val="26"/>
        </w:rPr>
        <w:t xml:space="preserve">Muschelli, </w:t>
      </w:r>
      <w:r w:rsidRPr="00C5591D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C5591D">
        <w:rPr>
          <w:rFonts w:ascii="Times New Roman" w:hAnsi="Times New Roman" w:cs="Times New Roman"/>
          <w:sz w:val="26"/>
          <w:szCs w:val="26"/>
        </w:rPr>
        <w:t xml:space="preserve"> E.</w:t>
      </w:r>
      <w:r w:rsidRPr="00C5591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 Ullman, N.</w:t>
      </w:r>
      <w:r w:rsidRPr="00C5591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 xml:space="preserve">L.,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C5591D">
        <w:rPr>
          <w:rFonts w:ascii="Times New Roman" w:hAnsi="Times New Roman" w:cs="Times New Roman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C5591D">
        <w:rPr>
          <w:rFonts w:ascii="Times New Roman" w:hAnsi="Times New Roman" w:cs="Times New Roman"/>
          <w:sz w:val="26"/>
          <w:szCs w:val="26"/>
        </w:rPr>
        <w:t xml:space="preserve"> D.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Crainiceanu, C.</w:t>
      </w:r>
      <w:r w:rsidRPr="00C5591D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(2017).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“PItcHPERFeC</w:t>
      </w:r>
      <w:r w:rsidRPr="00C5591D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C5591D">
        <w:rPr>
          <w:rFonts w:ascii="Times New Roman" w:hAnsi="Times New Roman" w:cs="Times New Roman"/>
          <w:sz w:val="26"/>
          <w:szCs w:val="26"/>
        </w:rPr>
        <w:t>: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primary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intracranial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hemorrhage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probability</w:t>
      </w:r>
      <w:r w:rsidRPr="00C5591D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estimation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using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random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forests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on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CT”.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NeuroImage:</w:t>
      </w:r>
      <w:r w:rsidRPr="00C5591D">
        <w:rPr>
          <w:rFonts w:ascii="Times New Roman" w:hAnsi="Times New Roman" w:cs="Times New Roman"/>
          <w:i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Clinical</w:t>
      </w:r>
      <w:r w:rsidRPr="00C5591D">
        <w:rPr>
          <w:rFonts w:ascii="Times New Roman" w:hAnsi="Times New Roman" w:cs="Times New Roman"/>
          <w:i/>
          <w:spacing w:val="3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14,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pp.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379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–390.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="007C7161" w:rsidRPr="00C5591D">
        <w:rPr>
          <w:rFonts w:ascii="Times New Roman" w:hAnsi="Times New Roman" w:cs="Times New Roman"/>
          <w:sz w:val="26"/>
          <w:szCs w:val="26"/>
        </w:rPr>
        <w:t xml:space="preserve">ISSN: 2213­1582. DOI: http://dx.doi.org/10.1016/j.nicl.2017.02.007. URL: </w:t>
      </w:r>
      <w:hyperlink r:id="rId7" w:history="1">
        <w:r w:rsidR="00C5591D" w:rsidRPr="005D7284">
          <w:rPr>
            <w:rStyle w:val="Hyperlink"/>
            <w:rFonts w:ascii="Times New Roman" w:hAnsi="Times New Roman" w:cs="Times New Roman"/>
            <w:sz w:val="26"/>
            <w:szCs w:val="26"/>
          </w:rPr>
          <w:t>http://www.sciencedirect.com/science/article/pii/S2213158217300414</w:t>
        </w:r>
      </w:hyperlink>
      <w:r w:rsidR="007C7161" w:rsidRPr="00C5591D">
        <w:rPr>
          <w:rFonts w:ascii="Times New Roman" w:hAnsi="Times New Roman" w:cs="Times New Roman"/>
          <w:sz w:val="26"/>
          <w:szCs w:val="26"/>
        </w:rPr>
        <w:t>.</w:t>
      </w:r>
    </w:p>
    <w:p w14:paraId="4342A22E" w14:textId="77777777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C5591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Lane,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McBee,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N.,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Ziai,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C5591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Tuhrim,</w:t>
      </w:r>
      <w:r w:rsidRPr="00C5591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Lees,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Dawson,</w:t>
      </w:r>
      <w:r w:rsidRPr="00C5591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="00C5591D">
        <w:rPr>
          <w:rFonts w:ascii="Times New Roman" w:hAnsi="Times New Roman" w:cs="Times New Roman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Gandhi,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Ullman,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N.,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Mould,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Mayo,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Mendelow,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Gregson,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B.,</w:t>
      </w:r>
      <w:r w:rsidR="007C7161" w:rsidRPr="00C5591D">
        <w:rPr>
          <w:rFonts w:ascii="Times New Roman" w:hAnsi="Times New Roman" w:cs="Times New Roman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Butcher,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Wright,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Kase,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Carhuapoma,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Keyl,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Diener­West,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Betz,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Thompson,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Sugar,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Yenokyan,</w:t>
      </w:r>
      <w:r w:rsidRPr="00C5591D">
        <w:rPr>
          <w:rFonts w:ascii="Times New Roman" w:hAnsi="Times New Roman" w:cs="Times New Roman"/>
          <w:spacing w:val="35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Janis,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John,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Harnof,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Lopez,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G.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Aldrich,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Harrigan,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Ansari,</w:t>
      </w:r>
      <w:r w:rsidR="00277021" w:rsidRPr="00C5591D">
        <w:rPr>
          <w:rFonts w:ascii="Times New Roman" w:hAnsi="Times New Roman" w:cs="Times New Roman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Jallo,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Caron,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J.­L.,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LeDoux,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Adeoye,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Zuccarello,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Adams,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H.</w:t>
      </w:r>
      <w:r w:rsidRPr="00C5591D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Rosenblum,</w:t>
      </w:r>
      <w:r w:rsidRPr="00C5591D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Thompson,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E.,</w:t>
      </w:r>
      <w:r w:rsidRPr="00C5591D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C5591D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I.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(2017).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“Thrombolytic</w:t>
      </w:r>
      <w:r w:rsidRPr="00C5591D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removal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of</w:t>
      </w:r>
      <w:r w:rsidRPr="00C5591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intraventricular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haemorrhage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treatment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of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severe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stroke: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results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of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the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randomised,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multicentre,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multiregion,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placebo­controlled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CLEAR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III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trial”.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The</w:t>
      </w:r>
      <w:r w:rsidRPr="00C5591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Lancet</w:t>
      </w:r>
      <w:r w:rsidRPr="00C5591D">
        <w:rPr>
          <w:rFonts w:ascii="Times New Roman" w:hAnsi="Times New Roman" w:cs="Times New Roman"/>
          <w:i/>
          <w:spacing w:val="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389.10069,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pp.</w:t>
      </w:r>
      <w:r w:rsidRPr="00C5591D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603–611.</w:t>
      </w:r>
    </w:p>
    <w:p w14:paraId="2CFEE8BA" w14:textId="77777777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1"/>
          <w:sz w:val="26"/>
          <w:szCs w:val="26"/>
        </w:rPr>
        <w:t>Kickingereder,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Neuberger,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U.,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Bonekamp,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Piechotta,</w:t>
      </w:r>
      <w:r w:rsidRPr="00C5591D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Götz,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Wick,</w:t>
      </w:r>
      <w:r w:rsidRPr="00C5591D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Sill,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Kratz,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Shinohara,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Jones,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Radbruch,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Unterberg,</w:t>
      </w:r>
      <w:r w:rsidRPr="00C5591D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Debus,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Schlemme</w:t>
      </w:r>
      <w:r w:rsidRPr="00C5591D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C5591D">
        <w:rPr>
          <w:rFonts w:ascii="Times New Roman" w:hAnsi="Times New Roman" w:cs="Times New Roman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H.­</w:t>
      </w:r>
      <w:r w:rsidRPr="00C5591D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C5591D">
        <w:rPr>
          <w:rFonts w:ascii="Times New Roman" w:hAnsi="Times New Roman" w:cs="Times New Roman"/>
          <w:sz w:val="26"/>
          <w:szCs w:val="26"/>
        </w:rPr>
        <w:t>.,</w:t>
      </w:r>
      <w:r w:rsidRPr="00C5591D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Herold­Mende,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Pfiste</w:t>
      </w:r>
      <w:r w:rsidRPr="00C5591D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C5591D">
        <w:rPr>
          <w:rFonts w:ascii="Times New Roman" w:hAnsi="Times New Roman" w:cs="Times New Roman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von</w:t>
      </w:r>
      <w:r w:rsidRPr="00C5591D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Deimling,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Wick,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Capper,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Maier­Hein,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Bendszus,</w:t>
      </w:r>
      <w:r w:rsidRPr="00C5591D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(2017).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“Radiomic</w:t>
      </w:r>
      <w:r w:rsidRPr="00C5591D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subtyping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improves</w:t>
      </w:r>
      <w:r w:rsidRPr="00C5591D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disease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stratification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beyond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key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molecular,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clinical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and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standard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imaging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characteristics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patients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with</w:t>
      </w:r>
      <w:r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glioblastoma.”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Neuro­Oncology</w:t>
      </w:r>
      <w:r w:rsidRPr="00C5591D">
        <w:rPr>
          <w:rFonts w:ascii="Times New Roman" w:hAnsi="Times New Roman" w:cs="Times New Roman"/>
          <w:sz w:val="26"/>
          <w:szCs w:val="26"/>
        </w:rPr>
        <w:t>.</w:t>
      </w:r>
    </w:p>
    <w:p w14:paraId="03AB3A74" w14:textId="77777777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2"/>
          <w:sz w:val="26"/>
          <w:szCs w:val="26"/>
        </w:rPr>
        <w:t>Maier,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O.,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Menze,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von</w:t>
      </w:r>
      <w:r w:rsidRPr="00C5591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der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Gablentz,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Häni,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L.,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Heinrich,</w:t>
      </w:r>
      <w:r w:rsidRPr="00C5591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Liebrand,</w:t>
      </w:r>
      <w:r w:rsidRPr="00C5591D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Winzeck,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Basit,</w:t>
      </w:r>
      <w:r w:rsidRPr="00C5591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Bentley,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Chen,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Christiaens,</w:t>
      </w:r>
      <w:r w:rsidRPr="00C5591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Dutil,</w:t>
      </w:r>
      <w:r w:rsidRPr="00C5591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Egger,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Feng,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Glocker,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Götz,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Haeck,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Halme,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H.­L.,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Havaei,</w:t>
      </w:r>
      <w:r w:rsidRPr="00C5591D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Iftekharuddin,</w:t>
      </w:r>
      <w:r w:rsidRPr="00C5591D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Jodoin,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C5591D">
        <w:rPr>
          <w:rFonts w:ascii="Times New Roman" w:hAnsi="Times New Roman" w:cs="Times New Roman"/>
          <w:sz w:val="26"/>
          <w:szCs w:val="26"/>
        </w:rPr>
        <w:t>.­M.,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Kamnitsas,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Kellne</w:t>
      </w:r>
      <w:r w:rsidRPr="00C5591D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C5591D">
        <w:rPr>
          <w:rFonts w:ascii="Times New Roman" w:hAnsi="Times New Roman" w:cs="Times New Roman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Korvenoja,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Larochelle,</w:t>
      </w:r>
      <w:r w:rsidRPr="00C5591D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H.,</w:t>
      </w:r>
      <w:r w:rsidRPr="00C5591D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Ledig,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Lee,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J.­H.,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Maes,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Mahmood,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Q.,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Maier­Hein,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McKinley,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Pal,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Pei,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Rangarajan,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Reza,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Robben,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Rueckert,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Salli,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E.,</w:t>
      </w:r>
      <w:r w:rsidRPr="00C5591D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Suetens,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Wang,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C.­W., </w:t>
      </w:r>
      <w:r w:rsidRPr="00C5591D">
        <w:rPr>
          <w:rFonts w:ascii="Times New Roman" w:hAnsi="Times New Roman" w:cs="Times New Roman"/>
          <w:sz w:val="26"/>
          <w:szCs w:val="26"/>
        </w:rPr>
        <w:t>Wilms,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Kirschke,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Krämer,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Münte,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Schramm,</w:t>
      </w:r>
      <w:r w:rsidRPr="00C5591D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Wiest,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Handels,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Reyes,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(2017).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“ISLES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2015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­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public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evaluation</w:t>
      </w:r>
      <w:r w:rsidRPr="00C5591D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benchmark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for</w:t>
      </w:r>
      <w:r w:rsidRPr="00C5591D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ischemic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stroke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lesion</w:t>
      </w:r>
      <w:r w:rsidRPr="00C5591D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segmentation</w:t>
      </w:r>
      <w:r w:rsidRPr="00C5591D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from</w:t>
      </w:r>
      <w:r w:rsidRPr="00C5591D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multispectral</w:t>
      </w:r>
      <w:r w:rsidRPr="00C5591D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MRI”.</w:t>
      </w:r>
      <w:r w:rsidRPr="00C5591D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Medical</w:t>
      </w:r>
      <w:r w:rsidRPr="00C5591D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Image</w:t>
      </w:r>
      <w:r w:rsidRPr="00C5591D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Analysis</w:t>
      </w:r>
      <w:r w:rsidRPr="00C5591D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="001753E3" w:rsidRPr="00C5591D">
        <w:rPr>
          <w:rFonts w:ascii="Times New Roman" w:hAnsi="Times New Roman" w:cs="Times New Roman"/>
          <w:spacing w:val="-12"/>
          <w:sz w:val="26"/>
          <w:szCs w:val="26"/>
        </w:rPr>
        <w:t xml:space="preserve">p </w:t>
      </w:r>
      <w:r w:rsidRPr="00C5591D">
        <w:rPr>
          <w:rFonts w:ascii="Times New Roman" w:hAnsi="Times New Roman" w:cs="Times New Roman"/>
          <w:sz w:val="26"/>
          <w:szCs w:val="26"/>
        </w:rPr>
        <w:t>35.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</w:p>
    <w:p w14:paraId="33606EEC" w14:textId="77777777" w:rsidR="00C5591D" w:rsidRDefault="00C5591D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3"/>
          <w:sz w:val="26"/>
          <w:szCs w:val="26"/>
        </w:rPr>
        <w:lastRenderedPageBreak/>
        <w:t>B</w:t>
      </w:r>
      <w:r w:rsidR="00BF63BE" w:rsidRPr="00C5591D">
        <w:rPr>
          <w:rFonts w:ascii="Times New Roman" w:hAnsi="Times New Roman" w:cs="Times New Roman"/>
          <w:spacing w:val="-3"/>
          <w:sz w:val="26"/>
          <w:szCs w:val="26"/>
        </w:rPr>
        <w:t>undy,</w:t>
      </w:r>
      <w:r w:rsidR="00BF63BE"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D.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G.,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b/>
          <w:sz w:val="26"/>
          <w:szCs w:val="26"/>
        </w:rPr>
        <w:t>Muschelli,</w:t>
      </w:r>
      <w:r w:rsidR="00BF63BE" w:rsidRPr="00C5591D">
        <w:rPr>
          <w:rFonts w:ascii="Times New Roman" w:hAnsi="Times New Roman" w:cs="Times New Roman"/>
          <w:b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="00BF63BE"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Clemens,</w:t>
      </w:r>
      <w:r w:rsidR="00BF63BE"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G.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D.,</w:t>
      </w:r>
      <w:r w:rsidR="00BF63BE"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Strouse,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J.</w:t>
      </w:r>
      <w:r w:rsidR="00BF63BE"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J.,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Thompson,</w:t>
      </w:r>
      <w:r w:rsidR="00BF63BE"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R.</w:t>
      </w:r>
      <w:r w:rsidR="00BF63BE"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E.,</w:t>
      </w:r>
      <w:r w:rsidR="00BF63BE"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Casella,</w:t>
      </w:r>
      <w:r w:rsidR="001753E3" w:rsidRPr="00C5591D">
        <w:rPr>
          <w:rFonts w:ascii="Times New Roman" w:hAnsi="Times New Roman" w:cs="Times New Roman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J.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="00BF63BE"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M.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R.,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(2016).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“Preventive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care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delivery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to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young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children</w:t>
      </w:r>
      <w:r w:rsidR="00BF63BE" w:rsidRPr="00C5591D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with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sickle</w:t>
      </w:r>
      <w:r w:rsidR="00BF63BE"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cell</w:t>
      </w:r>
      <w:r w:rsidR="00BF63BE" w:rsidRPr="00C5591D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disease”.</w:t>
      </w:r>
      <w:r w:rsidR="00BF63BE"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i/>
          <w:sz w:val="26"/>
          <w:szCs w:val="26"/>
        </w:rPr>
        <w:t>Journal</w:t>
      </w:r>
      <w:r w:rsidR="00BF63BE" w:rsidRPr="00C5591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i/>
          <w:sz w:val="26"/>
          <w:szCs w:val="26"/>
        </w:rPr>
        <w:t>of</w:t>
      </w:r>
      <w:r w:rsidR="00BF63BE" w:rsidRPr="00C5591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i/>
          <w:sz w:val="26"/>
          <w:szCs w:val="26"/>
        </w:rPr>
        <w:t>pediatric</w:t>
      </w:r>
      <w:r w:rsidR="00BF63BE" w:rsidRPr="00C5591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i/>
          <w:sz w:val="26"/>
          <w:szCs w:val="26"/>
        </w:rPr>
        <w:t>hematology/oncology</w:t>
      </w:r>
      <w:r w:rsidR="00BF63BE" w:rsidRPr="00C5591D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38.4,</w:t>
      </w:r>
      <w:r w:rsidR="00BF63BE"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pp.</w:t>
      </w:r>
      <w:r w:rsidR="00BF63BE"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C5591D">
        <w:rPr>
          <w:rFonts w:ascii="Times New Roman" w:hAnsi="Times New Roman" w:cs="Times New Roman"/>
          <w:sz w:val="26"/>
          <w:szCs w:val="26"/>
        </w:rPr>
        <w:t>294–300.</w:t>
      </w:r>
    </w:p>
    <w:p w14:paraId="7F495D9D" w14:textId="77777777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z w:val="26"/>
          <w:szCs w:val="26"/>
        </w:rPr>
        <w:t>Fortin,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J.­</w:t>
      </w:r>
      <w:r w:rsidRPr="00C5591D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C5591D">
        <w:rPr>
          <w:rFonts w:ascii="Times New Roman" w:hAnsi="Times New Roman" w:cs="Times New Roman"/>
          <w:sz w:val="26"/>
          <w:szCs w:val="26"/>
        </w:rPr>
        <w:t>.,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Sweene</w:t>
      </w:r>
      <w:r w:rsidRPr="00C5591D">
        <w:rPr>
          <w:rFonts w:ascii="Times New Roman" w:hAnsi="Times New Roman" w:cs="Times New Roman"/>
          <w:spacing w:val="-18"/>
          <w:sz w:val="26"/>
          <w:szCs w:val="26"/>
        </w:rPr>
        <w:t>y</w:t>
      </w:r>
      <w:r w:rsidRPr="00C5591D">
        <w:rPr>
          <w:rFonts w:ascii="Times New Roman" w:hAnsi="Times New Roman" w:cs="Times New Roman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bCs/>
          <w:spacing w:val="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C5591D">
        <w:rPr>
          <w:rFonts w:ascii="Times New Roman" w:hAnsi="Times New Roman" w:cs="Times New Roman"/>
          <w:b/>
          <w:bCs/>
          <w:spacing w:val="-1"/>
          <w:sz w:val="26"/>
          <w:szCs w:val="26"/>
        </w:rPr>
        <w:t>.</w:t>
      </w:r>
      <w:r w:rsidRPr="00C5591D">
        <w:rPr>
          <w:rFonts w:ascii="Times New Roman" w:hAnsi="Times New Roman" w:cs="Times New Roman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Crainiceanu,</w:t>
      </w:r>
      <w:r w:rsidRPr="00C5591D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</w:t>
      </w:r>
      <w:r w:rsidRPr="00C5591D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Shinohara,</w:t>
      </w:r>
      <w:r w:rsidRPr="00C5591D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</w:t>
      </w:r>
      <w:r w:rsidRPr="00C5591D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C5591D">
        <w:rPr>
          <w:rFonts w:ascii="Times New Roman" w:hAnsi="Times New Roman" w:cs="Times New Roman"/>
          <w:sz w:val="26"/>
          <w:szCs w:val="26"/>
        </w:rPr>
        <w:t>.,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Initiative,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N.,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(2016).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“Removing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inter­subject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technical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variability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</w:t>
      </w:r>
      <w:r w:rsidRPr="00C5591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magnetic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resonance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imaging</w:t>
      </w:r>
      <w:r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studies”.</w:t>
      </w:r>
      <w:r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NeuroImage</w:t>
      </w:r>
      <w:r w:rsidRPr="00C5591D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132,</w:t>
      </w:r>
      <w:r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pp.</w:t>
      </w:r>
      <w:r w:rsidRPr="00C5591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198–212.</w:t>
      </w:r>
    </w:p>
    <w:p w14:paraId="678D0E2E" w14:textId="1F356670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Thompson,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Rosenblum,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McBee,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N.,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Lane,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Bistran­Hall,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Mayo,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Keyl,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Gandhi,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Morgan,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Ullman,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N.,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Mould,</w:t>
      </w:r>
      <w:r w:rsidR="001753E3" w:rsidRPr="00C5591D">
        <w:rPr>
          <w:rFonts w:ascii="Times New Roman" w:hAnsi="Times New Roman" w:cs="Times New Roman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Carhuapoma,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Kase,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Ziai,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C5591D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Thompson,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Yenokyan,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G.,</w:t>
      </w:r>
      <w:r w:rsidRPr="00C5591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Huang,</w:t>
      </w:r>
      <w:r w:rsidRPr="00C5591D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Broaddus,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Graham,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Aldrich,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Dodd,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Wijman,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C.,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Caron,</w:t>
      </w:r>
      <w:r w:rsidRPr="00C5591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J.­L.,</w:t>
      </w:r>
      <w:r w:rsidRPr="00C5591D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Huang,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Camarata,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Mendelow,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Gregson,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Janis,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Martin,</w:t>
      </w:r>
      <w:r w:rsidRPr="00C5591D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N.,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Zuccarello,</w:t>
      </w:r>
      <w:r w:rsidRPr="00C5591D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(2016).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“Safety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and</w:t>
      </w:r>
      <w:r w:rsidRPr="00C5591D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efficacy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of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minimally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invasive</w:t>
      </w:r>
      <w:r w:rsidRPr="00C5591D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surgery</w:t>
      </w:r>
      <w:r w:rsidRPr="00C5591D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plus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alteplase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intracerebral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haemorrhage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evacuation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(MISTIE):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randomised,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controlled,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open­label,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phase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2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trial”.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The</w:t>
      </w:r>
      <w:r w:rsidRPr="00C5591D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Lancet</w:t>
      </w:r>
      <w:r w:rsidRPr="00C5591D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Neurology</w:t>
      </w:r>
      <w:r w:rsidRPr="00C5591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15.12,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pp.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1228–1237.</w:t>
      </w:r>
    </w:p>
    <w:p w14:paraId="32C5B5FA" w14:textId="4592D84C" w:rsidR="00C5591D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1"/>
          <w:sz w:val="26"/>
          <w:szCs w:val="26"/>
        </w:rPr>
        <w:t>Kickingereder,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15"/>
          <w:sz w:val="26"/>
          <w:szCs w:val="26"/>
        </w:rPr>
        <w:t>P,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Götz,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Wick,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Neuberger,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U,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Shinohara,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R,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Radbruch,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Schlemmer,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H,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Wick,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7"/>
          <w:sz w:val="26"/>
          <w:szCs w:val="26"/>
        </w:rPr>
        <w:t>W,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Bendszus,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Maier­Hein,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K,</w:t>
      </w:r>
      <w:r w:rsidRPr="00C5591D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Bonekamp,</w:t>
      </w:r>
      <w:r w:rsidRPr="00C5591D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D,</w:t>
      </w:r>
      <w:r w:rsidRPr="00C5591D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(2016).</w:t>
      </w:r>
      <w:r w:rsidRPr="00C5591D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“Large­scale</w:t>
      </w:r>
      <w:r w:rsidRPr="00C5591D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radiomic</w:t>
      </w:r>
      <w:r w:rsidRPr="00C5591D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profiling</w:t>
      </w:r>
      <w:r w:rsidRPr="00C5591D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of</w:t>
      </w:r>
      <w:r w:rsidRPr="00C5591D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glioblastoma</w:t>
      </w:r>
      <w:r w:rsidRPr="00C5591D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identifies</w:t>
      </w:r>
      <w:r w:rsidRPr="00C5591D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</w:t>
      </w:r>
      <w:r w:rsidRPr="00C5591D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imaging</w:t>
      </w:r>
      <w:r w:rsidRPr="00C5591D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signature</w:t>
      </w:r>
      <w:r w:rsidRPr="00C5591D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for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predicting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and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stratifying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antiangiogenic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treatment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response”.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RöFo­Fortschritte</w:t>
      </w:r>
      <w:r w:rsidRPr="00C5591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auf</w:t>
      </w:r>
      <w:r w:rsidRPr="00C5591D">
        <w:rPr>
          <w:rFonts w:ascii="Times New Roman" w:hAnsi="Times New Roman" w:cs="Times New Roman"/>
          <w:i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dem</w:t>
      </w:r>
      <w:r w:rsidRPr="00C5591D">
        <w:rPr>
          <w:rFonts w:ascii="Times New Roman" w:hAnsi="Times New Roman" w:cs="Times New Roman"/>
          <w:i/>
          <w:spacing w:val="1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Gebiet</w:t>
      </w:r>
      <w:r w:rsidRPr="00C5591D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der</w:t>
      </w:r>
      <w:r w:rsidRPr="00C5591D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Röntgenstrahlen</w:t>
      </w:r>
      <w:r w:rsidRPr="00C5591D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und</w:t>
      </w:r>
      <w:r w:rsidRPr="00C5591D">
        <w:rPr>
          <w:rFonts w:ascii="Times New Roman" w:hAnsi="Times New Roman" w:cs="Times New Roman"/>
          <w:i/>
          <w:spacing w:val="1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der</w:t>
      </w:r>
      <w:r w:rsidRPr="00C5591D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bildgebenden</w:t>
      </w:r>
      <w:r w:rsidRPr="00C5591D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pacing w:val="-1"/>
          <w:sz w:val="26"/>
          <w:szCs w:val="26"/>
        </w:rPr>
        <w:t>Verfahren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.</w:t>
      </w:r>
      <w:r w:rsidRPr="00C5591D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Vol.</w:t>
      </w:r>
      <w:r w:rsidRPr="00C5591D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188.</w:t>
      </w:r>
      <w:r w:rsidRPr="00C5591D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</w:t>
      </w:r>
      <w:r w:rsidRPr="00C5591D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01,</w:t>
      </w:r>
      <w:r w:rsidRPr="00C5591D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WISS301_1.</w:t>
      </w:r>
    </w:p>
    <w:p w14:paraId="033BAE6B" w14:textId="350786E2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C5591D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Shinohara,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R.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>Dewey,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B.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pacing w:val="-2"/>
          <w:sz w:val="26"/>
          <w:szCs w:val="26"/>
        </w:rPr>
        <w:t>Schindler,</w:t>
      </w:r>
      <w:r w:rsidRPr="00C5591D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</w:t>
      </w:r>
      <w:r w:rsidRPr="00C5591D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K.,</w:t>
      </w:r>
      <w:r w:rsidRPr="00C5591D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C5591D">
        <w:rPr>
          <w:rFonts w:ascii="Times New Roman" w:hAnsi="Times New Roman" w:cs="Times New Roman"/>
          <w:b/>
          <w:bCs/>
          <w:spacing w:val="27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C5591D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C5591D">
        <w:rPr>
          <w:rFonts w:ascii="Times New Roman" w:hAnsi="Times New Roman" w:cs="Times New Roman"/>
          <w:spacing w:val="39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Reich,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D.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S.,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Crainiceanu,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C.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M.,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Eloyan,</w:t>
      </w:r>
      <w:r w:rsidRPr="00C559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A.,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(2016).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“Relating</w:t>
      </w:r>
      <w:r w:rsidRPr="00C5591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multi­sequence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longitudinal</w:t>
      </w:r>
      <w:r w:rsidRPr="00C5591D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intensity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profiles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and</w:t>
      </w:r>
      <w:r w:rsidRPr="00C5591D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clinical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covariates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</w:t>
      </w:r>
      <w:r w:rsidRPr="00C5591D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incident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multiple</w:t>
      </w:r>
      <w:r w:rsidRPr="00C559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sclerosis</w:t>
      </w:r>
      <w:r w:rsidRPr="00C5591D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lesions”.</w:t>
      </w:r>
      <w:r w:rsidRPr="00C5591D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NeuroImage:</w:t>
      </w:r>
      <w:r w:rsidRPr="00C5591D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i/>
          <w:sz w:val="26"/>
          <w:szCs w:val="26"/>
        </w:rPr>
        <w:t>Clinical</w:t>
      </w:r>
      <w:r w:rsidRPr="00C5591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10,</w:t>
      </w:r>
      <w:r w:rsidRPr="00C5591D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pp.</w:t>
      </w:r>
      <w:r w:rsidRPr="00C5591D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C5591D">
        <w:rPr>
          <w:rFonts w:ascii="Times New Roman" w:hAnsi="Times New Roman" w:cs="Times New Roman"/>
          <w:sz w:val="26"/>
          <w:szCs w:val="26"/>
        </w:rPr>
        <w:t>1–17.</w:t>
      </w:r>
    </w:p>
    <w:p w14:paraId="29CBB29A" w14:textId="77777777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Ullman,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N.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L.,</w:t>
      </w:r>
      <w:r w:rsidRPr="000D4C37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Mould,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A.,</w:t>
      </w:r>
      <w:r w:rsidRPr="000D4C37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0D4C37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D.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Crainiceanu,</w:t>
      </w:r>
      <w:r w:rsidRPr="000D4C37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</w:t>
      </w:r>
      <w:r w:rsidRPr="000D4C37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M.,</w:t>
      </w:r>
      <w:r w:rsidRPr="000D4C37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(2015b).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“Validated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automatic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brain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extraction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of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head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CT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images”.</w:t>
      </w:r>
      <w:r w:rsidRPr="000D4C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NeuroImage</w:t>
      </w:r>
      <w:r w:rsidRPr="000D4C37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>114,</w:t>
      </w:r>
      <w:r w:rsidRPr="000D4C37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379–385.</w:t>
      </w:r>
    </w:p>
    <w:p w14:paraId="298BAA6D" w14:textId="77777777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E.,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Lindquist,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Crainiceanu,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(2015a).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“fslr: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connecting</w:t>
      </w:r>
      <w:r w:rsidRPr="000D4C37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the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FSL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software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with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R”.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R</w:t>
      </w:r>
      <w:r w:rsidRPr="000D4C37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Journal</w:t>
      </w:r>
      <w:r w:rsidRPr="000D4C37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7.1,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163–175.</w:t>
      </w:r>
    </w:p>
    <w:p w14:paraId="593C4558" w14:textId="43E21D9E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Ullman,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N.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L.,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E.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Eloyan,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Martin,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N.,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0D4C37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Han</w:t>
      </w:r>
      <w:r w:rsidRPr="000D4C37">
        <w:rPr>
          <w:rFonts w:ascii="Times New Roman" w:hAnsi="Times New Roman" w:cs="Times New Roman"/>
          <w:spacing w:val="-6"/>
          <w:sz w:val="26"/>
          <w:szCs w:val="26"/>
        </w:rPr>
        <w:t>ley,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D.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Crainiceanu,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M.,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(2015c).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“Quantitative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intracerebral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hemorrhage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localization”.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Stroke</w:t>
      </w:r>
      <w:r w:rsidRPr="000D4C3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>46.11,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3270–3273.</w:t>
      </w:r>
    </w:p>
    <w:p w14:paraId="089441E4" w14:textId="77777777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sz w:val="26"/>
          <w:szCs w:val="26"/>
        </w:rPr>
        <w:t>Choe,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Jones,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K.,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Joel,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E.,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Belegu,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>V.,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B.</w:t>
      </w:r>
      <w:r w:rsidRPr="000D4C37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Lindquist,</w:t>
      </w:r>
      <w:r w:rsidR="000D4C37">
        <w:rPr>
          <w:rFonts w:ascii="Times New Roman" w:hAnsi="Times New Roman" w:cs="Times New Roman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van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Zijl,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(2015).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“Reproducibility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and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temporal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structure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in</w:t>
      </w:r>
      <w:r w:rsidRPr="000D4C37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weekly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resting­state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fMRI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over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period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of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3.5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years”.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PloS</w:t>
      </w:r>
      <w:r w:rsidRPr="000D4C3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one</w:t>
      </w:r>
      <w:r w:rsidRPr="000D4C3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10.10,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e0140134.</w:t>
      </w:r>
    </w:p>
    <w:p w14:paraId="46CCF2A0" w14:textId="5AC385AE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spacing w:val="-1"/>
          <w:sz w:val="26"/>
          <w:szCs w:val="26"/>
        </w:rPr>
        <w:t>Webb,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Ullman,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N.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L.,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Morgan,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Kornbluth,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I.</w:t>
      </w:r>
      <w:r w:rsidRPr="000D4C37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A.,</w:t>
      </w:r>
      <w:r w:rsidRPr="000D4C37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Mayo,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Rosenblum,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Ziai,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Aldrich,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Zuccarrello,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>F.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John,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Harnof,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Lopez,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G., Broaddus,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0D4C37">
        <w:rPr>
          <w:rFonts w:ascii="Times New Roman" w:hAnsi="Times New Roman" w:cs="Times New Roman"/>
          <w:sz w:val="26"/>
          <w:szCs w:val="26"/>
        </w:rPr>
        <w:t xml:space="preserve"> C.,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Wijman, C.,</w:t>
      </w:r>
      <w:r w:rsidRPr="000D4C37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Bullock,</w:t>
      </w:r>
      <w:r w:rsidRPr="000D4C37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R.,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Haines, S.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Cruz­Flores,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Tuhrim,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Hill,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D.,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Narayan,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R.,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D.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(2015).</w:t>
      </w:r>
      <w:r w:rsidRPr="000D4C37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“Accuracy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of</w:t>
      </w:r>
      <w:r w:rsidRPr="000D4C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the</w:t>
      </w:r>
      <w:r w:rsidRPr="000D4C37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ABC/2</w:t>
      </w:r>
      <w:r w:rsidRPr="000D4C37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score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for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intracerebral</w:t>
      </w:r>
      <w:r w:rsidRPr="000D4C37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hemorrhage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systematic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review</w:t>
      </w:r>
      <w:r w:rsidRPr="000D4C37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and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analysis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of</w:t>
      </w:r>
      <w:r w:rsidRPr="000D4C37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MISTIE,</w:t>
      </w:r>
      <w:r w:rsidRPr="000D4C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CLEAR­IVH,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and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CLEAR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III”.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Stroke</w:t>
      </w:r>
      <w:r w:rsidRPr="000D4C3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46.9,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2470–2476.</w:t>
      </w:r>
    </w:p>
    <w:p w14:paraId="631287FA" w14:textId="77777777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0D4C37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E.,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Crainiceanu,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C.,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(2014).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“brainR: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interactive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3</w:t>
      </w:r>
      <w:r w:rsidRPr="000D4C37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and</w:t>
      </w:r>
      <w:r w:rsidRPr="000D4C3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4D</w:t>
      </w:r>
      <w:r w:rsidRPr="000D4C37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images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of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high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resolution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neuroimage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data”.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R</w:t>
      </w:r>
      <w:r w:rsidRPr="000D4C3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Journal</w:t>
      </w:r>
      <w:r w:rsidRPr="000D4C37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6.1,</w:t>
      </w:r>
      <w:r w:rsidRPr="000D4C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41–48.</w:t>
      </w:r>
    </w:p>
    <w:p w14:paraId="52FE8057" w14:textId="77777777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Betz,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Varadhan, </w:t>
      </w:r>
      <w:r w:rsidRPr="000D4C37">
        <w:rPr>
          <w:rFonts w:ascii="Times New Roman" w:hAnsi="Times New Roman" w:cs="Times New Roman"/>
          <w:sz w:val="26"/>
          <w:szCs w:val="26"/>
        </w:rPr>
        <w:t>R.,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(2014).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“Binomial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regression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in</w:t>
      </w:r>
      <w:r w:rsidRPr="000D4C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R”.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Handbook</w:t>
      </w:r>
      <w:r w:rsidRPr="000D4C37">
        <w:rPr>
          <w:rFonts w:ascii="Times New Roman" w:hAnsi="Times New Roman" w:cs="Times New Roman"/>
          <w:i/>
          <w:spacing w:val="24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of</w:t>
      </w:r>
      <w:r w:rsidRPr="000D4C37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Statistics:</w:t>
      </w:r>
      <w:r w:rsidRPr="000D4C37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Computational</w:t>
      </w:r>
      <w:r w:rsidRPr="000D4C37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Statistics</w:t>
      </w:r>
      <w:r w:rsidRPr="000D4C37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with</w:t>
      </w:r>
      <w:r w:rsidRPr="000D4C37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R</w:t>
      </w:r>
      <w:r w:rsidRPr="000D4C37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32,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257–309.</w:t>
      </w:r>
    </w:p>
    <w:p w14:paraId="2E3ED6D6" w14:textId="77777777" w:rsidR="000D4C37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Muschelli*,</w:t>
      </w:r>
      <w:r w:rsidRPr="000D4C37">
        <w:rPr>
          <w:rFonts w:ascii="Times New Roman" w:hAnsi="Times New Roman" w:cs="Times New Roman"/>
          <w:b/>
          <w:bCs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Nebel*,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M.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B.,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B.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D.,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Mostofsky,</w:t>
      </w:r>
      <w:r w:rsidRPr="000D4C37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</w:t>
      </w:r>
      <w:r w:rsidRPr="000D4C3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H.,</w:t>
      </w:r>
      <w:r w:rsidRPr="000D4C37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(2014).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“Reduction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of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motion­related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artifacts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in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resting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state</w:t>
      </w:r>
      <w:r w:rsidRPr="000D4C37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fMRI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using</w:t>
      </w:r>
      <w:r w:rsidRPr="000D4C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aCompCor”.</w:t>
      </w:r>
      <w:r w:rsidRPr="000D4C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NeuroImage</w:t>
      </w:r>
      <w:r w:rsidRPr="000D4C3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96,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pp.</w:t>
      </w:r>
      <w:r w:rsidRPr="000D4C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22–35.</w:t>
      </w:r>
    </w:p>
    <w:p w14:paraId="7926FE98" w14:textId="77777777" w:rsidR="009F62E6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0D4C37">
        <w:rPr>
          <w:rFonts w:ascii="Times New Roman" w:hAnsi="Times New Roman" w:cs="Times New Roman"/>
          <w:sz w:val="26"/>
          <w:szCs w:val="26"/>
        </w:rPr>
        <w:t>Eloyan,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A.,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Li,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0D4C37">
        <w:rPr>
          <w:rFonts w:ascii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J.,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2"/>
          <w:sz w:val="26"/>
          <w:szCs w:val="26"/>
        </w:rPr>
        <w:t>Mostofsky,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H.,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0D4C37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B.</w:t>
      </w:r>
      <w:r w:rsidRPr="000D4C37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S.,</w:t>
      </w:r>
      <w:r w:rsidRPr="000D4C37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(2014).</w:t>
      </w:r>
      <w:r w:rsidRPr="000D4C37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lastRenderedPageBreak/>
        <w:t>“Analytic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programming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with</w:t>
      </w:r>
      <w:r w:rsidRPr="000D4C37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fMRI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data:</w:t>
      </w:r>
      <w:r w:rsidRPr="000D4C37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a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quick­start</w:t>
      </w:r>
      <w:r w:rsidRPr="000D4C37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guide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for</w:t>
      </w:r>
      <w:r w:rsidRPr="000D4C37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statisticians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using</w:t>
      </w:r>
      <w:r w:rsidRPr="000D4C37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R”.</w:t>
      </w:r>
      <w:r w:rsidRPr="000D4C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PLOS</w:t>
      </w:r>
      <w:r w:rsidRPr="000D4C3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i/>
          <w:sz w:val="26"/>
          <w:szCs w:val="26"/>
        </w:rPr>
        <w:t>ONE</w:t>
      </w:r>
      <w:r w:rsidRPr="000D4C37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9.2,</w:t>
      </w:r>
      <w:r w:rsidRPr="000D4C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C37">
        <w:rPr>
          <w:rFonts w:ascii="Times New Roman" w:hAnsi="Times New Roman" w:cs="Times New Roman"/>
          <w:sz w:val="26"/>
          <w:szCs w:val="26"/>
        </w:rPr>
        <w:t>e89470.</w:t>
      </w:r>
    </w:p>
    <w:p w14:paraId="40569DA4" w14:textId="092CB162" w:rsidR="009F62E6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9F62E6">
        <w:rPr>
          <w:rFonts w:ascii="Times New Roman" w:hAnsi="Times New Roman" w:cs="Times New Roman"/>
          <w:sz w:val="26"/>
          <w:szCs w:val="26"/>
        </w:rPr>
        <w:t>Nebel,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B.,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Joel,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E.,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9F62E6">
        <w:rPr>
          <w:rFonts w:ascii="Times New Roman" w:hAnsi="Times New Roman" w:cs="Times New Roman"/>
          <w:b/>
          <w:bCs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B.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S.,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Mostof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>sky,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H.,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(2014).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“Disruption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of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functional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organization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within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the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primary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motor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cortex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in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children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with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autism”.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Human</w:t>
      </w:r>
      <w:r w:rsidRPr="009F62E6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Brain</w:t>
      </w:r>
      <w:r w:rsidRPr="009F62E6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Mapping</w:t>
      </w:r>
      <w:r w:rsidRPr="009F62E6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35.2,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pp.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567–580.</w:t>
      </w:r>
    </w:p>
    <w:p w14:paraId="354FC315" w14:textId="77777777" w:rsidR="009F62E6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9F62E6">
        <w:rPr>
          <w:rFonts w:ascii="Times New Roman" w:hAnsi="Times New Roman" w:cs="Times New Roman"/>
          <w:sz w:val="26"/>
          <w:szCs w:val="26"/>
        </w:rPr>
        <w:t>Mould,</w:t>
      </w:r>
      <w:r w:rsidRPr="009F62E6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Carhuapoma,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R.,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sz w:val="26"/>
          <w:szCs w:val="26"/>
        </w:rPr>
        <w:t>Muschelli,</w:t>
      </w:r>
      <w:r w:rsidRPr="009F62E6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Lane,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K.,</w:t>
      </w:r>
      <w:r w:rsidRPr="009F62E6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Morgan,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C.,</w:t>
      </w:r>
      <w:r w:rsidRPr="009F62E6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McBee,</w:t>
      </w:r>
      <w:r w:rsidR="00925224" w:rsidRPr="009F62E6">
        <w:rPr>
          <w:rFonts w:ascii="Times New Roman" w:hAnsi="Times New Roman" w:cs="Times New Roman"/>
          <w:sz w:val="26"/>
          <w:szCs w:val="26"/>
        </w:rPr>
        <w:t xml:space="preserve"> N</w:t>
      </w:r>
      <w:r w:rsidRPr="009F62E6">
        <w:rPr>
          <w:rFonts w:ascii="Times New Roman" w:hAnsi="Times New Roman" w:cs="Times New Roman"/>
          <w:sz w:val="26"/>
          <w:szCs w:val="26"/>
        </w:rPr>
        <w:t>.,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Bistran­Hall,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J.,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Ullman,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N.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L.,</w:t>
      </w:r>
      <w:r w:rsidRPr="009F62E6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Martin,</w:t>
      </w:r>
      <w:r w:rsidRPr="009F62E6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N.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A.,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I.,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Zuccarello,</w:t>
      </w:r>
      <w:r w:rsidRPr="009F62E6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M.,</w:t>
      </w:r>
      <w:r w:rsidRPr="009F62E6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9F62E6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9F62E6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(2013a).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“Minimally</w:t>
      </w:r>
      <w:r w:rsidRPr="009F62E6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invasive</w:t>
      </w:r>
      <w:r w:rsidRPr="009F62E6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surgery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plus</w:t>
      </w:r>
      <w:r w:rsidRPr="009F62E6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recombinant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tissue­type</w:t>
      </w:r>
      <w:r w:rsidRPr="009F62E6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plasminogen</w:t>
      </w:r>
      <w:r w:rsidRPr="009F62E6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activator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for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intracerebral</w:t>
      </w:r>
      <w:r w:rsidRPr="009F62E6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hemorrhage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evacuation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decreases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perihematomal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edema”.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Stroke</w:t>
      </w:r>
      <w:r w:rsidRPr="009F62E6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44.3,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pp.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627–634.</w:t>
      </w:r>
    </w:p>
    <w:p w14:paraId="26B31032" w14:textId="28450A24" w:rsidR="009F62E6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9F62E6">
        <w:rPr>
          <w:rFonts w:ascii="Times New Roman" w:hAnsi="Times New Roman" w:cs="Times New Roman"/>
          <w:sz w:val="26"/>
          <w:szCs w:val="26"/>
        </w:rPr>
        <w:t xml:space="preserve">Mould, </w:t>
      </w:r>
      <w:r w:rsidRPr="009F62E6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9F62E6">
        <w:rPr>
          <w:rFonts w:ascii="Times New Roman" w:hAnsi="Times New Roman" w:cs="Times New Roman"/>
          <w:sz w:val="26"/>
          <w:szCs w:val="26"/>
        </w:rPr>
        <w:t xml:space="preserve"> Carhuapoma,</w:t>
      </w:r>
      <w:r w:rsidRPr="009F62E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 xml:space="preserve">J., </w:t>
      </w:r>
      <w:r w:rsidRPr="009F62E6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9F62E6">
        <w:rPr>
          <w:rFonts w:ascii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9F62E6">
        <w:rPr>
          <w:rFonts w:ascii="Times New Roman" w:hAnsi="Times New Roman" w:cs="Times New Roman"/>
          <w:sz w:val="26"/>
          <w:szCs w:val="26"/>
        </w:rPr>
        <w:t>, Lane,</w:t>
      </w:r>
      <w:r w:rsidRPr="009F62E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K, Morgan,</w:t>
      </w:r>
      <w:r w:rsidRPr="009F62E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9F62E6">
        <w:rPr>
          <w:rFonts w:ascii="Times New Roman" w:hAnsi="Times New Roman" w:cs="Times New Roman"/>
          <w:sz w:val="26"/>
          <w:szCs w:val="26"/>
        </w:rPr>
        <w:t xml:space="preserve"> McBee,</w:t>
      </w:r>
      <w:r w:rsidRPr="009F62E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N., Bistran­Hall,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A.,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Ullman,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N.,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5"/>
          <w:sz w:val="26"/>
          <w:szCs w:val="26"/>
        </w:rPr>
        <w:t>P,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Martin,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N.,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I.,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Zuccarello,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M.,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9F62E6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</w:t>
      </w:r>
      <w:r w:rsidRPr="009F62E6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9F62E6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(2013b).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“MISTIE investigators: minimally invasive surgery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plus recombinant tissue­</w:t>
      </w:r>
      <w:r w:rsidRPr="009F62E6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type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plasminogen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activator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for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intracerebral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hemorrhage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evacuation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decreases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peri­hematomal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edema”.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Stroke</w:t>
      </w:r>
      <w:r w:rsidRPr="009F62E6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44.3,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pp.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627–634.</w:t>
      </w:r>
    </w:p>
    <w:p w14:paraId="587B9DE8" w14:textId="77777777" w:rsidR="009F62E6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9F62E6">
        <w:rPr>
          <w:rFonts w:ascii="Times New Roman" w:hAnsi="Times New Roman" w:cs="Times New Roman"/>
          <w:spacing w:val="-3"/>
          <w:sz w:val="26"/>
          <w:szCs w:val="26"/>
        </w:rPr>
        <w:t>Bundy,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G.,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sz w:val="26"/>
          <w:szCs w:val="26"/>
        </w:rPr>
        <w:t>Muschelli,</w:t>
      </w:r>
      <w:r w:rsidRPr="009F62E6">
        <w:rPr>
          <w:rFonts w:ascii="Times New Roman" w:hAnsi="Times New Roman" w:cs="Times New Roman"/>
          <w:b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Clemens,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G.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Strouse,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Thompson,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R.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E.,</w:t>
      </w:r>
      <w:r w:rsidRPr="009F62E6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Casella,</w:t>
      </w:r>
      <w:r w:rsidR="009F62E6">
        <w:rPr>
          <w:rFonts w:ascii="Times New Roman" w:hAnsi="Times New Roman" w:cs="Times New Roman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M.</w:t>
      </w:r>
      <w:r w:rsidRPr="009F62E6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R.,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(2012).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“Ambulatory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care</w:t>
      </w:r>
      <w:r w:rsidRPr="009F62E6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connections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of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medicaid­insured</w:t>
      </w:r>
      <w:r w:rsidRPr="009F62E6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children</w:t>
      </w:r>
      <w:r w:rsidRPr="009F62E6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with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sickle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cell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disease”.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Pediatric</w:t>
      </w:r>
      <w:r w:rsidRPr="009F62E6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Blood</w:t>
      </w:r>
      <w:r w:rsidRPr="009F62E6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&amp;</w:t>
      </w:r>
      <w:r w:rsidRPr="009F62E6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Cancer</w:t>
      </w:r>
      <w:r w:rsidRPr="009F62E6">
        <w:rPr>
          <w:rFonts w:ascii="Times New Roman" w:hAnsi="Times New Roman" w:cs="Times New Roman"/>
          <w:i/>
          <w:spacing w:val="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59.5,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pp.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888–894.</w:t>
      </w:r>
    </w:p>
    <w:p w14:paraId="0BCED50C" w14:textId="77777777" w:rsidR="009F62E6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9F62E6">
        <w:rPr>
          <w:rFonts w:ascii="Times New Roman" w:hAnsi="Times New Roman" w:cs="Times New Roman"/>
          <w:sz w:val="26"/>
          <w:szCs w:val="26"/>
        </w:rPr>
        <w:t>Eloyan,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9F62E6">
        <w:rPr>
          <w:rFonts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Nebel,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M.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B.,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Liu,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H.,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Han,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Zhao,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D.,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Joel,</w:t>
      </w:r>
      <w:r w:rsidRPr="009F62E6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S.,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9F62E6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J.,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2"/>
          <w:sz w:val="26"/>
          <w:szCs w:val="26"/>
        </w:rPr>
        <w:t>Mostofsky,</w:t>
      </w:r>
      <w:r w:rsidRPr="009F62E6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S.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H.,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(2012).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“Automated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diagnoses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of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attention</w:t>
      </w:r>
      <w:r w:rsidRPr="009F62E6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deficit</w:t>
      </w:r>
      <w:r w:rsidRPr="009F62E6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hyperactive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disorder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using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magnetic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resonance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imaging”.</w:t>
      </w:r>
      <w:r w:rsidRPr="009F62E6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Frontiers</w:t>
      </w:r>
      <w:r w:rsidRPr="009F62E6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in</w:t>
      </w:r>
      <w:r w:rsidRPr="009F62E6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Systems</w:t>
      </w:r>
      <w:r w:rsidRPr="009F62E6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Neuroscience</w:t>
      </w:r>
      <w:r w:rsidRPr="009F62E6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6,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p.</w:t>
      </w:r>
      <w:r w:rsidRPr="009F62E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6.</w:t>
      </w:r>
    </w:p>
    <w:p w14:paraId="754A4617" w14:textId="31C0F2DF" w:rsidR="00B73AC8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9F62E6">
        <w:rPr>
          <w:rFonts w:ascii="Times New Roman" w:hAnsi="Times New Roman" w:cs="Times New Roman"/>
          <w:sz w:val="26"/>
          <w:szCs w:val="26"/>
        </w:rPr>
        <w:t>Hinson,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H.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E.,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Melnychuk,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E.,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9F62E6">
        <w:rPr>
          <w:rFonts w:ascii="Times New Roman" w:hAnsi="Times New Roman" w:cs="Times New Roman"/>
          <w:b/>
          <w:bCs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D.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I.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A.,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Ziai,</w:t>
      </w:r>
      <w:r w:rsidRPr="009F62E6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9F62E6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C.,</w:t>
      </w:r>
      <w:r w:rsidRPr="009F62E6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(2012).</w:t>
      </w:r>
      <w:r w:rsidRPr="009F62E6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“Drainage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pacing w:val="-1"/>
          <w:sz w:val="26"/>
          <w:szCs w:val="26"/>
        </w:rPr>
        <w:t>efficiency</w:t>
      </w:r>
      <w:r w:rsidRPr="009F62E6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with</w:t>
      </w:r>
      <w:r w:rsidRPr="009F62E6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dual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versus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single</w:t>
      </w:r>
      <w:r w:rsidRPr="009F62E6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catheters</w:t>
      </w:r>
      <w:r w:rsidRPr="009F62E6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in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severe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intraventricular</w:t>
      </w:r>
      <w:r w:rsidRPr="009F62E6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hemorrhage”.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Neurocritical</w:t>
      </w:r>
      <w:r w:rsidRPr="009F62E6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i/>
          <w:sz w:val="26"/>
          <w:szCs w:val="26"/>
        </w:rPr>
        <w:t>Care</w:t>
      </w:r>
      <w:r w:rsidRPr="009F62E6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16.3,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pp.</w:t>
      </w:r>
      <w:r w:rsidRPr="009F62E6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9F62E6">
        <w:rPr>
          <w:rFonts w:ascii="Times New Roman" w:hAnsi="Times New Roman" w:cs="Times New Roman"/>
          <w:sz w:val="26"/>
          <w:szCs w:val="26"/>
        </w:rPr>
        <w:t>399–405.</w:t>
      </w:r>
    </w:p>
    <w:p w14:paraId="35AC8FD4" w14:textId="6B222885" w:rsidR="00B73AC8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B73AC8">
        <w:rPr>
          <w:rFonts w:ascii="Times New Roman" w:hAnsi="Times New Roman" w:cs="Times New Roman"/>
          <w:spacing w:val="-1"/>
          <w:sz w:val="26"/>
          <w:szCs w:val="26"/>
        </w:rPr>
        <w:t>Jaffe,</w:t>
      </w:r>
      <w:r w:rsidRPr="00B73AC8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J.,</w:t>
      </w:r>
      <w:r w:rsidRPr="00B73AC8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Melnychuk,</w:t>
      </w:r>
      <w:r w:rsidRPr="00B73AC8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E.,</w:t>
      </w:r>
      <w:r w:rsidRPr="00B73AC8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sz w:val="26"/>
          <w:szCs w:val="26"/>
        </w:rPr>
        <w:t>Muschelli,</w:t>
      </w:r>
      <w:r w:rsidRPr="00B73AC8">
        <w:rPr>
          <w:rFonts w:ascii="Times New Roman" w:hAnsi="Times New Roman" w:cs="Times New Roman"/>
          <w:b/>
          <w:spacing w:val="2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B73AC8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Ziai,</w:t>
      </w:r>
      <w:r w:rsidRPr="00B73AC8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B73AC8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Morgan,</w:t>
      </w:r>
      <w:r w:rsidRPr="00B73AC8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B73AC8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B73AC8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D.</w:t>
      </w:r>
      <w:r w:rsidRPr="00B73AC8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B73AC8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="00B73AC8">
        <w:rPr>
          <w:rFonts w:ascii="Times New Roman" w:hAnsi="Times New Roman" w:cs="Times New Roman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I.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A.,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(2012).</w:t>
      </w:r>
      <w:r w:rsidRPr="00B73AC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“Ventricular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catheter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location</w:t>
      </w:r>
      <w:r w:rsidRPr="00B73AC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and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the</w:t>
      </w:r>
      <w:r w:rsidRPr="00B73AC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clearance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of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intraventricular</w:t>
      </w:r>
      <w:r w:rsidRPr="00B73AC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hemorrhage”.</w:t>
      </w:r>
      <w:r w:rsidRPr="00B73AC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 xml:space="preserve">Neurosurgery </w:t>
      </w:r>
      <w:r w:rsidRPr="00B73AC8">
        <w:rPr>
          <w:rFonts w:ascii="Times New Roman" w:hAnsi="Times New Roman" w:cs="Times New Roman"/>
          <w:sz w:val="26"/>
          <w:szCs w:val="26"/>
        </w:rPr>
        <w:t>70.5,</w:t>
      </w:r>
      <w:r w:rsidRPr="00B73AC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pp.</w:t>
      </w:r>
      <w:r w:rsidRPr="00B73AC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1258–1264.</w:t>
      </w:r>
    </w:p>
    <w:p w14:paraId="3A51EA9A" w14:textId="77777777" w:rsidR="00B73AC8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B73AC8">
        <w:rPr>
          <w:rFonts w:ascii="Times New Roman" w:hAnsi="Times New Roman" w:cs="Times New Roman"/>
          <w:spacing w:val="-1"/>
          <w:sz w:val="26"/>
          <w:szCs w:val="26"/>
        </w:rPr>
        <w:t>Webb,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A.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J.,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Ullman,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N.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L.,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Mann,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S.,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B73AC8">
        <w:rPr>
          <w:rFonts w:ascii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I.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A.,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D.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(2012).</w:t>
      </w:r>
      <w:r w:rsidRPr="00B73AC8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“Resolution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of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intraventricular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hemorrhage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varies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by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ventricular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region</w:t>
      </w:r>
      <w:r w:rsidRPr="00B73AC8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and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dose</w:t>
      </w:r>
      <w:r w:rsidRPr="00B73AC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of</w:t>
      </w:r>
      <w:r w:rsidRPr="00B73AC8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intraventricular</w:t>
      </w:r>
      <w:r w:rsidRPr="00B73AC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thrombolytic</w:t>
      </w:r>
      <w:r w:rsidRPr="00B73AC8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the</w:t>
      </w:r>
      <w:r w:rsidRPr="00B73AC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clot</w:t>
      </w:r>
      <w:r w:rsidRPr="00B73AC8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lysis:</w:t>
      </w:r>
      <w:r w:rsidRPr="00B73AC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evaluating</w:t>
      </w:r>
      <w:r w:rsidRPr="00B73AC8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accelerated</w:t>
      </w:r>
      <w:r w:rsidRPr="00B73AC8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resolution</w:t>
      </w:r>
      <w:r w:rsidRPr="00B73AC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of</w:t>
      </w:r>
      <w:r w:rsidRPr="00B73AC8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IVH</w:t>
      </w:r>
      <w:r w:rsidRPr="00B73AC8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(CLEAR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IVH)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program”.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Stroke</w:t>
      </w:r>
      <w:r w:rsidRPr="00B73AC8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43.6,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pp.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1666–1668.</w:t>
      </w:r>
    </w:p>
    <w:p w14:paraId="0CD08B5A" w14:textId="6A7CA4CD" w:rsidR="00B73AC8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B73AC8">
        <w:rPr>
          <w:rFonts w:ascii="Times New Roman" w:hAnsi="Times New Roman" w:cs="Times New Roman"/>
          <w:sz w:val="26"/>
          <w:szCs w:val="26"/>
        </w:rPr>
        <w:t>Ziai,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C.,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sz w:val="26"/>
          <w:szCs w:val="26"/>
        </w:rPr>
        <w:t>Muschelli,</w:t>
      </w:r>
      <w:r w:rsidRPr="00B73AC8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Thompson,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C.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B.,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Keyl,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M.,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Lane,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K.,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Shao,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S.,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="00B73AC8">
        <w:rPr>
          <w:rFonts w:ascii="Times New Roman" w:hAnsi="Times New Roman" w:cs="Times New Roman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D.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(2012).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“Factors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affecting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clot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lysis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rates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patients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with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spontaneous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intraventricular</w:t>
      </w:r>
      <w:r w:rsidRPr="00B73AC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hemorrhage”.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Stroke</w:t>
      </w:r>
      <w:r w:rsidRPr="00B73AC8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43.5,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pp.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1234–1239.</w:t>
      </w:r>
    </w:p>
    <w:p w14:paraId="0B2F33B7" w14:textId="77777777" w:rsidR="00B73AC8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B73AC8">
        <w:rPr>
          <w:rFonts w:ascii="Times New Roman" w:hAnsi="Times New Roman" w:cs="Times New Roman"/>
          <w:sz w:val="26"/>
          <w:szCs w:val="26"/>
        </w:rPr>
        <w:t>Newell,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D.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Shah,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M.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M.,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Wilcox,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R.,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Hansmann,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D.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R.,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Melnychuk,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E.,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B73AC8">
        <w:rPr>
          <w:rFonts w:ascii="Times New Roman" w:hAnsi="Times New Roman" w:cs="Times New Roman"/>
          <w:b/>
          <w:bCs/>
          <w:spacing w:val="23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D.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(2011).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“Minimally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invasive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evacuation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of</w:t>
      </w:r>
      <w:r w:rsidRPr="00B73AC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spontaneous</w:t>
      </w:r>
      <w:r w:rsidRPr="00B73AC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intracerebral</w:t>
      </w:r>
      <w:r w:rsidRPr="00B73AC8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hemorrhage</w:t>
      </w:r>
      <w:r w:rsidRPr="00B73AC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using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sonothrombolysis”.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Journal</w:t>
      </w:r>
      <w:r w:rsidRPr="00B73AC8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of</w:t>
      </w:r>
      <w:r w:rsidRPr="00B73AC8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Neurosurgery</w:t>
      </w:r>
      <w:r w:rsidRPr="00B73AC8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115.3,</w:t>
      </w:r>
      <w:r w:rsidRPr="00B73AC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pp.</w:t>
      </w:r>
      <w:r w:rsidRPr="00B73AC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592–601.</w:t>
      </w:r>
    </w:p>
    <w:p w14:paraId="4C7D42EA" w14:textId="2CDFAEC0" w:rsidR="00BF63BE" w:rsidRPr="00B73AC8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B73AC8">
        <w:rPr>
          <w:rFonts w:ascii="Times New Roman" w:hAnsi="Times New Roman" w:cs="Times New Roman"/>
          <w:spacing w:val="-2"/>
          <w:sz w:val="26"/>
          <w:szCs w:val="26"/>
        </w:rPr>
        <w:t>Niedner,</w:t>
      </w:r>
      <w:r w:rsidRPr="00B73AC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M.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Huskins,</w:t>
      </w:r>
      <w:r w:rsidRPr="00B73AC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C.,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Colantuoni,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E.,</w:t>
      </w:r>
      <w:r w:rsidRPr="00B73AC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B73AC8">
        <w:rPr>
          <w:rFonts w:ascii="Times New Roman" w:hAnsi="Times New Roman" w:cs="Times New Roman"/>
          <w:b/>
          <w:bCs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B73AC8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Harris,</w:t>
      </w:r>
      <w:r w:rsidRPr="00B73AC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J.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M.,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Rice,</w:t>
      </w:r>
      <w:r w:rsidRPr="00B73AC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B73AC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B.,</w:t>
      </w:r>
      <w:r w:rsidRPr="00B73AC8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Brilli,</w:t>
      </w:r>
      <w:r w:rsidRPr="00B73AC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R.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J.,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M.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R.,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pacing w:val="-3"/>
          <w:sz w:val="26"/>
          <w:szCs w:val="26"/>
        </w:rPr>
        <w:t>(2011).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“Epidemiology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of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central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line­associated</w:t>
      </w:r>
      <w:r w:rsidRPr="00B73AC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bloodstream</w:t>
      </w:r>
      <w:r w:rsidRPr="00B73AC8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infections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</w:t>
      </w:r>
      <w:r w:rsidRPr="00B73AC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the</w:t>
      </w:r>
      <w:r w:rsidRPr="00B73AC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pediatric</w:t>
      </w:r>
      <w:r w:rsidRPr="00B73AC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intensive</w:t>
      </w:r>
      <w:r w:rsidRPr="00B73AC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care</w:t>
      </w:r>
      <w:r w:rsidRPr="00B73AC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unit”.</w:t>
      </w:r>
      <w:r w:rsidRPr="00B73AC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Infection</w:t>
      </w:r>
      <w:r w:rsidRPr="00B73AC8">
        <w:rPr>
          <w:rFonts w:ascii="Times New Roman" w:hAnsi="Times New Roman" w:cs="Times New Roman"/>
          <w:i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i/>
          <w:sz w:val="26"/>
          <w:szCs w:val="26"/>
        </w:rPr>
        <w:t>Control</w:t>
      </w:r>
      <w:r w:rsidRPr="00B73AC8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32.12,</w:t>
      </w:r>
      <w:r w:rsidRPr="00B73AC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pp.</w:t>
      </w:r>
      <w:r w:rsidRPr="00B73AC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B73AC8">
        <w:rPr>
          <w:rFonts w:ascii="Times New Roman" w:hAnsi="Times New Roman" w:cs="Times New Roman"/>
          <w:sz w:val="26"/>
          <w:szCs w:val="26"/>
        </w:rPr>
        <w:t>1200–1208.</w:t>
      </w:r>
    </w:p>
    <w:p w14:paraId="06CCD641" w14:textId="77777777" w:rsidR="00BF63BE" w:rsidRDefault="00BF63BE" w:rsidP="00BF63B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4D82F32B" w14:textId="77777777" w:rsidR="00C92377" w:rsidRPr="007012AA" w:rsidRDefault="00C92377" w:rsidP="00C92377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7012AA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Articles and Editorials not peer reviewed </w:t>
      </w:r>
    </w:p>
    <w:p w14:paraId="3CCEDAE0" w14:textId="77777777" w:rsidR="00D3307F" w:rsidRPr="007012AA" w:rsidRDefault="00C92377" w:rsidP="007012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7012AA">
        <w:rPr>
          <w:rFonts w:ascii="Times New Roman" w:hAnsi="Times New Roman" w:cs="Times New Roman"/>
          <w:color w:val="000000"/>
          <w:sz w:val="26"/>
          <w:szCs w:val="26"/>
        </w:rPr>
        <w:t>Sharrock, M., Mould, W. A., Ali, H., Hildreth, M., Hanley, D. F., Muschelli, J., (2020). “3D deep neural network segmentation of intracerebral hemorrhage: development and validation for clinical trials”. medRxiv</w:t>
      </w:r>
      <w:r w:rsidR="00470167" w:rsidRPr="007012AA">
        <w:rPr>
          <w:rFonts w:ascii="Times New Roman" w:hAnsi="Times New Roman" w:cs="Times New Roman"/>
          <w:color w:val="000000"/>
          <w:sz w:val="26"/>
          <w:szCs w:val="26"/>
        </w:rPr>
        <w:t xml:space="preserve"> (under review).</w:t>
      </w:r>
    </w:p>
    <w:p w14:paraId="48BBC26F" w14:textId="518D1F46" w:rsidR="00C92377" w:rsidRPr="009B214F" w:rsidRDefault="00D3307F" w:rsidP="003F6C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9B214F">
        <w:rPr>
          <w:rFonts w:ascii="Times New Roman" w:hAnsi="Times New Roman" w:cs="Times New Roman"/>
          <w:color w:val="000000"/>
          <w:sz w:val="26"/>
          <w:szCs w:val="26"/>
        </w:rPr>
        <w:lastRenderedPageBreak/>
        <w:t>Leroux, A., Xu, S., Kundu, P., Muschelli, J., Smirnova, E., Chatterjee, N., Crainiceanu, C. (2020). “</w:t>
      </w:r>
      <w:r w:rsidRPr="009B214F">
        <w:rPr>
          <w:rFonts w:ascii="Times New Roman" w:hAnsi="Times New Roman" w:cs="Times New Roman"/>
          <w:color w:val="000000"/>
          <w:sz w:val="26"/>
          <w:szCs w:val="26"/>
        </w:rPr>
        <w:t>Quantifying the Predictive Performance of Objectively Measured Physical Activity on Mortality in the UK Biobank</w:t>
      </w:r>
      <w:r w:rsidRPr="009B214F">
        <w:rPr>
          <w:rFonts w:ascii="Times New Roman" w:hAnsi="Times New Roman" w:cs="Times New Roman"/>
          <w:color w:val="000000"/>
          <w:sz w:val="26"/>
          <w:szCs w:val="26"/>
        </w:rPr>
        <w:t>”</w:t>
      </w:r>
      <w:r w:rsidR="00464615">
        <w:rPr>
          <w:rFonts w:ascii="Times New Roman" w:hAnsi="Times New Roman" w:cs="Times New Roman"/>
          <w:color w:val="000000"/>
          <w:sz w:val="26"/>
          <w:szCs w:val="26"/>
        </w:rPr>
        <w:t xml:space="preserve"> (submitted).</w:t>
      </w:r>
      <w:bookmarkStart w:id="0" w:name="_GoBack"/>
      <w:bookmarkEnd w:id="0"/>
    </w:p>
    <w:p w14:paraId="0A32D87D" w14:textId="74B52D67" w:rsidR="008252D5" w:rsidRPr="008252D5" w:rsidRDefault="008252D5" w:rsidP="00BF63B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color w:val="000000"/>
          <w:sz w:val="24"/>
          <w:szCs w:val="24"/>
        </w:rPr>
      </w:pPr>
      <w:r>
        <w:rPr>
          <w:rFonts w:ascii="Times" w:hAnsi="Times" w:cs="Times"/>
          <w:i/>
          <w:color w:val="000000"/>
          <w:sz w:val="24"/>
          <w:szCs w:val="24"/>
        </w:rPr>
        <w:t>Other</w:t>
      </w:r>
    </w:p>
    <w:p w14:paraId="56AEC7C6" w14:textId="69B3C000" w:rsidR="008252D5" w:rsidRPr="00D91F5F" w:rsidRDefault="008252D5" w:rsidP="008252D5">
      <w:pPr>
        <w:spacing w:before="138" w:line="257" w:lineRule="auto"/>
        <w:ind w:left="720" w:right="111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The</w:t>
      </w:r>
      <w:r w:rsidRPr="00D91F5F">
        <w:rPr>
          <w:rFonts w:ascii="Times New Roman" w:eastAsia="Arial" w:hAnsi="Times New Roman" w:cs="Times New Roman"/>
          <w:b/>
          <w:bCs/>
          <w:spacing w:val="-2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Corresponding</w:t>
      </w:r>
      <w:r w:rsidRPr="00D91F5F">
        <w:rPr>
          <w:rFonts w:ascii="Times New Roman" w:eastAsia="Arial" w:hAnsi="Times New Roman" w:cs="Times New Roman"/>
          <w:b/>
          <w:bCs/>
          <w:spacing w:val="-2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Author:</w:t>
      </w:r>
      <w:r w:rsidRPr="00D91F5F">
        <w:rPr>
          <w:rFonts w:ascii="Times New Roman" w:eastAsia="Arial" w:hAnsi="Times New Roman" w:cs="Times New Roman"/>
          <w:b/>
          <w:bCs/>
          <w:spacing w:val="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An</w:t>
      </w:r>
      <w:r w:rsidRPr="00D91F5F">
        <w:rPr>
          <w:rFonts w:ascii="Times New Roman" w:eastAsia="Arial" w:hAnsi="Times New Roman" w:cs="Times New Roman"/>
          <w:b/>
          <w:bCs/>
          <w:spacing w:val="-2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Academic</w:t>
      </w:r>
      <w:r w:rsidRPr="00D91F5F">
        <w:rPr>
          <w:rFonts w:ascii="Times New Roman" w:eastAsia="Arial" w:hAnsi="Times New Roman" w:cs="Times New Roman"/>
          <w:b/>
          <w:bCs/>
          <w:spacing w:val="-2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Data</w:t>
      </w:r>
      <w:r w:rsidRPr="00D91F5F">
        <w:rPr>
          <w:rFonts w:ascii="Times New Roman" w:eastAsia="Arial" w:hAnsi="Times New Roman" w:cs="Times New Roman"/>
          <w:b/>
          <w:bCs/>
          <w:spacing w:val="-2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Science</w:t>
      </w:r>
      <w:r w:rsidRPr="00D91F5F">
        <w:rPr>
          <w:rFonts w:ascii="Times New Roman" w:eastAsia="Arial" w:hAnsi="Times New Roman" w:cs="Times New Roman"/>
          <w:b/>
          <w:bCs/>
          <w:spacing w:val="-2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pacing w:val="-1"/>
          <w:sz w:val="26"/>
          <w:szCs w:val="26"/>
        </w:rPr>
        <w:t>Podcast</w:t>
      </w:r>
      <w:r w:rsidRPr="00D91F5F">
        <w:rPr>
          <w:rFonts w:ascii="Times New Roman" w:eastAsia="Arial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John</w:t>
      </w:r>
      <w:r w:rsidRPr="00D91F5F">
        <w:rPr>
          <w:rFonts w:ascii="Times New Roman" w:eastAsia="Arial" w:hAnsi="Times New Roman" w:cs="Times New Roman"/>
          <w:i/>
          <w:spacing w:val="-2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Muschelli</w:t>
      </w:r>
      <w:r w:rsidRPr="00D91F5F">
        <w:rPr>
          <w:rFonts w:ascii="Times New Roman" w:eastAsia="Arial" w:hAnsi="Times New Roman" w:cs="Times New Roman"/>
          <w:i/>
          <w:spacing w:val="27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i/>
          <w:spacing w:val="5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Stephanie</w:t>
      </w:r>
      <w:r w:rsidRPr="00D91F5F">
        <w:rPr>
          <w:rFonts w:ascii="Times New Roman" w:eastAsia="Arial" w:hAnsi="Times New Roman" w:cs="Times New Roman"/>
          <w:i/>
          <w:spacing w:val="5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i/>
          <w:sz w:val="26"/>
          <w:szCs w:val="26"/>
        </w:rPr>
        <w:t>Hicks</w:t>
      </w:r>
      <w:r w:rsidRPr="00D91F5F">
        <w:rPr>
          <w:rFonts w:ascii="Times New Roman" w:eastAsia="Arial" w:hAnsi="Times New Roman" w:cs="Times New Roman"/>
          <w:sz w:val="26"/>
          <w:szCs w:val="26"/>
        </w:rPr>
        <w:t>,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pacing w:val="-1"/>
          <w:sz w:val="26"/>
          <w:szCs w:val="26"/>
        </w:rPr>
        <w:t>https://soundcloud.com/the­corresponding­author,</w:t>
      </w:r>
      <w:r w:rsidRPr="00D91F5F">
        <w:rPr>
          <w:rFonts w:ascii="Times New Roman" w:eastAsia="Arial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Approximately</w:t>
      </w:r>
      <w:r w:rsidRPr="00D91F5F">
        <w:rPr>
          <w:rFonts w:ascii="Times New Roman" w:eastAsia="Arial" w:hAnsi="Times New Roman" w:cs="Times New Roman"/>
          <w:spacing w:val="-11"/>
          <w:sz w:val="26"/>
          <w:szCs w:val="26"/>
        </w:rPr>
        <w:t xml:space="preserve"> </w:t>
      </w:r>
      <w:r w:rsidR="006B3825">
        <w:rPr>
          <w:rFonts w:ascii="Times New Roman" w:eastAsia="Arial" w:hAnsi="Times New Roman" w:cs="Times New Roman"/>
          <w:sz w:val="26"/>
          <w:szCs w:val="26"/>
        </w:rPr>
        <w:t>25</w:t>
      </w:r>
      <w:r w:rsidRPr="00D91F5F">
        <w:rPr>
          <w:rFonts w:ascii="Times New Roman" w:eastAsia="Arial" w:hAnsi="Times New Roman" w:cs="Times New Roman"/>
          <w:sz w:val="26"/>
          <w:szCs w:val="26"/>
        </w:rPr>
        <w:t>0</w:t>
      </w:r>
      <w:r w:rsidRPr="00D91F5F">
        <w:rPr>
          <w:rFonts w:ascii="Times New Roman" w:eastAsia="Arial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listeners.</w:t>
      </w:r>
    </w:p>
    <w:p w14:paraId="172A8EA3" w14:textId="77777777" w:rsidR="008252D5" w:rsidRDefault="008252D5" w:rsidP="00BF63B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56F139A0" w14:textId="77777777" w:rsidR="00BF63BE" w:rsidRPr="00D91F5F" w:rsidRDefault="00BF63BE" w:rsidP="00544751">
      <w:pPr>
        <w:spacing w:line="257" w:lineRule="auto"/>
        <w:ind w:left="720" w:right="8"/>
        <w:rPr>
          <w:rFonts w:ascii="Times New Roman" w:eastAsia="Arial" w:hAnsi="Times New Roman" w:cs="Times New Roman"/>
          <w:sz w:val="26"/>
          <w:szCs w:val="26"/>
        </w:rPr>
      </w:pPr>
    </w:p>
    <w:p w14:paraId="5D6B0580" w14:textId="6DBED48B" w:rsidR="007D73C3" w:rsidRPr="00D91F5F" w:rsidRDefault="007D73C3">
      <w:pPr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br w:type="page"/>
      </w:r>
    </w:p>
    <w:p w14:paraId="3070F455" w14:textId="77777777" w:rsidR="007D73C3" w:rsidRPr="00D91F5F" w:rsidRDefault="007D73C3" w:rsidP="007D73C3">
      <w:pPr>
        <w:widowControl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91F5F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CURRICULUM VITAE</w:t>
      </w:r>
    </w:p>
    <w:p w14:paraId="785A250F" w14:textId="77777777" w:rsidR="007D73C3" w:rsidRPr="00D91F5F" w:rsidRDefault="007D73C3" w:rsidP="007D73C3">
      <w:pPr>
        <w:widowControl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91F5F">
        <w:rPr>
          <w:rFonts w:ascii="Times New Roman" w:eastAsia="Times New Roman" w:hAnsi="Times New Roman" w:cs="Times New Roman"/>
          <w:sz w:val="26"/>
          <w:szCs w:val="26"/>
        </w:rPr>
        <w:t>John Muschelli III</w:t>
      </w:r>
    </w:p>
    <w:p w14:paraId="3505C17A" w14:textId="23165F14" w:rsidR="000D221F" w:rsidRPr="00C05041" w:rsidRDefault="002772C8" w:rsidP="007D73C3">
      <w:pPr>
        <w:widowControl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05041">
        <w:rPr>
          <w:rFonts w:ascii="Times New Roman" w:eastAsia="Times New Roman" w:hAnsi="Times New Roman" w:cs="Times New Roman"/>
          <w:sz w:val="26"/>
          <w:szCs w:val="26"/>
        </w:rPr>
        <w:t>Part II</w:t>
      </w:r>
    </w:p>
    <w:p w14:paraId="354CBBE4" w14:textId="77777777" w:rsidR="007D73C3" w:rsidRPr="00C05041" w:rsidRDefault="007D73C3" w:rsidP="007D73C3">
      <w:pPr>
        <w:ind w:left="273"/>
        <w:rPr>
          <w:rFonts w:ascii="Times New Roman" w:eastAsia="Arial" w:hAnsi="Times New Roman" w:cs="Times New Roman"/>
          <w:sz w:val="26"/>
          <w:szCs w:val="26"/>
        </w:rPr>
      </w:pPr>
    </w:p>
    <w:p w14:paraId="01B54AA8" w14:textId="77777777" w:rsidR="00C05041" w:rsidRPr="00C05041" w:rsidRDefault="00C05041" w:rsidP="00C0504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6"/>
          <w:szCs w:val="26"/>
        </w:rPr>
      </w:pPr>
      <w:r w:rsidRPr="00C05041">
        <w:rPr>
          <w:rFonts w:ascii="Times" w:hAnsi="Times" w:cs="Times"/>
          <w:b/>
          <w:bCs/>
          <w:color w:val="000000"/>
          <w:sz w:val="26"/>
          <w:szCs w:val="26"/>
        </w:rPr>
        <w:t xml:space="preserve">TEACHING </w:t>
      </w:r>
    </w:p>
    <w:p w14:paraId="22FDB8FE" w14:textId="0ED446C3" w:rsidR="00C05041" w:rsidRPr="004752F1" w:rsidRDefault="00C05041" w:rsidP="00C05041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4752F1">
        <w:rPr>
          <w:rFonts w:ascii="Times New Roman" w:hAnsi="Times New Roman" w:cs="Times New Roman"/>
          <w:i/>
          <w:iCs/>
          <w:color w:val="000000"/>
          <w:sz w:val="26"/>
          <w:szCs w:val="26"/>
        </w:rPr>
        <w:t>Advisees</w:t>
      </w:r>
      <w:r w:rsidRPr="004752F1">
        <w:rPr>
          <w:rFonts w:ascii="MS Mincho" w:eastAsia="MS Mincho" w:hAnsi="MS Mincho" w:cs="MS Mincho"/>
          <w:i/>
          <w:iCs/>
          <w:color w:val="000000"/>
          <w:sz w:val="26"/>
          <w:szCs w:val="26"/>
        </w:rPr>
        <w:t> </w:t>
      </w:r>
    </w:p>
    <w:p w14:paraId="0EC68930" w14:textId="77777777" w:rsidR="00E03F22" w:rsidRPr="004752F1" w:rsidRDefault="00A3517E" w:rsidP="007D73C3">
      <w:pPr>
        <w:ind w:left="273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eastAsia="Arial" w:hAnsi="Times New Roman" w:cs="Times New Roman"/>
          <w:sz w:val="26"/>
          <w:szCs w:val="26"/>
        </w:rPr>
        <w:t xml:space="preserve">2018–2020 </w:t>
      </w:r>
      <w:r w:rsidRPr="004752F1">
        <w:rPr>
          <w:rFonts w:ascii="Times New Roman" w:eastAsia="Arial" w:hAnsi="Times New Roman" w:cs="Times New Roman"/>
          <w:spacing w:val="34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b/>
          <w:bCs/>
          <w:sz w:val="26"/>
          <w:szCs w:val="26"/>
        </w:rPr>
        <w:t>Joseph</w:t>
      </w:r>
      <w:r w:rsidRPr="004752F1">
        <w:rPr>
          <w:rFonts w:ascii="Times New Roman" w:eastAsia="Arial" w:hAnsi="Times New Roman" w:cs="Times New Roman"/>
          <w:b/>
          <w:bCs/>
          <w:spacing w:val="-8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b/>
          <w:bCs/>
          <w:spacing w:val="-1"/>
          <w:sz w:val="26"/>
          <w:szCs w:val="26"/>
        </w:rPr>
        <w:t>Catallini</w:t>
      </w:r>
      <w:r w:rsidRPr="004752F1">
        <w:rPr>
          <w:rFonts w:ascii="Times New Roman" w:eastAsia="Arial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i/>
          <w:sz w:val="26"/>
          <w:szCs w:val="26"/>
        </w:rPr>
        <w:t>ScM</w:t>
      </w:r>
      <w:r w:rsidRPr="004752F1">
        <w:rPr>
          <w:rFonts w:ascii="Times New Roman" w:eastAsia="Arial" w:hAnsi="Times New Roman" w:cs="Times New Roman"/>
          <w:sz w:val="26"/>
          <w:szCs w:val="26"/>
        </w:rPr>
        <w:t>,</w:t>
      </w:r>
      <w:r w:rsidRPr="004752F1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sz w:val="26"/>
          <w:szCs w:val="26"/>
        </w:rPr>
        <w:t>Research</w:t>
      </w:r>
      <w:r w:rsidRPr="004752F1">
        <w:rPr>
          <w:rFonts w:ascii="Times New Roman" w:eastAsia="Arial" w:hAnsi="Times New Roman" w:cs="Times New Roman"/>
          <w:spacing w:val="-9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spacing w:val="-2"/>
          <w:sz w:val="26"/>
          <w:szCs w:val="26"/>
        </w:rPr>
        <w:t>Advisor.</w:t>
      </w:r>
    </w:p>
    <w:p w14:paraId="603D3008" w14:textId="77777777" w:rsidR="004426FC" w:rsidRPr="004752F1" w:rsidRDefault="004426FC" w:rsidP="00A3517E">
      <w:pPr>
        <w:pStyle w:val="p1"/>
        <w:ind w:left="273"/>
        <w:rPr>
          <w:rFonts w:ascii="Times New Roman" w:hAnsi="Times New Roman"/>
          <w:spacing w:val="-7"/>
          <w:sz w:val="26"/>
          <w:szCs w:val="26"/>
        </w:rPr>
      </w:pPr>
      <w:r w:rsidRPr="004752F1">
        <w:rPr>
          <w:rFonts w:ascii="Times New Roman" w:hAnsi="Times New Roman"/>
          <w:sz w:val="26"/>
          <w:szCs w:val="26"/>
        </w:rPr>
        <w:t>2018-2020</w:t>
      </w:r>
      <w:r w:rsidR="00A3517E" w:rsidRPr="004752F1">
        <w:rPr>
          <w:rFonts w:ascii="Times New Roman" w:hAnsi="Times New Roman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spacing w:val="38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b/>
          <w:sz w:val="26"/>
          <w:szCs w:val="26"/>
        </w:rPr>
        <w:t>Sarah</w:t>
      </w:r>
      <w:r w:rsidR="00A3517E" w:rsidRPr="004752F1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b/>
          <w:sz w:val="26"/>
          <w:szCs w:val="26"/>
        </w:rPr>
        <w:t>Ryan</w:t>
      </w:r>
      <w:r w:rsidR="00A3517E" w:rsidRPr="004752F1">
        <w:rPr>
          <w:rFonts w:ascii="Times New Roman" w:hAnsi="Times New Roman"/>
          <w:sz w:val="26"/>
          <w:szCs w:val="26"/>
        </w:rPr>
        <w:t>,</w:t>
      </w:r>
      <w:r w:rsidR="00A3517E" w:rsidRPr="004752F1">
        <w:rPr>
          <w:rFonts w:ascii="Times New Roman" w:hAnsi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i/>
          <w:sz w:val="26"/>
          <w:szCs w:val="26"/>
        </w:rPr>
        <w:t>(UC</w:t>
      </w:r>
      <w:r w:rsidR="00A3517E" w:rsidRPr="004752F1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i/>
          <w:sz w:val="26"/>
          <w:szCs w:val="26"/>
        </w:rPr>
        <w:t>Denver)</w:t>
      </w:r>
      <w:r w:rsidR="00A3517E" w:rsidRPr="004752F1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i/>
          <w:sz w:val="26"/>
          <w:szCs w:val="26"/>
        </w:rPr>
        <w:t>PhD</w:t>
      </w:r>
      <w:r w:rsidR="00A3517E" w:rsidRPr="004752F1">
        <w:rPr>
          <w:rFonts w:ascii="Times New Roman" w:hAnsi="Times New Roman"/>
          <w:sz w:val="26"/>
          <w:szCs w:val="26"/>
        </w:rPr>
        <w:t>,</w:t>
      </w:r>
      <w:r w:rsidR="00A3517E" w:rsidRPr="004752F1">
        <w:rPr>
          <w:rFonts w:ascii="Times New Roman" w:hAnsi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sz w:val="26"/>
          <w:szCs w:val="26"/>
        </w:rPr>
        <w:t>Final Oral Reader.  Summer</w:t>
      </w:r>
      <w:r w:rsidR="00A3517E" w:rsidRPr="004752F1">
        <w:rPr>
          <w:rFonts w:ascii="Times New Roman" w:hAnsi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/>
          <w:sz w:val="26"/>
          <w:szCs w:val="26"/>
        </w:rPr>
        <w:t>Internship</w:t>
      </w:r>
      <w:r w:rsidR="00A3517E" w:rsidRPr="004752F1">
        <w:rPr>
          <w:rFonts w:ascii="Times New Roman" w:hAnsi="Times New Roman"/>
          <w:spacing w:val="-7"/>
          <w:sz w:val="26"/>
          <w:szCs w:val="26"/>
        </w:rPr>
        <w:t xml:space="preserve"> </w:t>
      </w:r>
    </w:p>
    <w:p w14:paraId="2F6DB850" w14:textId="26689A58" w:rsidR="00A3517E" w:rsidRPr="004752F1" w:rsidRDefault="004426FC" w:rsidP="004426FC">
      <w:pPr>
        <w:pStyle w:val="p1"/>
        <w:ind w:left="273" w:firstLine="447"/>
        <w:rPr>
          <w:rFonts w:ascii="Times New Roman" w:hAnsi="Times New Roman"/>
          <w:sz w:val="26"/>
          <w:szCs w:val="26"/>
        </w:rPr>
      </w:pPr>
      <w:r w:rsidRPr="004752F1">
        <w:rPr>
          <w:rFonts w:ascii="Times New Roman" w:hAnsi="Times New Roman"/>
          <w:spacing w:val="-2"/>
          <w:sz w:val="26"/>
          <w:szCs w:val="26"/>
        </w:rPr>
        <w:t>Advisor (2018).</w:t>
      </w:r>
    </w:p>
    <w:p w14:paraId="72270ED0" w14:textId="77777777" w:rsidR="007D73C3" w:rsidRPr="004752F1" w:rsidRDefault="00A3517E" w:rsidP="007D73C3">
      <w:pPr>
        <w:ind w:right="4065" w:firstLine="273"/>
        <w:rPr>
          <w:rFonts w:ascii="Times New Roman" w:hAnsi="Times New Roman" w:cs="Times New Roman"/>
          <w:spacing w:val="27"/>
          <w:w w:val="99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2020 </w:t>
      </w:r>
      <w:r w:rsidRPr="004752F1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Jingran</w:t>
      </w:r>
      <w:r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Zhu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ScM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Academic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  <w:r w:rsidRPr="004752F1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</w:p>
    <w:p w14:paraId="15518F2C" w14:textId="5F703CAB" w:rsidR="007D73C3" w:rsidRPr="004752F1" w:rsidRDefault="00A3517E" w:rsidP="007D73C3">
      <w:pPr>
        <w:ind w:right="4065" w:firstLine="273"/>
        <w:rPr>
          <w:rFonts w:ascii="Times New Roman" w:hAnsi="Times New Roman" w:cs="Times New Roman"/>
          <w:spacing w:val="24"/>
          <w:w w:val="99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2020 </w:t>
      </w:r>
      <w:r w:rsidRPr="004752F1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Elizabeth</w:t>
      </w:r>
      <w:r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Du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MPH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Academic</w:t>
      </w:r>
      <w:r w:rsidR="007D73C3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  <w:r w:rsidRPr="004752F1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</w:p>
    <w:p w14:paraId="7189B47A" w14:textId="74EE39A9" w:rsidR="00E03F22" w:rsidRPr="004752F1" w:rsidRDefault="00A3517E" w:rsidP="007D73C3">
      <w:pPr>
        <w:ind w:right="4065" w:firstLine="273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2018 </w:t>
      </w:r>
      <w:r w:rsidRPr="004752F1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Luqin</w:t>
      </w:r>
      <w:r w:rsidRPr="004752F1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Gan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ScM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Academic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</w:p>
    <w:p w14:paraId="53160A12" w14:textId="0B313C38" w:rsidR="007D73C3" w:rsidRPr="004752F1" w:rsidRDefault="00A3517E" w:rsidP="00E034EA">
      <w:pPr>
        <w:ind w:firstLine="273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2018 </w:t>
      </w:r>
      <w:r w:rsidRPr="004752F1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7"/>
          <w:sz w:val="26"/>
          <w:szCs w:val="26"/>
        </w:rPr>
        <w:t>W.</w:t>
      </w:r>
      <w:r w:rsidRPr="004752F1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Andrew</w:t>
      </w:r>
      <w:r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Mould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MPH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Capstone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  <w:r w:rsidR="007D73C3" w:rsidRPr="004752F1">
        <w:rPr>
          <w:rFonts w:ascii="Times New Roman" w:eastAsia="Arial" w:hAnsi="Times New Roman" w:cs="Times New Roman"/>
          <w:sz w:val="26"/>
          <w:szCs w:val="26"/>
        </w:rPr>
        <w:t xml:space="preserve">  </w:t>
      </w:r>
    </w:p>
    <w:p w14:paraId="5D4144B9" w14:textId="2EC9B4DC" w:rsidR="00E03F22" w:rsidRPr="004752F1" w:rsidRDefault="00A3517E" w:rsidP="007D73C3">
      <w:pPr>
        <w:ind w:left="720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Capstone:</w:t>
      </w:r>
      <w:r w:rsidRPr="004752F1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The</w:t>
      </w:r>
      <w:r w:rsidRPr="004752F1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Effects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Perihematomal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Edema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Hemorrhagic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Stroke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Patients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Outcomes</w:t>
      </w:r>
    </w:p>
    <w:p w14:paraId="5CF705A9" w14:textId="77777777" w:rsidR="007D73C3" w:rsidRPr="004752F1" w:rsidRDefault="007D73C3" w:rsidP="007D73C3">
      <w:pPr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      </w:t>
      </w:r>
      <w:r w:rsidR="00A3517E" w:rsidRPr="004752F1">
        <w:rPr>
          <w:rFonts w:ascii="Times New Roman" w:hAnsi="Times New Roman" w:cs="Times New Roman"/>
          <w:sz w:val="26"/>
          <w:szCs w:val="26"/>
        </w:rPr>
        <w:t xml:space="preserve">2017 </w:t>
      </w:r>
      <w:r w:rsidR="00A3517E" w:rsidRPr="004752F1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Lucia</w:t>
      </w:r>
      <w:r w:rsidR="00A3517E"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Rivera</w:t>
      </w:r>
      <w:r w:rsidR="00A3517E"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Lara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i/>
          <w:sz w:val="26"/>
          <w:szCs w:val="26"/>
        </w:rPr>
        <w:t>MPH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Capstone</w:t>
      </w:r>
      <w:r w:rsidR="00A3517E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  <w:r w:rsidRPr="004752F1">
        <w:rPr>
          <w:rFonts w:ascii="Times New Roman" w:eastAsia="Arial" w:hAnsi="Times New Roman" w:cs="Times New Roman"/>
          <w:sz w:val="26"/>
          <w:szCs w:val="26"/>
        </w:rPr>
        <w:t xml:space="preserve">  </w:t>
      </w:r>
    </w:p>
    <w:p w14:paraId="3D23147E" w14:textId="77777777" w:rsidR="007D73C3" w:rsidRPr="004752F1" w:rsidRDefault="00A3517E" w:rsidP="007D73C3">
      <w:pPr>
        <w:ind w:firstLine="720"/>
        <w:rPr>
          <w:rFonts w:ascii="Times New Roman" w:hAnsi="Times New Roman" w:cs="Times New Roman"/>
          <w:spacing w:val="-18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Capstone:</w:t>
      </w:r>
      <w:r w:rsidRPr="004752F1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The</w:t>
      </w:r>
      <w:r w:rsidRPr="004752F1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Impact</w:t>
      </w:r>
      <w:r w:rsidRPr="004752F1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Blood</w:t>
      </w:r>
      <w:r w:rsidRPr="004752F1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Pressure</w:t>
      </w:r>
      <w:r w:rsidRPr="004752F1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Variability</w:t>
      </w:r>
      <w:r w:rsidRPr="004752F1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</w:t>
      </w:r>
      <w:r w:rsidRPr="004752F1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Hemorrhage</w:t>
      </w:r>
      <w:r w:rsidRPr="004752F1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Enlargement</w:t>
      </w:r>
      <w:r w:rsidRPr="004752F1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</w:t>
      </w:r>
      <w:r w:rsidRPr="004752F1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</w:p>
    <w:p w14:paraId="22FC1E6E" w14:textId="05D5F01B" w:rsidR="00E03F22" w:rsidRPr="004752F1" w:rsidRDefault="00A3517E" w:rsidP="007D73C3">
      <w:pPr>
        <w:ind w:left="160" w:firstLine="560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Patients</w:t>
      </w:r>
      <w:r w:rsidRPr="004752F1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with</w:t>
      </w:r>
      <w:r w:rsidRPr="004752F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Acute</w:t>
      </w:r>
      <w:r w:rsidRPr="004752F1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Intracerebral</w:t>
      </w:r>
      <w:r w:rsidRPr="004752F1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Hemorrhage</w:t>
      </w:r>
    </w:p>
    <w:p w14:paraId="1BF9C33C" w14:textId="77777777" w:rsidR="007D73C3" w:rsidRPr="004752F1" w:rsidRDefault="007D73C3" w:rsidP="007D73C3">
      <w:pPr>
        <w:ind w:right="3129"/>
        <w:rPr>
          <w:rFonts w:ascii="Times New Roman" w:hAnsi="Times New Roman" w:cs="Times New Roman"/>
          <w:spacing w:val="24"/>
          <w:w w:val="99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      </w:t>
      </w:r>
      <w:r w:rsidR="00A3517E" w:rsidRPr="004752F1">
        <w:rPr>
          <w:rFonts w:ascii="Times New Roman" w:hAnsi="Times New Roman" w:cs="Times New Roman"/>
          <w:sz w:val="26"/>
          <w:szCs w:val="26"/>
        </w:rPr>
        <w:t xml:space="preserve">2017 </w:t>
      </w:r>
      <w:r w:rsidR="00A3517E" w:rsidRPr="004752F1">
        <w:rPr>
          <w:rFonts w:ascii="Times New Roman" w:hAnsi="Times New Roman" w:cs="Times New Roman"/>
          <w:spacing w:val="35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Saqer</w:t>
      </w:r>
      <w:r w:rsidR="00A3517E" w:rsidRPr="004752F1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Alkharabsheh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i/>
          <w:sz w:val="26"/>
          <w:szCs w:val="26"/>
        </w:rPr>
        <w:t>MPH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Capstone</w:t>
      </w:r>
      <w:r w:rsidR="00A3517E"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</w:p>
    <w:p w14:paraId="3D281C55" w14:textId="6A949E2A" w:rsidR="00E03F22" w:rsidRPr="004752F1" w:rsidRDefault="007D73C3" w:rsidP="007D73C3">
      <w:pPr>
        <w:ind w:right="3129"/>
        <w:rPr>
          <w:rFonts w:ascii="Times New Roman" w:hAnsi="Times New Roman" w:cs="Times New Roman"/>
          <w:spacing w:val="-2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      </w:t>
      </w:r>
      <w:r w:rsidR="00A3517E" w:rsidRPr="004752F1">
        <w:rPr>
          <w:rFonts w:ascii="Times New Roman" w:hAnsi="Times New Roman" w:cs="Times New Roman"/>
          <w:sz w:val="26"/>
          <w:szCs w:val="26"/>
        </w:rPr>
        <w:t xml:space="preserve">2017 </w:t>
      </w:r>
      <w:r w:rsidR="00A3517E" w:rsidRPr="004752F1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Noam</w:t>
      </w:r>
      <w:r w:rsidR="00A3517E"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z w:val="26"/>
          <w:szCs w:val="26"/>
        </w:rPr>
        <w:t>Finkelstein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i/>
          <w:sz w:val="26"/>
          <w:szCs w:val="26"/>
        </w:rPr>
        <w:t>ScM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Academic</w:t>
      </w:r>
      <w:r w:rsidR="00A3517E"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pacing w:val="-2"/>
          <w:sz w:val="26"/>
          <w:szCs w:val="26"/>
        </w:rPr>
        <w:t>Advisor.</w:t>
      </w:r>
    </w:p>
    <w:p w14:paraId="6217B149" w14:textId="77777777" w:rsidR="00C05041" w:rsidRPr="004752F1" w:rsidRDefault="00C05041" w:rsidP="007D73C3">
      <w:pPr>
        <w:ind w:right="3129"/>
        <w:rPr>
          <w:rFonts w:ascii="Times New Roman" w:hAnsi="Times New Roman" w:cs="Times New Roman"/>
          <w:spacing w:val="-2"/>
          <w:sz w:val="26"/>
          <w:szCs w:val="26"/>
        </w:rPr>
      </w:pPr>
    </w:p>
    <w:p w14:paraId="17F5FD96" w14:textId="77777777" w:rsidR="00C05041" w:rsidRPr="004752F1" w:rsidRDefault="00C05041" w:rsidP="00C05041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4752F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Final Oral Participation </w:t>
      </w:r>
    </w:p>
    <w:p w14:paraId="50E3D2A9" w14:textId="4F157BBB" w:rsidR="00E034EA" w:rsidRDefault="00C05041" w:rsidP="00E034EA">
      <w:pPr>
        <w:pStyle w:val="p1"/>
        <w:ind w:left="273"/>
        <w:rPr>
          <w:rFonts w:ascii="Times New Roman" w:hAnsi="Times New Roman"/>
          <w:sz w:val="26"/>
          <w:szCs w:val="26"/>
        </w:rPr>
      </w:pPr>
      <w:r w:rsidRPr="004752F1">
        <w:rPr>
          <w:rFonts w:ascii="Times New Roman" w:hAnsi="Times New Roman"/>
          <w:sz w:val="26"/>
          <w:szCs w:val="26"/>
        </w:rPr>
        <w:t xml:space="preserve">2018-2020 </w:t>
      </w:r>
      <w:r w:rsidRPr="004752F1">
        <w:rPr>
          <w:rFonts w:ascii="Times New Roman" w:hAnsi="Times New Roman"/>
          <w:spacing w:val="38"/>
          <w:sz w:val="26"/>
          <w:szCs w:val="26"/>
        </w:rPr>
        <w:t xml:space="preserve"> </w:t>
      </w:r>
      <w:r w:rsidRPr="004752F1">
        <w:rPr>
          <w:rFonts w:ascii="Times New Roman" w:hAnsi="Times New Roman"/>
          <w:b/>
          <w:sz w:val="26"/>
          <w:szCs w:val="26"/>
        </w:rPr>
        <w:t>Sarah</w:t>
      </w:r>
      <w:r w:rsidRPr="004752F1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b/>
          <w:sz w:val="26"/>
          <w:szCs w:val="26"/>
        </w:rPr>
        <w:t>Ryan</w:t>
      </w:r>
      <w:r w:rsidRPr="004752F1">
        <w:rPr>
          <w:rFonts w:ascii="Times New Roman" w:hAnsi="Times New Roman"/>
          <w:sz w:val="26"/>
          <w:szCs w:val="26"/>
        </w:rPr>
        <w:t>,</w:t>
      </w:r>
      <w:r w:rsidRPr="004752F1">
        <w:rPr>
          <w:rFonts w:ascii="Times New Roman" w:hAnsi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(UC</w:t>
      </w:r>
      <w:r w:rsidRPr="004752F1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Denver)</w:t>
      </w:r>
      <w:r w:rsidRPr="004752F1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PhD</w:t>
      </w:r>
      <w:r w:rsidRPr="004752F1">
        <w:rPr>
          <w:rFonts w:ascii="Times New Roman" w:hAnsi="Times New Roman"/>
          <w:sz w:val="26"/>
          <w:szCs w:val="26"/>
        </w:rPr>
        <w:t>.</w:t>
      </w:r>
    </w:p>
    <w:p w14:paraId="4F6F2D74" w14:textId="77777777" w:rsidR="00E034EA" w:rsidRPr="004752F1" w:rsidRDefault="00E034EA" w:rsidP="00E034EA">
      <w:pPr>
        <w:ind w:firstLine="273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2018 </w:t>
      </w:r>
      <w:r w:rsidRPr="004752F1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Kenneth</w:t>
      </w:r>
      <w:r w:rsidRPr="004752F1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z w:val="26"/>
          <w:szCs w:val="26"/>
        </w:rPr>
        <w:t>Morales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ScM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Thesis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Reader.</w:t>
      </w:r>
    </w:p>
    <w:p w14:paraId="772F88D7" w14:textId="77777777" w:rsidR="00E034EA" w:rsidRPr="004752F1" w:rsidRDefault="00E034EA" w:rsidP="00E034EA">
      <w:pPr>
        <w:ind w:firstLine="720"/>
        <w:rPr>
          <w:rFonts w:ascii="Times New Roman" w:hAnsi="Times New Roman" w:cs="Times New Roman"/>
          <w:spacing w:val="-1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Thesis:</w:t>
      </w:r>
      <w:r w:rsidRPr="004752F1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PrEP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Porn:</w:t>
      </w:r>
      <w:r w:rsidRPr="004752F1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Trends</w:t>
      </w:r>
      <w:r w:rsidRPr="004752F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Popularity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condom­less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pornographic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videos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14:paraId="7D6CBBD7" w14:textId="063882B7" w:rsidR="00E034EA" w:rsidRPr="00E034EA" w:rsidRDefault="00E034EA" w:rsidP="00E034EA">
      <w:pPr>
        <w:ind w:firstLine="720"/>
        <w:rPr>
          <w:rFonts w:ascii="Times New Roman" w:hAnsi="Times New Roman" w:cs="Times New Roman"/>
          <w:spacing w:val="-1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featuring</w:t>
      </w:r>
      <w:r w:rsidRPr="004752F1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men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having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sex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with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men</w:t>
      </w:r>
    </w:p>
    <w:p w14:paraId="0E1B7DEA" w14:textId="77777777" w:rsidR="00C05041" w:rsidRPr="004752F1" w:rsidRDefault="00C05041" w:rsidP="00C05041">
      <w:pPr>
        <w:pStyle w:val="p1"/>
        <w:ind w:left="273"/>
        <w:rPr>
          <w:rFonts w:ascii="Times New Roman" w:hAnsi="Times New Roman"/>
          <w:sz w:val="26"/>
          <w:szCs w:val="26"/>
        </w:rPr>
      </w:pPr>
    </w:p>
    <w:p w14:paraId="7095F742" w14:textId="77777777" w:rsidR="00C05041" w:rsidRPr="004752F1" w:rsidRDefault="00C05041" w:rsidP="00C05041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4752F1">
        <w:rPr>
          <w:rFonts w:ascii="Times New Roman" w:hAnsi="Times New Roman" w:cs="Times New Roman"/>
          <w:i/>
          <w:iCs/>
          <w:color w:val="000000"/>
          <w:sz w:val="26"/>
          <w:szCs w:val="26"/>
        </w:rPr>
        <w:t>Other Advising</w:t>
      </w:r>
    </w:p>
    <w:p w14:paraId="39FB2BA3" w14:textId="77777777" w:rsidR="00C05041" w:rsidRPr="004752F1" w:rsidRDefault="00C05041" w:rsidP="00C05041">
      <w:pPr>
        <w:pStyle w:val="p1"/>
        <w:ind w:firstLine="273"/>
        <w:rPr>
          <w:rFonts w:ascii="Times New Roman" w:hAnsi="Times New Roman"/>
          <w:spacing w:val="23"/>
          <w:w w:val="99"/>
          <w:sz w:val="26"/>
          <w:szCs w:val="26"/>
        </w:rPr>
      </w:pPr>
      <w:r w:rsidRPr="004752F1">
        <w:rPr>
          <w:rFonts w:ascii="Times New Roman" w:hAnsi="Times New Roman"/>
          <w:sz w:val="26"/>
          <w:szCs w:val="26"/>
        </w:rPr>
        <w:t xml:space="preserve">2018 </w:t>
      </w:r>
      <w:r w:rsidRPr="004752F1">
        <w:rPr>
          <w:rFonts w:ascii="Times New Roman" w:hAnsi="Times New Roman"/>
          <w:spacing w:val="34"/>
          <w:sz w:val="26"/>
          <w:szCs w:val="26"/>
        </w:rPr>
        <w:t xml:space="preserve"> </w:t>
      </w:r>
      <w:r w:rsidRPr="004752F1">
        <w:rPr>
          <w:rFonts w:ascii="Times New Roman" w:hAnsi="Times New Roman"/>
          <w:b/>
          <w:sz w:val="26"/>
          <w:szCs w:val="26"/>
        </w:rPr>
        <w:t>Alessandra</w:t>
      </w:r>
      <w:r w:rsidRPr="004752F1">
        <w:rPr>
          <w:rFonts w:ascii="Times New Roman" w:hAnsi="Times New Roman"/>
          <w:b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/>
          <w:b/>
          <w:spacing w:val="-2"/>
          <w:sz w:val="26"/>
          <w:szCs w:val="26"/>
        </w:rPr>
        <w:t>Valcarcel</w:t>
      </w:r>
      <w:r w:rsidRPr="004752F1">
        <w:rPr>
          <w:rFonts w:ascii="Times New Roman" w:hAnsi="Times New Roman"/>
          <w:spacing w:val="-2"/>
          <w:sz w:val="26"/>
          <w:szCs w:val="26"/>
        </w:rPr>
        <w:t>,</w:t>
      </w:r>
      <w:r w:rsidRPr="004752F1">
        <w:rPr>
          <w:rFonts w:ascii="Times New Roman" w:hAnsi="Times New Roman"/>
          <w:spacing w:val="-9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(UPenn)</w:t>
      </w:r>
      <w:r w:rsidRPr="004752F1">
        <w:rPr>
          <w:rFonts w:ascii="Times New Roman" w:hAnsi="Times New Roman"/>
          <w:i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PhD</w:t>
      </w:r>
      <w:r w:rsidRPr="004752F1">
        <w:rPr>
          <w:rFonts w:ascii="Times New Roman" w:hAnsi="Times New Roman"/>
          <w:sz w:val="26"/>
          <w:szCs w:val="26"/>
        </w:rPr>
        <w:t>,</w:t>
      </w:r>
      <w:r w:rsidRPr="004752F1">
        <w:rPr>
          <w:rFonts w:ascii="Times New Roman" w:hAnsi="Times New Roman"/>
          <w:spacing w:val="-9"/>
          <w:sz w:val="26"/>
          <w:szCs w:val="26"/>
        </w:rPr>
        <w:t xml:space="preserve"> </w:t>
      </w:r>
      <w:r w:rsidRPr="004752F1">
        <w:rPr>
          <w:rFonts w:ascii="Times New Roman" w:hAnsi="Times New Roman"/>
          <w:sz w:val="26"/>
          <w:szCs w:val="26"/>
        </w:rPr>
        <w:t>Independent</w:t>
      </w:r>
      <w:r w:rsidRPr="004752F1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/>
          <w:sz w:val="26"/>
          <w:szCs w:val="26"/>
        </w:rPr>
        <w:t>Study</w:t>
      </w:r>
      <w:r w:rsidRPr="004752F1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/>
          <w:spacing w:val="-2"/>
          <w:sz w:val="26"/>
          <w:szCs w:val="26"/>
        </w:rPr>
        <w:t>Advisor.</w:t>
      </w:r>
      <w:r w:rsidRPr="004752F1">
        <w:rPr>
          <w:rFonts w:ascii="Times New Roman" w:hAnsi="Times New Roman"/>
          <w:spacing w:val="23"/>
          <w:w w:val="99"/>
          <w:sz w:val="26"/>
          <w:szCs w:val="26"/>
        </w:rPr>
        <w:t xml:space="preserve"> </w:t>
      </w:r>
    </w:p>
    <w:p w14:paraId="1652AA5D" w14:textId="4A08DD11" w:rsidR="00C05041" w:rsidRPr="004752F1" w:rsidRDefault="00C05041" w:rsidP="00C05041">
      <w:pPr>
        <w:pStyle w:val="p1"/>
        <w:ind w:left="273"/>
        <w:rPr>
          <w:rFonts w:ascii="Times New Roman" w:hAnsi="Times New Roman"/>
          <w:sz w:val="26"/>
          <w:szCs w:val="26"/>
        </w:rPr>
      </w:pPr>
      <w:r w:rsidRPr="004752F1">
        <w:rPr>
          <w:rFonts w:ascii="Times New Roman" w:hAnsi="Times New Roman"/>
          <w:sz w:val="26"/>
          <w:szCs w:val="26"/>
        </w:rPr>
        <w:t xml:space="preserve">2018 </w:t>
      </w:r>
      <w:r w:rsidRPr="004752F1">
        <w:rPr>
          <w:rFonts w:ascii="Times New Roman" w:hAnsi="Times New Roman"/>
          <w:spacing w:val="38"/>
          <w:sz w:val="26"/>
          <w:szCs w:val="26"/>
        </w:rPr>
        <w:t xml:space="preserve"> </w:t>
      </w:r>
      <w:r w:rsidRPr="004752F1">
        <w:rPr>
          <w:rFonts w:ascii="Times New Roman" w:hAnsi="Times New Roman"/>
          <w:b/>
          <w:sz w:val="26"/>
          <w:szCs w:val="26"/>
        </w:rPr>
        <w:t>Sarah</w:t>
      </w:r>
      <w:r w:rsidRPr="004752F1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b/>
          <w:sz w:val="26"/>
          <w:szCs w:val="26"/>
        </w:rPr>
        <w:t>Ryan</w:t>
      </w:r>
      <w:r w:rsidRPr="004752F1">
        <w:rPr>
          <w:rFonts w:ascii="Times New Roman" w:hAnsi="Times New Roman"/>
          <w:sz w:val="26"/>
          <w:szCs w:val="26"/>
        </w:rPr>
        <w:t>,</w:t>
      </w:r>
      <w:r w:rsidRPr="004752F1">
        <w:rPr>
          <w:rFonts w:ascii="Times New Roman" w:hAnsi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(UC</w:t>
      </w:r>
      <w:r w:rsidRPr="004752F1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Denver)</w:t>
      </w:r>
      <w:r w:rsidRPr="004752F1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/>
          <w:i/>
          <w:sz w:val="26"/>
          <w:szCs w:val="26"/>
        </w:rPr>
        <w:t>PhD</w:t>
      </w:r>
      <w:r w:rsidRPr="004752F1">
        <w:rPr>
          <w:rFonts w:ascii="Times New Roman" w:hAnsi="Times New Roman"/>
          <w:sz w:val="26"/>
          <w:szCs w:val="26"/>
        </w:rPr>
        <w:t>.  Summer Advisor</w:t>
      </w:r>
    </w:p>
    <w:p w14:paraId="5A448FA4" w14:textId="77777777" w:rsidR="004752F1" w:rsidRPr="004752F1" w:rsidRDefault="004752F1" w:rsidP="00137D58">
      <w:p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2E2275B" w14:textId="77777777" w:rsidR="004752F1" w:rsidRPr="004752F1" w:rsidRDefault="004752F1" w:rsidP="004752F1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4752F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Classroom Instruction </w:t>
      </w:r>
    </w:p>
    <w:p w14:paraId="75F25AA1" w14:textId="77777777" w:rsidR="00137D58" w:rsidRPr="004752F1" w:rsidRDefault="00137D58" w:rsidP="0006168A">
      <w:pPr>
        <w:ind w:left="274"/>
        <w:rPr>
          <w:rFonts w:ascii="Times New Roman" w:hAnsi="Times New Roman" w:cs="Times New Roman"/>
          <w:spacing w:val="26"/>
          <w:w w:val="99"/>
          <w:sz w:val="26"/>
          <w:szCs w:val="26"/>
        </w:rPr>
      </w:pP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2014 </w:t>
      </w:r>
      <w:r w:rsidRPr="004752F1">
        <w:rPr>
          <w:rFonts w:ascii="Times New Roman" w:eastAsia="Arial" w:hAnsi="Times New Roman" w:cs="Times New Roman"/>
          <w:sz w:val="26"/>
          <w:szCs w:val="26"/>
        </w:rPr>
        <w:t>–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 xml:space="preserve"> Present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b/>
          <w:spacing w:val="-1"/>
          <w:sz w:val="26"/>
          <w:szCs w:val="26"/>
        </w:rPr>
        <w:t>Co­Instructor</w:t>
      </w:r>
      <w:r w:rsidR="00A3517E"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i/>
          <w:sz w:val="26"/>
          <w:szCs w:val="26"/>
        </w:rPr>
        <w:t>JHSPH</w:t>
      </w:r>
      <w:r w:rsidR="00A3517E" w:rsidRPr="004752F1">
        <w:rPr>
          <w:rFonts w:ascii="Times New Roman" w:hAnsi="Times New Roman" w:cs="Times New Roman"/>
          <w:sz w:val="26"/>
          <w:szCs w:val="26"/>
        </w:rPr>
        <w:t>,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Introduction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to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R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for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Public</w:t>
      </w:r>
      <w:r w:rsidR="00A3517E" w:rsidRPr="004752F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Health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Researchers.</w:t>
      </w:r>
      <w:r w:rsidR="00A3517E" w:rsidRPr="004752F1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</w:p>
    <w:p w14:paraId="5A6CC80B" w14:textId="6D8BC43A" w:rsidR="00137D58" w:rsidRDefault="00A3517E" w:rsidP="0006168A">
      <w:pPr>
        <w:ind w:left="720"/>
        <w:rPr>
          <w:rFonts w:ascii="Times New Roman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Co­developed</w:t>
      </w:r>
      <w:r w:rsidRPr="004752F1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one­week,</w:t>
      </w:r>
      <w:r w:rsidRPr="004752F1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="00137D58" w:rsidRPr="004752F1">
        <w:rPr>
          <w:rFonts w:ascii="Times New Roman" w:hAnsi="Times New Roman" w:cs="Times New Roman"/>
          <w:sz w:val="26"/>
          <w:szCs w:val="26"/>
        </w:rPr>
        <w:t>4</w:t>
      </w:r>
      <w:r w:rsidRPr="004752F1">
        <w:rPr>
          <w:rFonts w:ascii="Times New Roman" w:hAnsi="Times New Roman" w:cs="Times New Roman"/>
          <w:sz w:val="26"/>
          <w:szCs w:val="26"/>
        </w:rPr>
        <w:t>­hour­a­day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course</w:t>
      </w:r>
      <w:r w:rsidRPr="004752F1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the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Winter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Summer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Institutes</w:t>
      </w:r>
      <w:r w:rsidRPr="004752F1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at</w:t>
      </w:r>
      <w:r w:rsidRPr="004752F1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Johns</w:t>
      </w:r>
      <w:r w:rsidRPr="004752F1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Hopkins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with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5"/>
          <w:sz w:val="26"/>
          <w:szCs w:val="26"/>
        </w:rPr>
        <w:t>Dr.</w:t>
      </w:r>
      <w:r w:rsidRPr="004752F1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Andrew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Jaffe.</w:t>
      </w:r>
      <w:r w:rsidRPr="004752F1">
        <w:rPr>
          <w:rFonts w:ascii="Times New Roman" w:hAnsi="Times New Roman" w:cs="Times New Roman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3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Developed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50%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code</w:t>
      </w:r>
      <w:r w:rsidRPr="004752F1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slides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for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presentation</w:t>
      </w:r>
      <w:r w:rsidRPr="004752F1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recorded</w:t>
      </w:r>
      <w:r w:rsidRPr="004752F1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lectures</w:t>
      </w:r>
      <w:r w:rsidRPr="004752F1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delivering</w:t>
      </w:r>
      <w:r w:rsidRPr="004752F1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slides.</w:t>
      </w:r>
    </w:p>
    <w:p w14:paraId="6EB52E6F" w14:textId="77777777" w:rsidR="00804F77" w:rsidRPr="004752F1" w:rsidRDefault="00804F77" w:rsidP="00804F77">
      <w:pPr>
        <w:spacing w:before="46"/>
        <w:ind w:left="274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eastAsia="Arial" w:hAnsi="Times New Roman" w:cs="Times New Roman"/>
          <w:sz w:val="26"/>
          <w:szCs w:val="26"/>
        </w:rPr>
        <w:t xml:space="preserve">2016–2017 </w:t>
      </w:r>
      <w:r w:rsidRPr="004752F1">
        <w:rPr>
          <w:rFonts w:ascii="Times New Roman" w:eastAsia="Arial" w:hAnsi="Times New Roman" w:cs="Times New Roman"/>
          <w:spacing w:val="32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b/>
          <w:bCs/>
          <w:spacing w:val="-1"/>
          <w:sz w:val="26"/>
          <w:szCs w:val="26"/>
        </w:rPr>
        <w:t>Co­instructor</w:t>
      </w:r>
      <w:r w:rsidRPr="004752F1">
        <w:rPr>
          <w:rFonts w:ascii="Times New Roman" w:eastAsia="Arial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eastAsia="Arial" w:hAnsi="Times New Roman" w:cs="Times New Roman"/>
          <w:spacing w:val="-9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i/>
          <w:sz w:val="26"/>
          <w:szCs w:val="26"/>
        </w:rPr>
        <w:t>JHSPH</w:t>
      </w:r>
      <w:r w:rsidRPr="004752F1">
        <w:rPr>
          <w:rFonts w:ascii="Times New Roman" w:eastAsia="Arial" w:hAnsi="Times New Roman" w:cs="Times New Roman"/>
          <w:sz w:val="26"/>
          <w:szCs w:val="26"/>
        </w:rPr>
        <w:t>,</w:t>
      </w:r>
      <w:r w:rsidRPr="004752F1">
        <w:rPr>
          <w:rFonts w:ascii="Times New Roman" w:eastAsia="Arial" w:hAnsi="Times New Roman" w:cs="Times New Roman"/>
          <w:spacing w:val="-9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sz w:val="26"/>
          <w:szCs w:val="26"/>
        </w:rPr>
        <w:t>Advanced</w:t>
      </w:r>
      <w:r w:rsidRPr="004752F1">
        <w:rPr>
          <w:rFonts w:ascii="Times New Roman" w:eastAsia="Arial" w:hAnsi="Times New Roman" w:cs="Times New Roman"/>
          <w:spacing w:val="-9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sz w:val="26"/>
          <w:szCs w:val="26"/>
        </w:rPr>
        <w:t>Data</w:t>
      </w:r>
      <w:r w:rsidRPr="004752F1">
        <w:rPr>
          <w:rFonts w:ascii="Times New Roman" w:eastAsia="Arial" w:hAnsi="Times New Roman" w:cs="Times New Roman"/>
          <w:spacing w:val="-10"/>
          <w:sz w:val="26"/>
          <w:szCs w:val="26"/>
        </w:rPr>
        <w:t xml:space="preserve"> </w:t>
      </w:r>
      <w:r w:rsidRPr="004752F1">
        <w:rPr>
          <w:rFonts w:ascii="Times New Roman" w:eastAsia="Arial" w:hAnsi="Times New Roman" w:cs="Times New Roman"/>
          <w:sz w:val="26"/>
          <w:szCs w:val="26"/>
        </w:rPr>
        <w:t>Science.</w:t>
      </w:r>
    </w:p>
    <w:p w14:paraId="75B2FD88" w14:textId="593CA66A" w:rsidR="00804F77" w:rsidRPr="00804F77" w:rsidRDefault="00804F77" w:rsidP="00804F77">
      <w:pPr>
        <w:spacing w:before="36" w:line="249" w:lineRule="auto"/>
        <w:ind w:left="720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Provides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intensive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introduction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to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applied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statistics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data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analysis.</w:t>
      </w:r>
      <w:r w:rsidRPr="004752F1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Since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both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data</w:t>
      </w:r>
      <w:r w:rsidRPr="004752F1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analysis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methods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development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require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substantial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hands­on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experience,</w:t>
      </w:r>
      <w:r w:rsidRPr="004752F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focuses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</w:t>
      </w:r>
      <w:r w:rsidRPr="004752F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hands­on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data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analysis.</w:t>
      </w:r>
    </w:p>
    <w:p w14:paraId="6D79BEE4" w14:textId="1A43218B" w:rsidR="00E03F22" w:rsidRPr="004752F1" w:rsidRDefault="00A3517E" w:rsidP="0006168A">
      <w:pPr>
        <w:ind w:left="274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2020 </w:t>
      </w:r>
      <w:r w:rsidRPr="004752F1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Instructor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ENAR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package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development.</w:t>
      </w:r>
    </w:p>
    <w:p w14:paraId="55AB79FB" w14:textId="77777777" w:rsidR="00137D58" w:rsidRPr="004752F1" w:rsidRDefault="00A3517E" w:rsidP="0006168A">
      <w:pPr>
        <w:spacing w:before="36" w:line="249" w:lineRule="auto"/>
        <w:ind w:left="274" w:firstLine="446"/>
        <w:rPr>
          <w:rFonts w:ascii="Times New Roman" w:hAnsi="Times New Roman" w:cs="Times New Roman"/>
          <w:spacing w:val="17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Developed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instructed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tutorial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package</w:t>
      </w:r>
      <w:r w:rsidRPr="004752F1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development.</w:t>
      </w:r>
      <w:r w:rsidRPr="004752F1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Created</w:t>
      </w:r>
      <w:r w:rsidRPr="004752F1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all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code</w:t>
      </w:r>
      <w:r w:rsidRPr="004752F1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</w:p>
    <w:p w14:paraId="729D251D" w14:textId="2E7378C3" w:rsidR="00E03F22" w:rsidRPr="004752F1" w:rsidRDefault="00A3517E" w:rsidP="0006168A">
      <w:pPr>
        <w:spacing w:before="36" w:line="249" w:lineRule="auto"/>
        <w:ind w:firstLine="720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slides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for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presentation;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2"/>
          <w:sz w:val="26"/>
          <w:szCs w:val="26"/>
        </w:rPr>
        <w:t>1­hour,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45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minute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tutorial.</w:t>
      </w:r>
    </w:p>
    <w:p w14:paraId="11A5C625" w14:textId="77777777" w:rsidR="00E03F22" w:rsidRPr="004752F1" w:rsidRDefault="00A3517E" w:rsidP="0006168A">
      <w:pPr>
        <w:spacing w:before="46"/>
        <w:ind w:left="274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2019 </w:t>
      </w:r>
      <w:r w:rsidRPr="004752F1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Instructor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pacing w:val="-1"/>
          <w:sz w:val="26"/>
          <w:szCs w:val="26"/>
        </w:rPr>
        <w:t>SMI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Software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Development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Workshop.</w:t>
      </w:r>
    </w:p>
    <w:p w14:paraId="1FAF2F9E" w14:textId="77777777" w:rsidR="00E03F22" w:rsidRPr="004752F1" w:rsidRDefault="00A3517E" w:rsidP="0006168A">
      <w:pPr>
        <w:spacing w:before="36" w:line="249" w:lineRule="auto"/>
        <w:ind w:left="720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Co­developed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instructed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tutorial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on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package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developed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for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40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statisticians.</w:t>
      </w:r>
      <w:r w:rsidRPr="004752F1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Ran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the</w:t>
      </w:r>
      <w:r w:rsidRPr="004752F1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lastRenderedPageBreak/>
        <w:t>workshop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delivered</w:t>
      </w:r>
      <w:r w:rsidRPr="004752F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2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hour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tutorial</w:t>
      </w:r>
      <w:r w:rsidRPr="004752F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with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pacing w:val="-5"/>
          <w:sz w:val="26"/>
          <w:szCs w:val="26"/>
        </w:rPr>
        <w:t>Dr.</w:t>
      </w:r>
      <w:r w:rsidRPr="004752F1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Amanda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Mejia.</w:t>
      </w:r>
    </w:p>
    <w:p w14:paraId="1EC28064" w14:textId="77777777" w:rsidR="00E03F22" w:rsidRPr="004752F1" w:rsidRDefault="00A3517E" w:rsidP="0006168A">
      <w:pPr>
        <w:spacing w:before="48"/>
        <w:ind w:left="274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2018 </w:t>
      </w:r>
      <w:r w:rsidRPr="004752F1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Instructor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z w:val="26"/>
          <w:szCs w:val="26"/>
        </w:rPr>
        <w:t>ENAR</w:t>
      </w:r>
      <w:r w:rsidRPr="004752F1">
        <w:rPr>
          <w:rFonts w:ascii="Times New Roman" w:hAnsi="Times New Roman" w:cs="Times New Roman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Neuroimaging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Analysis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within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R.</w:t>
      </w:r>
    </w:p>
    <w:p w14:paraId="26C43474" w14:textId="4A40C000" w:rsidR="00E03F22" w:rsidRPr="004752F1" w:rsidRDefault="00A3517E" w:rsidP="0006168A">
      <w:pPr>
        <w:spacing w:before="36" w:line="249" w:lineRule="auto"/>
        <w:ind w:left="720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>Co­developed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instructed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</w:t>
      </w:r>
      <w:r w:rsidRPr="004752F1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tutorial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for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20</w:t>
      </w:r>
      <w:r w:rsidRPr="004752F1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statisticians.</w:t>
      </w:r>
      <w:r w:rsidRPr="004752F1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Created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75%</w:t>
      </w:r>
      <w:r w:rsidRPr="004752F1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all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code</w:t>
      </w:r>
      <w:r w:rsidRPr="004752F1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slides</w:t>
      </w:r>
      <w:r w:rsidRPr="004752F1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for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presentation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and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presented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for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half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of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the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4­hour</w:t>
      </w:r>
      <w:r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session.</w:t>
      </w:r>
    </w:p>
    <w:p w14:paraId="38A08732" w14:textId="77777777" w:rsidR="00E03F22" w:rsidRPr="004752F1" w:rsidRDefault="00A3517E" w:rsidP="0006168A">
      <w:pPr>
        <w:spacing w:before="48"/>
        <w:ind w:left="274"/>
        <w:rPr>
          <w:rFonts w:ascii="Times New Roman" w:eastAsia="Arial" w:hAnsi="Times New Roman" w:cs="Times New Roman"/>
          <w:sz w:val="26"/>
          <w:szCs w:val="26"/>
        </w:rPr>
      </w:pPr>
      <w:r w:rsidRPr="004752F1">
        <w:rPr>
          <w:rFonts w:ascii="Times New Roman" w:hAnsi="Times New Roman" w:cs="Times New Roman"/>
          <w:sz w:val="26"/>
          <w:szCs w:val="26"/>
        </w:rPr>
        <w:t xml:space="preserve">2017 </w:t>
      </w:r>
      <w:r w:rsidRPr="004752F1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b/>
          <w:spacing w:val="-1"/>
          <w:sz w:val="26"/>
          <w:szCs w:val="26"/>
        </w:rPr>
        <w:t>Instructor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i/>
          <w:spacing w:val="-1"/>
          <w:sz w:val="26"/>
          <w:szCs w:val="26"/>
        </w:rPr>
        <w:t>ISBI</w:t>
      </w:r>
      <w:r w:rsidRPr="004752F1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Neuroimaging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Analysis</w:t>
      </w:r>
      <w:r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within</w:t>
      </w:r>
      <w:r w:rsidRPr="004752F1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752F1">
        <w:rPr>
          <w:rFonts w:ascii="Times New Roman" w:hAnsi="Times New Roman" w:cs="Times New Roman"/>
          <w:sz w:val="26"/>
          <w:szCs w:val="26"/>
        </w:rPr>
        <w:t>R.</w:t>
      </w:r>
    </w:p>
    <w:p w14:paraId="28DFC9EB" w14:textId="02B6BAE3" w:rsidR="00E03F22" w:rsidRDefault="0006168A" w:rsidP="00EE1F4F">
      <w:pPr>
        <w:spacing w:before="36" w:line="249" w:lineRule="auto"/>
        <w:ind w:left="720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A3517E" w:rsidRPr="004752F1">
        <w:rPr>
          <w:rFonts w:ascii="Times New Roman" w:hAnsi="Times New Roman" w:cs="Times New Roman"/>
          <w:sz w:val="26"/>
          <w:szCs w:val="26"/>
        </w:rPr>
        <w:t>o­developed</w:t>
      </w:r>
      <w:r w:rsidR="00A3517E" w:rsidRPr="004752F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and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instructed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a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tutorial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for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30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biomedical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engineers.</w:t>
      </w:r>
      <w:r w:rsidR="00A3517E" w:rsidRPr="004752F1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Created</w:t>
      </w:r>
      <w:r w:rsidR="00A3517E" w:rsidRPr="004752F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75%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of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all</w:t>
      </w:r>
      <w:r w:rsidR="00A3517E" w:rsidRPr="004752F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code</w:t>
      </w:r>
      <w:r w:rsidR="00A3517E" w:rsidRPr="004752F1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and</w:t>
      </w:r>
      <w:r w:rsidR="00A3517E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slides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for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presentation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and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presented</w:t>
      </w:r>
      <w:r w:rsidR="00A3517E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for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half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of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the</w:t>
      </w:r>
      <w:r w:rsidR="00A3517E" w:rsidRPr="004752F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4­hour</w:t>
      </w:r>
      <w:r w:rsidR="00A3517E" w:rsidRPr="004752F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4752F1">
        <w:rPr>
          <w:rFonts w:ascii="Times New Roman" w:hAnsi="Times New Roman" w:cs="Times New Roman"/>
          <w:sz w:val="26"/>
          <w:szCs w:val="26"/>
        </w:rPr>
        <w:t>session.</w:t>
      </w:r>
    </w:p>
    <w:p w14:paraId="372C51E2" w14:textId="77777777" w:rsidR="00EE1F4F" w:rsidRDefault="00EE1F4F" w:rsidP="00EE1F4F">
      <w:pPr>
        <w:spacing w:before="52" w:line="262" w:lineRule="auto"/>
        <w:ind w:left="274"/>
        <w:rPr>
          <w:rFonts w:ascii="Times New Roman" w:hAnsi="Times New Roman" w:cs="Times New Roman"/>
          <w:spacing w:val="21"/>
          <w:w w:val="99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2015 </w:t>
      </w:r>
      <w:r w:rsidRPr="00D91F5F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Instructor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ENAR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Tutorial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Multisequence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Clinical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Structural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Brain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MRI.</w:t>
      </w:r>
      <w:r w:rsidRPr="00D91F5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</w:p>
    <w:p w14:paraId="6B07383B" w14:textId="4325E8A3" w:rsidR="00EE1F4F" w:rsidRPr="00D91F5F" w:rsidRDefault="00EE1F4F" w:rsidP="003C6385">
      <w:pPr>
        <w:spacing w:before="52" w:line="262" w:lineRule="auto"/>
        <w:ind w:left="720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Co­developed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instructed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tutorial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35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statisticians.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Created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75%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all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code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slides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presentation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presented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half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the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3­hour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session.</w:t>
      </w:r>
    </w:p>
    <w:p w14:paraId="0F052885" w14:textId="77777777" w:rsidR="00EE1F4F" w:rsidRPr="00D91F5F" w:rsidRDefault="00EE1F4F" w:rsidP="00EE1F4F">
      <w:pPr>
        <w:ind w:left="274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2015 </w:t>
      </w:r>
      <w:r w:rsidRPr="00D91F5F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Instructor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Coursera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Neurohacking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with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R.</w:t>
      </w:r>
    </w:p>
    <w:p w14:paraId="53F03E2C" w14:textId="09934E35" w:rsidR="00EE1F4F" w:rsidRPr="00D91F5F" w:rsidRDefault="00EE1F4F" w:rsidP="00AC1ACA">
      <w:pPr>
        <w:spacing w:before="36" w:line="249" w:lineRule="auto"/>
        <w:ind w:left="720" w:right="11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Co­developed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MOOC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(massive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open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online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course)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hyperlink r:id="rId8">
        <w:r w:rsidRPr="00D91F5F">
          <w:rPr>
            <w:rFonts w:ascii="Times New Roman" w:hAnsi="Times New Roman" w:cs="Times New Roman"/>
            <w:sz w:val="26"/>
            <w:szCs w:val="26"/>
          </w:rPr>
          <w:t>Coursera</w:t>
        </w:r>
      </w:hyperlink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on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neuroimage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processing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completely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within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R.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Developed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50%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code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slides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presentation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recorded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lectures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delivering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slides.</w:t>
      </w:r>
    </w:p>
    <w:p w14:paraId="5D98F632" w14:textId="77777777" w:rsidR="00EE1F4F" w:rsidRPr="004752F1" w:rsidRDefault="00EE1F4F" w:rsidP="00090AE3">
      <w:pPr>
        <w:spacing w:line="249" w:lineRule="auto"/>
        <w:rPr>
          <w:rFonts w:ascii="Times New Roman" w:eastAsia="Arial" w:hAnsi="Times New Roman" w:cs="Times New Roman"/>
          <w:sz w:val="26"/>
          <w:szCs w:val="26"/>
        </w:rPr>
        <w:sectPr w:rsidR="00EE1F4F" w:rsidRPr="004752F1" w:rsidSect="006756E5">
          <w:type w:val="continuous"/>
          <w:pgSz w:w="11894" w:h="16834"/>
          <w:pgMar w:top="720" w:right="720" w:bottom="720" w:left="720" w:header="720" w:footer="720" w:gutter="0"/>
          <w:cols w:space="720"/>
          <w:docGrid w:linePitch="299"/>
        </w:sectPr>
      </w:pPr>
    </w:p>
    <w:p w14:paraId="0CA97BA3" w14:textId="77777777" w:rsidR="00E03F22" w:rsidRPr="00D91F5F" w:rsidRDefault="00E03F22" w:rsidP="00090AE3">
      <w:pPr>
        <w:spacing w:before="11"/>
        <w:rPr>
          <w:rFonts w:ascii="Times New Roman" w:eastAsia="Arial" w:hAnsi="Times New Roman" w:cs="Times New Roman"/>
          <w:sz w:val="26"/>
          <w:szCs w:val="26"/>
        </w:rPr>
      </w:pPr>
      <w:bookmarkStart w:id="1" w:name="Teaching_Assistant"/>
      <w:bookmarkEnd w:id="1"/>
    </w:p>
    <w:p w14:paraId="5CF8C653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pgSz w:w="11910" w:h="16840"/>
          <w:pgMar w:top="1260" w:right="1040" w:bottom="280" w:left="1080" w:header="720" w:footer="720" w:gutter="0"/>
          <w:cols w:space="720"/>
        </w:sectPr>
      </w:pPr>
    </w:p>
    <w:p w14:paraId="4EDD3B23" w14:textId="77777777" w:rsidR="00E03F22" w:rsidRPr="00D91F5F" w:rsidRDefault="00E03F22" w:rsidP="00090AE3">
      <w:pPr>
        <w:spacing w:before="7"/>
        <w:rPr>
          <w:rFonts w:ascii="Times New Roman" w:eastAsia="Arial" w:hAnsi="Times New Roman" w:cs="Times New Roman"/>
          <w:sz w:val="26"/>
          <w:szCs w:val="26"/>
        </w:rPr>
      </w:pPr>
    </w:p>
    <w:p w14:paraId="18329784" w14:textId="77777777" w:rsidR="00E03F22" w:rsidRPr="00D91F5F" w:rsidRDefault="00464615" w:rsidP="00090AE3">
      <w:pPr>
        <w:spacing w:line="100" w:lineRule="atLeast"/>
        <w:ind w:left="110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</w:r>
      <w:r>
        <w:rPr>
          <w:rFonts w:ascii="Times New Roman" w:eastAsia="Arial" w:hAnsi="Times New Roman" w:cs="Times New Roman"/>
          <w:sz w:val="26"/>
          <w:szCs w:val="26"/>
        </w:rPr>
        <w:pict w14:anchorId="7D1D5B6E">
          <v:group id="_x0000_s1047" style="width:62.8pt;height:5.4pt;mso-position-horizontal-relative:char;mso-position-vertical-relative:line" coordsize="1256,108">
            <v:group id="_x0000_s1048" style="position:absolute;width:1256;height:108" coordsize="1256,108">
              <v:shape id="_x0000_s1049" style="position:absolute;width:1256;height:108" coordsize="1256,108" path="m0,107l1255,107,1255,,,,,107xe" fillcolor="#3872b2" stroked="f">
                <v:path arrowok="t"/>
              </v:shape>
            </v:group>
            <w10:wrap type="none"/>
            <w10:anchorlock/>
          </v:group>
        </w:pict>
      </w:r>
    </w:p>
    <w:p w14:paraId="67EB68B6" w14:textId="77777777" w:rsidR="00E03F22" w:rsidRPr="00D91F5F" w:rsidRDefault="00E03F22" w:rsidP="00090AE3">
      <w:pPr>
        <w:spacing w:before="11"/>
        <w:rPr>
          <w:rFonts w:ascii="Times New Roman" w:eastAsia="Arial" w:hAnsi="Times New Roman" w:cs="Times New Roman"/>
          <w:sz w:val="26"/>
          <w:szCs w:val="26"/>
        </w:rPr>
      </w:pPr>
    </w:p>
    <w:p w14:paraId="4D1CEC14" w14:textId="77777777" w:rsidR="00E03F22" w:rsidRPr="00D91F5F" w:rsidRDefault="00A3517E" w:rsidP="00090AE3">
      <w:pPr>
        <w:pStyle w:val="BodyText"/>
        <w:spacing w:before="0"/>
        <w:ind w:left="783"/>
        <w:rPr>
          <w:rFonts w:ascii="Times New Roman" w:hAnsi="Times New Roman" w:cs="Times New Roman"/>
          <w:sz w:val="26"/>
          <w:szCs w:val="26"/>
        </w:rPr>
      </w:pPr>
      <w:bookmarkStart w:id="2" w:name="Working_Groups"/>
      <w:bookmarkEnd w:id="2"/>
      <w:r w:rsidRPr="00D91F5F">
        <w:rPr>
          <w:rFonts w:ascii="Times New Roman" w:hAnsi="Times New Roman" w:cs="Times New Roman"/>
          <w:w w:val="95"/>
          <w:sz w:val="26"/>
          <w:szCs w:val="26"/>
        </w:rPr>
        <w:t>2014–</w:t>
      </w:r>
    </w:p>
    <w:p w14:paraId="69998C90" w14:textId="77777777" w:rsidR="00E03F22" w:rsidRPr="00D91F5F" w:rsidRDefault="00A3517E" w:rsidP="00090AE3">
      <w:pPr>
        <w:pStyle w:val="BodyText"/>
        <w:spacing w:before="18"/>
        <w:ind w:left="589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Present</w:t>
      </w:r>
    </w:p>
    <w:p w14:paraId="42B24D39" w14:textId="77777777" w:rsidR="00E03F22" w:rsidRPr="00D91F5F" w:rsidRDefault="00A3517E" w:rsidP="00090AE3">
      <w:pPr>
        <w:pStyle w:val="Heading1"/>
        <w:ind w:left="115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br w:type="column"/>
      </w:r>
      <w:r w:rsidRPr="00D91F5F">
        <w:rPr>
          <w:rFonts w:ascii="Times New Roman" w:hAnsi="Times New Roman" w:cs="Times New Roman"/>
          <w:color w:val="3872B2"/>
          <w:spacing w:val="-1"/>
          <w:sz w:val="26"/>
          <w:szCs w:val="26"/>
        </w:rPr>
        <w:lastRenderedPageBreak/>
        <w:t>Working</w:t>
      </w:r>
      <w:r w:rsidRPr="00D91F5F">
        <w:rPr>
          <w:rFonts w:ascii="Times New Roman" w:hAnsi="Times New Roman" w:cs="Times New Roman"/>
          <w:color w:val="3872B2"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color w:val="3872B2"/>
          <w:sz w:val="26"/>
          <w:szCs w:val="26"/>
        </w:rPr>
        <w:t>Groups</w:t>
      </w:r>
    </w:p>
    <w:p w14:paraId="4D496689" w14:textId="77777777" w:rsidR="00E03F22" w:rsidRPr="00D91F5F" w:rsidRDefault="00A3517E" w:rsidP="00090AE3">
      <w:pPr>
        <w:pStyle w:val="Heading3"/>
        <w:spacing w:before="138"/>
        <w:ind w:left="115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Structural</w:t>
      </w:r>
      <w:r w:rsidRPr="00D91F5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Imaging</w:t>
      </w:r>
      <w:r w:rsidRPr="00D91F5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Research</w:t>
      </w:r>
      <w:r w:rsidRPr="00D91F5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Group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.</w:t>
      </w:r>
    </w:p>
    <w:p w14:paraId="13EF8604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type w:val="continuous"/>
          <w:pgSz w:w="11910" w:h="16840"/>
          <w:pgMar w:top="1180" w:right="1040" w:bottom="280" w:left="1080" w:header="720" w:footer="720" w:gutter="0"/>
          <w:cols w:num="2" w:space="720" w:equalWidth="0">
            <w:col w:w="1391" w:space="40"/>
            <w:col w:w="8359"/>
          </w:cols>
        </w:sectPr>
      </w:pPr>
    </w:p>
    <w:p w14:paraId="66F4FEAC" w14:textId="77777777" w:rsidR="00E03F22" w:rsidRPr="00D91F5F" w:rsidRDefault="00E03F22" w:rsidP="00090AE3">
      <w:pPr>
        <w:spacing w:before="10"/>
        <w:rPr>
          <w:rFonts w:ascii="Times New Roman" w:eastAsia="Arial" w:hAnsi="Times New Roman" w:cs="Times New Roman"/>
          <w:sz w:val="26"/>
          <w:szCs w:val="26"/>
        </w:rPr>
      </w:pPr>
    </w:p>
    <w:p w14:paraId="5FDB07AA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type w:val="continuous"/>
          <w:pgSz w:w="11910" w:h="16840"/>
          <w:pgMar w:top="1180" w:right="1040" w:bottom="280" w:left="1080" w:header="720" w:footer="720" w:gutter="0"/>
          <w:cols w:space="720"/>
        </w:sectPr>
      </w:pPr>
    </w:p>
    <w:p w14:paraId="70C1F646" w14:textId="77777777" w:rsidR="00E03F22" w:rsidRPr="00D91F5F" w:rsidRDefault="00A3517E" w:rsidP="00090AE3">
      <w:pPr>
        <w:pStyle w:val="BodyText"/>
        <w:spacing w:before="70"/>
        <w:ind w:left="783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w w:val="95"/>
          <w:sz w:val="26"/>
          <w:szCs w:val="26"/>
        </w:rPr>
        <w:lastRenderedPageBreak/>
        <w:t>2014–</w:t>
      </w:r>
    </w:p>
    <w:p w14:paraId="5C11BC63" w14:textId="77777777" w:rsidR="00E03F22" w:rsidRPr="00D91F5F" w:rsidRDefault="00A3517E" w:rsidP="00090AE3">
      <w:pPr>
        <w:pStyle w:val="BodyText"/>
        <w:spacing w:before="18"/>
        <w:ind w:left="589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Present</w:t>
      </w:r>
    </w:p>
    <w:p w14:paraId="2F74FD9A" w14:textId="77777777" w:rsidR="00E03F22" w:rsidRPr="00D91F5F" w:rsidRDefault="00A3517E" w:rsidP="00090AE3">
      <w:pPr>
        <w:spacing w:before="70" w:line="257" w:lineRule="auto"/>
        <w:ind w:left="11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br w:type="column"/>
      </w:r>
      <w:r w:rsidRPr="00D91F5F">
        <w:rPr>
          <w:rFonts w:ascii="Times New Roman" w:hAnsi="Times New Roman" w:cs="Times New Roman"/>
          <w:b/>
          <w:sz w:val="26"/>
          <w:szCs w:val="26"/>
        </w:rPr>
        <w:lastRenderedPageBreak/>
        <w:t>Penn</w:t>
      </w:r>
      <w:r w:rsidRPr="00D91F5F">
        <w:rPr>
          <w:rFonts w:ascii="Times New Roman" w:hAnsi="Times New Roman" w:cs="Times New Roman"/>
          <w:b/>
          <w:spacing w:val="6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 xml:space="preserve">Statistical </w:t>
      </w:r>
      <w:r w:rsidRPr="00D91F5F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 xml:space="preserve">Imaging </w:t>
      </w:r>
      <w:r w:rsidRPr="00D91F5F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 xml:space="preserve">and 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Visualization</w:t>
      </w:r>
      <w:r w:rsidRPr="00D91F5F">
        <w:rPr>
          <w:rFonts w:ascii="Times New Roman" w:hAnsi="Times New Roman" w:cs="Times New Roman"/>
          <w:b/>
          <w:sz w:val="26"/>
          <w:szCs w:val="26"/>
        </w:rPr>
        <w:t xml:space="preserve">  Endeavor </w:t>
      </w:r>
      <w:r w:rsidRPr="00D91F5F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(PennSIVE)</w:t>
      </w:r>
      <w:r w:rsidRPr="00D91F5F">
        <w:rPr>
          <w:rFonts w:ascii="Times New Roman" w:hAnsi="Times New Roman" w:cs="Times New Roman"/>
          <w:b/>
          <w:spacing w:val="6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Working</w:t>
      </w:r>
      <w:r w:rsidRPr="00D91F5F">
        <w:rPr>
          <w:rFonts w:ascii="Times New Roman" w:hAnsi="Times New Roman" w:cs="Times New Roman"/>
          <w:b/>
          <w:spacing w:val="25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Group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University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Pennsylvania,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Department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Epidemiology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3631DC68" w14:textId="77777777" w:rsidR="00E03F22" w:rsidRPr="00D91F5F" w:rsidRDefault="00E03F22" w:rsidP="00090AE3">
      <w:pPr>
        <w:spacing w:line="257" w:lineRule="auto"/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type w:val="continuous"/>
          <w:pgSz w:w="11910" w:h="16840"/>
          <w:pgMar w:top="1180" w:right="1040" w:bottom="280" w:left="1080" w:header="720" w:footer="720" w:gutter="0"/>
          <w:cols w:num="2" w:space="720" w:equalWidth="0">
            <w:col w:w="1391" w:space="40"/>
            <w:col w:w="8359"/>
          </w:cols>
        </w:sectPr>
      </w:pPr>
    </w:p>
    <w:p w14:paraId="31E144FE" w14:textId="77777777" w:rsidR="00E03F22" w:rsidRPr="00D91F5F" w:rsidRDefault="00E03F22" w:rsidP="00090AE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</w:p>
    <w:p w14:paraId="2A209B7E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type w:val="continuous"/>
          <w:pgSz w:w="11910" w:h="16840"/>
          <w:pgMar w:top="1180" w:right="1040" w:bottom="280" w:left="1080" w:header="720" w:footer="720" w:gutter="0"/>
          <w:cols w:space="720"/>
        </w:sectPr>
      </w:pPr>
    </w:p>
    <w:p w14:paraId="3FF9F4BC" w14:textId="77777777" w:rsidR="00E03F22" w:rsidRPr="00D91F5F" w:rsidRDefault="00A3517E" w:rsidP="00090AE3">
      <w:pPr>
        <w:pStyle w:val="BodyText"/>
        <w:spacing w:before="70"/>
        <w:ind w:left="783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w w:val="95"/>
          <w:sz w:val="26"/>
          <w:szCs w:val="26"/>
        </w:rPr>
        <w:lastRenderedPageBreak/>
        <w:t>2009–</w:t>
      </w:r>
    </w:p>
    <w:p w14:paraId="732EA078" w14:textId="77777777" w:rsidR="00E03F22" w:rsidRPr="00D91F5F" w:rsidRDefault="00A3517E" w:rsidP="00090AE3">
      <w:pPr>
        <w:pStyle w:val="BodyText"/>
        <w:spacing w:before="18"/>
        <w:ind w:left="589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Present</w:t>
      </w:r>
    </w:p>
    <w:p w14:paraId="5ECF0311" w14:textId="77777777" w:rsidR="00E03F22" w:rsidRPr="00D91F5F" w:rsidRDefault="00A3517E" w:rsidP="00090AE3">
      <w:pPr>
        <w:spacing w:before="70" w:line="257" w:lineRule="auto"/>
        <w:ind w:left="104" w:firstLine="10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br w:type="column"/>
      </w:r>
      <w:r w:rsidRPr="00D91F5F">
        <w:rPr>
          <w:rFonts w:ascii="Times New Roman" w:hAnsi="Times New Roman" w:cs="Times New Roman"/>
          <w:b/>
          <w:sz w:val="26"/>
          <w:szCs w:val="26"/>
        </w:rPr>
        <w:lastRenderedPageBreak/>
        <w:t>Statistical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Methods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and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Applications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Research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in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2"/>
          <w:sz w:val="26"/>
          <w:szCs w:val="26"/>
        </w:rPr>
        <w:t>Technology</w:t>
      </w:r>
      <w:r w:rsidRPr="00D91F5F">
        <w:rPr>
          <w:rFonts w:ascii="Times New Roman" w:hAnsi="Times New Roman" w:cs="Times New Roman"/>
          <w:b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(SMART)</w:t>
      </w:r>
      <w:r w:rsidRPr="00D91F5F">
        <w:rPr>
          <w:rFonts w:ascii="Times New Roman" w:hAnsi="Times New Roman" w:cs="Times New Roman"/>
          <w:b/>
          <w:spacing w:val="23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Working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Group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Johns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Hopkins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pacing w:val="-2"/>
          <w:sz w:val="26"/>
          <w:szCs w:val="26"/>
        </w:rPr>
        <w:t>University,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Department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6B59D89" w14:textId="77777777" w:rsidR="00E03F22" w:rsidRPr="00D91F5F" w:rsidRDefault="00E03F22" w:rsidP="00090AE3">
      <w:pPr>
        <w:spacing w:line="257" w:lineRule="auto"/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type w:val="continuous"/>
          <w:pgSz w:w="11910" w:h="16840"/>
          <w:pgMar w:top="1180" w:right="1040" w:bottom="280" w:left="1080" w:header="720" w:footer="720" w:gutter="0"/>
          <w:cols w:num="2" w:space="720" w:equalWidth="0">
            <w:col w:w="1391" w:space="40"/>
            <w:col w:w="8359"/>
          </w:cols>
        </w:sectPr>
      </w:pPr>
    </w:p>
    <w:p w14:paraId="40695BFF" w14:textId="77777777" w:rsidR="00E03F22" w:rsidRPr="00D91F5F" w:rsidRDefault="00A3517E" w:rsidP="00090AE3">
      <w:pPr>
        <w:pStyle w:val="Heading3"/>
        <w:spacing w:before="75"/>
        <w:ind w:left="273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bCs w:val="0"/>
          <w:sz w:val="26"/>
          <w:szCs w:val="26"/>
        </w:rPr>
        <w:lastRenderedPageBreak/>
        <w:t xml:space="preserve">2012–2016 </w:t>
      </w:r>
      <w:r w:rsidRPr="00D91F5F">
        <w:rPr>
          <w:rFonts w:ascii="Times New Roman" w:hAnsi="Times New Roman" w:cs="Times New Roman"/>
          <w:b w:val="0"/>
          <w:bCs w:val="0"/>
          <w:spacing w:val="4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Epidemiology</w:t>
      </w:r>
      <w:r w:rsidRPr="00D91F5F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Aging</w:t>
      </w:r>
      <w:r w:rsidRPr="00D91F5F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(EBA)</w:t>
      </w:r>
      <w:r w:rsidRPr="00D91F5F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Training</w:t>
      </w:r>
      <w:r w:rsidRPr="00D91F5F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Program</w:t>
      </w:r>
      <w:r w:rsidRPr="00D91F5F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Meeting</w:t>
      </w:r>
      <w:r w:rsidRPr="00D91F5F">
        <w:rPr>
          <w:rFonts w:ascii="Times New Roman" w:hAnsi="Times New Roman" w:cs="Times New Roman"/>
          <w:b w:val="0"/>
          <w:bCs w:val="0"/>
          <w:spacing w:val="-1"/>
          <w:sz w:val="26"/>
          <w:szCs w:val="26"/>
        </w:rPr>
        <w:t>,</w:t>
      </w:r>
    </w:p>
    <w:p w14:paraId="47C365F5" w14:textId="720568D2" w:rsidR="00E03F22" w:rsidRDefault="00A3517E" w:rsidP="008022AE">
      <w:pPr>
        <w:spacing w:before="18"/>
        <w:ind w:left="153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Johns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Hopkins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pacing w:val="-2"/>
          <w:sz w:val="26"/>
          <w:szCs w:val="26"/>
        </w:rPr>
        <w:t>University,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Center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on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Aging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Health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549333AD" w14:textId="77777777" w:rsidR="008022AE" w:rsidRPr="00D91F5F" w:rsidRDefault="008022AE" w:rsidP="008022AE">
      <w:pPr>
        <w:spacing w:before="18"/>
        <w:ind w:left="1539"/>
        <w:rPr>
          <w:rFonts w:ascii="Times New Roman" w:eastAsia="Arial" w:hAnsi="Times New Roman" w:cs="Times New Roman"/>
          <w:sz w:val="26"/>
          <w:szCs w:val="26"/>
        </w:rPr>
      </w:pPr>
    </w:p>
    <w:p w14:paraId="2657C97F" w14:textId="77777777" w:rsidR="00E03F22" w:rsidRPr="00D91F5F" w:rsidRDefault="00E03F22" w:rsidP="00090AE3">
      <w:pPr>
        <w:spacing w:before="9"/>
        <w:rPr>
          <w:rFonts w:ascii="Times New Roman" w:eastAsia="Arial" w:hAnsi="Times New Roman" w:cs="Times New Roman"/>
          <w:sz w:val="26"/>
          <w:szCs w:val="26"/>
        </w:rPr>
      </w:pPr>
    </w:p>
    <w:p w14:paraId="10D9C1D1" w14:textId="77777777" w:rsidR="00E03F22" w:rsidRPr="00D91F5F" w:rsidRDefault="00464615" w:rsidP="00090AE3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FE5E2E4">
          <v:group id="_x0000_s1041" style="position:absolute;left:0;text-align:left;margin-left:59.5pt;margin-top:6pt;width:62.8pt;height:5.4pt;z-index:1216;mso-position-horizontal-relative:page" coordorigin="1191,121" coordsize="1256,108">
            <v:shape id="_x0000_s1042" style="position:absolute;left:1191;top:121;width:1256;height:108" coordorigin="1191,121" coordsize="1256,108" path="m1191,228l2446,228,2446,121,1191,121,1191,228xe" fillcolor="#3872b2" stroked="f">
              <v:path arrowok="t"/>
            </v:shape>
            <w10:wrap anchorx="page"/>
          </v:group>
        </w:pict>
      </w:r>
      <w:bookmarkStart w:id="3" w:name="Journal_Reviewer"/>
      <w:bookmarkEnd w:id="3"/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Journal</w:t>
      </w:r>
      <w:r w:rsidR="00A3517E" w:rsidRPr="00D91F5F">
        <w:rPr>
          <w:rFonts w:ascii="Times New Roman" w:hAnsi="Times New Roman" w:cs="Times New Roman"/>
          <w:color w:val="3872B2"/>
          <w:spacing w:val="4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Reviewer</w:t>
      </w:r>
    </w:p>
    <w:p w14:paraId="0CED16A4" w14:textId="77777777" w:rsidR="00E03F22" w:rsidRPr="00D91F5F" w:rsidRDefault="00A3517E" w:rsidP="00090AE3">
      <w:pPr>
        <w:spacing w:before="138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w w:val="90"/>
          <w:sz w:val="26"/>
          <w:szCs w:val="26"/>
        </w:rPr>
        <w:t>Scientific</w:t>
      </w:r>
      <w:r w:rsidRPr="00D91F5F">
        <w:rPr>
          <w:rFonts w:ascii="Times New Roman" w:hAnsi="Times New Roman" w:cs="Times New Roman"/>
          <w:b/>
          <w:spacing w:val="18"/>
          <w:w w:val="9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0"/>
          <w:sz w:val="26"/>
          <w:szCs w:val="26"/>
        </w:rPr>
        <w:t>Reports</w:t>
      </w:r>
      <w:r w:rsidRPr="00D91F5F">
        <w:rPr>
          <w:rFonts w:ascii="Times New Roman" w:hAnsi="Times New Roman" w:cs="Times New Roman"/>
          <w:w w:val="90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18"/>
          <w:w w:val="90"/>
          <w:sz w:val="26"/>
          <w:szCs w:val="26"/>
        </w:rPr>
        <w:t xml:space="preserve"> </w:t>
      </w:r>
      <w:hyperlink r:id="rId9">
        <w:r w:rsidRPr="00D91F5F">
          <w:rPr>
            <w:rFonts w:ascii="Times New Roman" w:hAnsi="Times New Roman" w:cs="Times New Roman"/>
            <w:w w:val="90"/>
            <w:sz w:val="26"/>
            <w:szCs w:val="26"/>
          </w:rPr>
          <w:t>https://www.nature.com/srep/</w:t>
        </w:r>
      </w:hyperlink>
      <w:r w:rsidRPr="00D91F5F">
        <w:rPr>
          <w:rFonts w:ascii="Times New Roman" w:hAnsi="Times New Roman" w:cs="Times New Roman"/>
          <w:w w:val="90"/>
          <w:sz w:val="26"/>
          <w:szCs w:val="26"/>
        </w:rPr>
        <w:t>.</w:t>
      </w:r>
    </w:p>
    <w:p w14:paraId="7E8A4F64" w14:textId="77777777" w:rsidR="00E03F22" w:rsidRPr="00D91F5F" w:rsidRDefault="00A3517E" w:rsidP="00090AE3">
      <w:pPr>
        <w:spacing w:before="53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w w:val="90"/>
          <w:sz w:val="26"/>
          <w:szCs w:val="26"/>
        </w:rPr>
        <w:t>Human</w:t>
      </w:r>
      <w:r w:rsidRPr="00D91F5F">
        <w:rPr>
          <w:rFonts w:ascii="Times New Roman" w:hAnsi="Times New Roman" w:cs="Times New Roman"/>
          <w:b/>
          <w:spacing w:val="-10"/>
          <w:w w:val="9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0"/>
          <w:sz w:val="26"/>
          <w:szCs w:val="26"/>
        </w:rPr>
        <w:t>Brain</w:t>
      </w:r>
      <w:r w:rsidRPr="00D91F5F">
        <w:rPr>
          <w:rFonts w:ascii="Times New Roman" w:hAnsi="Times New Roman" w:cs="Times New Roman"/>
          <w:b/>
          <w:spacing w:val="-9"/>
          <w:w w:val="9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w w:val="90"/>
          <w:sz w:val="26"/>
          <w:szCs w:val="26"/>
        </w:rPr>
        <w:t>Mapping</w:t>
      </w:r>
      <w:r w:rsidRPr="00D91F5F">
        <w:rPr>
          <w:rFonts w:ascii="Times New Roman" w:hAnsi="Times New Roman" w:cs="Times New Roman"/>
          <w:spacing w:val="-1"/>
          <w:w w:val="90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w w:val="90"/>
          <w:sz w:val="26"/>
          <w:szCs w:val="26"/>
        </w:rPr>
        <w:t xml:space="preserve"> </w:t>
      </w:r>
      <w:hyperlink r:id="rId10">
        <w:r w:rsidRPr="00D91F5F">
          <w:rPr>
            <w:rFonts w:ascii="Times New Roman" w:hAnsi="Times New Roman" w:cs="Times New Roman"/>
            <w:w w:val="90"/>
            <w:sz w:val="26"/>
            <w:szCs w:val="26"/>
          </w:rPr>
          <w:t>https://onlinelibrary.wiley.com/journal/10970193</w:t>
        </w:r>
      </w:hyperlink>
      <w:r w:rsidRPr="00D91F5F">
        <w:rPr>
          <w:rFonts w:ascii="Times New Roman" w:hAnsi="Times New Roman" w:cs="Times New Roman"/>
          <w:w w:val="90"/>
          <w:sz w:val="26"/>
          <w:szCs w:val="26"/>
        </w:rPr>
        <w:t>.</w:t>
      </w:r>
    </w:p>
    <w:p w14:paraId="1B14A9EA" w14:textId="77777777" w:rsidR="00E03F22" w:rsidRPr="00D91F5F" w:rsidRDefault="00A3517E" w:rsidP="00090AE3">
      <w:pPr>
        <w:pStyle w:val="BodyText"/>
        <w:spacing w:before="53"/>
        <w:ind w:left="1545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pacing w:val="-1"/>
          <w:w w:val="85"/>
          <w:sz w:val="26"/>
          <w:szCs w:val="26"/>
        </w:rPr>
        <w:t>NeuroImage</w:t>
      </w:r>
      <w:r w:rsidRPr="00D91F5F">
        <w:rPr>
          <w:rFonts w:ascii="Times New Roman" w:hAnsi="Times New Roman" w:cs="Times New Roman"/>
          <w:spacing w:val="-1"/>
          <w:w w:val="85"/>
          <w:sz w:val="26"/>
          <w:szCs w:val="26"/>
        </w:rPr>
        <w:t>,</w:t>
      </w:r>
      <w:r w:rsidRPr="00D91F5F">
        <w:rPr>
          <w:rFonts w:ascii="Times New Roman" w:hAnsi="Times New Roman" w:cs="Times New Roman"/>
          <w:w w:val="85"/>
          <w:sz w:val="26"/>
          <w:szCs w:val="26"/>
        </w:rPr>
        <w:t xml:space="preserve">     </w:t>
      </w:r>
      <w:r w:rsidRPr="00D91F5F">
        <w:rPr>
          <w:rFonts w:ascii="Times New Roman" w:hAnsi="Times New Roman" w:cs="Times New Roman"/>
          <w:spacing w:val="1"/>
          <w:w w:val="85"/>
          <w:sz w:val="26"/>
          <w:szCs w:val="26"/>
        </w:rPr>
        <w:t xml:space="preserve"> </w:t>
      </w:r>
      <w:hyperlink r:id="rId11">
        <w:r w:rsidRPr="00D91F5F">
          <w:rPr>
            <w:rFonts w:ascii="Times New Roman" w:hAnsi="Times New Roman" w:cs="Times New Roman"/>
            <w:w w:val="85"/>
            <w:sz w:val="26"/>
            <w:szCs w:val="26"/>
          </w:rPr>
          <w:t>https://www.journals.elsevier.com/neuroimage</w:t>
        </w:r>
      </w:hyperlink>
      <w:r w:rsidRPr="00D91F5F">
        <w:rPr>
          <w:rFonts w:ascii="Times New Roman" w:hAnsi="Times New Roman" w:cs="Times New Roman"/>
          <w:w w:val="85"/>
          <w:sz w:val="26"/>
          <w:szCs w:val="26"/>
        </w:rPr>
        <w:t>.</w:t>
      </w:r>
    </w:p>
    <w:p w14:paraId="02C72FC8" w14:textId="77777777" w:rsidR="00E03F22" w:rsidRPr="00D91F5F" w:rsidRDefault="00A3517E" w:rsidP="00090AE3">
      <w:pPr>
        <w:spacing w:before="53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w w:val="90"/>
          <w:sz w:val="26"/>
          <w:szCs w:val="26"/>
        </w:rPr>
        <w:t xml:space="preserve">Radiology: </w:t>
      </w:r>
      <w:r w:rsidRPr="00D91F5F">
        <w:rPr>
          <w:rFonts w:ascii="Times New Roman" w:hAnsi="Times New Roman" w:cs="Times New Roman"/>
          <w:b/>
          <w:spacing w:val="23"/>
          <w:w w:val="9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0"/>
          <w:sz w:val="26"/>
          <w:szCs w:val="26"/>
        </w:rPr>
        <w:t>Artificial</w:t>
      </w:r>
      <w:r w:rsidRPr="00D91F5F">
        <w:rPr>
          <w:rFonts w:ascii="Times New Roman" w:hAnsi="Times New Roman" w:cs="Times New Roman"/>
          <w:b/>
          <w:spacing w:val="44"/>
          <w:w w:val="9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w w:val="90"/>
          <w:sz w:val="26"/>
          <w:szCs w:val="26"/>
        </w:rPr>
        <w:t>Intelligence</w:t>
      </w:r>
      <w:r w:rsidRPr="00D91F5F">
        <w:rPr>
          <w:rFonts w:ascii="Times New Roman" w:hAnsi="Times New Roman" w:cs="Times New Roman"/>
          <w:spacing w:val="-1"/>
          <w:w w:val="90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45"/>
          <w:w w:val="90"/>
          <w:sz w:val="26"/>
          <w:szCs w:val="26"/>
        </w:rPr>
        <w:t xml:space="preserve"> </w:t>
      </w:r>
      <w:hyperlink r:id="rId12">
        <w:r w:rsidRPr="00D91F5F">
          <w:rPr>
            <w:rFonts w:ascii="Times New Roman" w:hAnsi="Times New Roman" w:cs="Times New Roman"/>
            <w:w w:val="90"/>
            <w:sz w:val="26"/>
            <w:szCs w:val="26"/>
          </w:rPr>
          <w:t>https://pubs.rsna.org/journal/ai</w:t>
        </w:r>
      </w:hyperlink>
      <w:r w:rsidRPr="00D91F5F">
        <w:rPr>
          <w:rFonts w:ascii="Times New Roman" w:hAnsi="Times New Roman" w:cs="Times New Roman"/>
          <w:w w:val="90"/>
          <w:sz w:val="26"/>
          <w:szCs w:val="26"/>
        </w:rPr>
        <w:t>.</w:t>
      </w:r>
    </w:p>
    <w:p w14:paraId="2E80C0DB" w14:textId="77777777" w:rsidR="00E03F22" w:rsidRPr="00D91F5F" w:rsidRDefault="00A3517E" w:rsidP="00090AE3">
      <w:pPr>
        <w:spacing w:before="73"/>
        <w:ind w:left="1539" w:right="125" w:firstLine="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w w:val="95"/>
          <w:sz w:val="26"/>
          <w:szCs w:val="26"/>
        </w:rPr>
        <w:t>Journal</w:t>
      </w:r>
      <w:r w:rsidRPr="00D91F5F">
        <w:rPr>
          <w:rFonts w:ascii="Times New Roman" w:hAnsi="Times New Roman" w:cs="Times New Roman"/>
          <w:b/>
          <w:spacing w:val="30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5"/>
          <w:sz w:val="26"/>
          <w:szCs w:val="26"/>
        </w:rPr>
        <w:t>of</w:t>
      </w:r>
      <w:r w:rsidRPr="00D91F5F">
        <w:rPr>
          <w:rFonts w:ascii="Times New Roman" w:hAnsi="Times New Roman" w:cs="Times New Roman"/>
          <w:b/>
          <w:spacing w:val="31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w w:val="95"/>
          <w:sz w:val="26"/>
          <w:szCs w:val="26"/>
        </w:rPr>
        <w:t>Neuroimaging</w:t>
      </w:r>
      <w:r w:rsidRPr="00D91F5F">
        <w:rPr>
          <w:rFonts w:ascii="Times New Roman" w:hAnsi="Times New Roman" w:cs="Times New Roman"/>
          <w:spacing w:val="-1"/>
          <w:w w:val="95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14"/>
          <w:w w:val="95"/>
          <w:sz w:val="26"/>
          <w:szCs w:val="26"/>
        </w:rPr>
        <w:t xml:space="preserve"> </w:t>
      </w:r>
      <w:hyperlink r:id="rId13">
        <w:r w:rsidRPr="00D91F5F">
          <w:rPr>
            <w:rFonts w:ascii="Times New Roman" w:hAnsi="Times New Roman" w:cs="Times New Roman"/>
            <w:w w:val="95"/>
            <w:sz w:val="26"/>
            <w:szCs w:val="26"/>
          </w:rPr>
          <w:t>https://onlinelibrary.wiley.com/journal/</w:t>
        </w:r>
      </w:hyperlink>
      <w:r w:rsidRPr="00D91F5F">
        <w:rPr>
          <w:rFonts w:ascii="Times New Roman" w:hAnsi="Times New Roman" w:cs="Times New Roman"/>
          <w:spacing w:val="24"/>
          <w:w w:val="86"/>
          <w:sz w:val="26"/>
          <w:szCs w:val="26"/>
        </w:rPr>
        <w:t xml:space="preserve"> </w:t>
      </w:r>
      <w:hyperlink r:id="rId14">
        <w:r w:rsidRPr="00D91F5F">
          <w:rPr>
            <w:rFonts w:ascii="Times New Roman" w:hAnsi="Times New Roman" w:cs="Times New Roman"/>
            <w:sz w:val="26"/>
            <w:szCs w:val="26"/>
          </w:rPr>
          <w:t>15526569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1C736A0E" w14:textId="77777777" w:rsidR="00E03F22" w:rsidRPr="00D91F5F" w:rsidRDefault="00A3517E" w:rsidP="00090AE3">
      <w:pPr>
        <w:spacing w:before="73"/>
        <w:ind w:left="1539" w:firstLine="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pacing w:val="-1"/>
          <w:w w:val="95"/>
          <w:sz w:val="26"/>
          <w:szCs w:val="26"/>
        </w:rPr>
        <w:t>Transactions</w:t>
      </w:r>
      <w:r w:rsidRPr="00D91F5F">
        <w:rPr>
          <w:rFonts w:ascii="Times New Roman" w:hAnsi="Times New Roman" w:cs="Times New Roman"/>
          <w:b/>
          <w:spacing w:val="-22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5"/>
          <w:sz w:val="26"/>
          <w:szCs w:val="26"/>
        </w:rPr>
        <w:t>on</w:t>
      </w:r>
      <w:r w:rsidRPr="00D91F5F">
        <w:rPr>
          <w:rFonts w:ascii="Times New Roman" w:hAnsi="Times New Roman" w:cs="Times New Roman"/>
          <w:b/>
          <w:spacing w:val="-21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5"/>
          <w:sz w:val="26"/>
          <w:szCs w:val="26"/>
        </w:rPr>
        <w:t>Biomedical</w:t>
      </w:r>
      <w:r w:rsidRPr="00D91F5F">
        <w:rPr>
          <w:rFonts w:ascii="Times New Roman" w:hAnsi="Times New Roman" w:cs="Times New Roman"/>
          <w:b/>
          <w:spacing w:val="-21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w w:val="95"/>
          <w:sz w:val="26"/>
          <w:szCs w:val="26"/>
        </w:rPr>
        <w:t>Engineering</w:t>
      </w:r>
      <w:r w:rsidRPr="00D91F5F">
        <w:rPr>
          <w:rFonts w:ascii="Times New Roman" w:hAnsi="Times New Roman" w:cs="Times New Roman"/>
          <w:spacing w:val="-1"/>
          <w:w w:val="95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21"/>
          <w:w w:val="95"/>
          <w:sz w:val="26"/>
          <w:szCs w:val="26"/>
        </w:rPr>
        <w:t xml:space="preserve"> </w:t>
      </w:r>
      <w:hyperlink r:id="rId15">
        <w:r w:rsidRPr="00D91F5F">
          <w:rPr>
            <w:rFonts w:ascii="Times New Roman" w:hAnsi="Times New Roman" w:cs="Times New Roman"/>
            <w:w w:val="95"/>
            <w:sz w:val="26"/>
            <w:szCs w:val="26"/>
          </w:rPr>
          <w:t>https://tbme.embs.org/</w:t>
        </w:r>
      </w:hyperlink>
      <w:r w:rsidRPr="00D91F5F">
        <w:rPr>
          <w:rFonts w:ascii="Times New Roman" w:hAnsi="Times New Roman" w:cs="Times New Roman"/>
          <w:w w:val="95"/>
          <w:sz w:val="26"/>
          <w:szCs w:val="26"/>
        </w:rPr>
        <w:t>.</w:t>
      </w:r>
    </w:p>
    <w:p w14:paraId="12B8530F" w14:textId="77777777" w:rsidR="00E03F22" w:rsidRPr="00D91F5F" w:rsidRDefault="00A3517E" w:rsidP="00090AE3">
      <w:pPr>
        <w:spacing w:before="73"/>
        <w:ind w:left="1539" w:right="125" w:firstLine="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z w:val="26"/>
          <w:szCs w:val="26"/>
        </w:rPr>
        <w:t>International</w:t>
      </w:r>
      <w:r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Journal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Information</w:t>
      </w:r>
      <w:r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2"/>
          <w:sz w:val="26"/>
          <w:szCs w:val="26"/>
        </w:rPr>
        <w:t>Technology</w:t>
      </w:r>
      <w:r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&amp;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Decision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Making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16">
        <w:r w:rsidRPr="00D91F5F">
          <w:rPr>
            <w:rFonts w:ascii="Times New Roman" w:hAnsi="Times New Roman" w:cs="Times New Roman"/>
            <w:sz w:val="26"/>
            <w:szCs w:val="26"/>
          </w:rPr>
          <w:t>https://</w:t>
        </w:r>
      </w:hyperlink>
      <w:r w:rsidRPr="00D91F5F">
        <w:rPr>
          <w:rFonts w:ascii="Times New Roman" w:hAnsi="Times New Roman" w:cs="Times New Roman"/>
          <w:spacing w:val="20"/>
          <w:w w:val="86"/>
          <w:sz w:val="26"/>
          <w:szCs w:val="26"/>
        </w:rPr>
        <w:t xml:space="preserve"> </w:t>
      </w:r>
      <w:hyperlink r:id="rId17">
        <w:r w:rsidRPr="00D91F5F">
          <w:rPr>
            <w:rFonts w:ascii="Times New Roman" w:hAnsi="Times New Roman" w:cs="Times New Roman"/>
            <w:sz w:val="26"/>
            <w:szCs w:val="26"/>
          </w:rPr>
          <w:t>www.worldscientific.com/worldscinet/ijitdm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457343A" w14:textId="77777777" w:rsidR="00E03F22" w:rsidRPr="00D91F5F" w:rsidRDefault="00A3517E" w:rsidP="00090AE3">
      <w:pPr>
        <w:spacing w:before="73"/>
        <w:ind w:left="1545" w:right="12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w w:val="95"/>
          <w:sz w:val="26"/>
          <w:szCs w:val="26"/>
        </w:rPr>
        <w:t>Expert</w:t>
      </w:r>
      <w:r w:rsidRPr="00D91F5F">
        <w:rPr>
          <w:rFonts w:ascii="Times New Roman" w:hAnsi="Times New Roman" w:cs="Times New Roman"/>
          <w:b/>
          <w:spacing w:val="15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w w:val="95"/>
          <w:sz w:val="26"/>
          <w:szCs w:val="26"/>
        </w:rPr>
        <w:t>Systems</w:t>
      </w:r>
      <w:r w:rsidRPr="00D91F5F">
        <w:rPr>
          <w:rFonts w:ascii="Times New Roman" w:hAnsi="Times New Roman" w:cs="Times New Roman"/>
          <w:b/>
          <w:spacing w:val="16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w w:val="95"/>
          <w:sz w:val="26"/>
          <w:szCs w:val="26"/>
        </w:rPr>
        <w:t>With</w:t>
      </w:r>
      <w:r w:rsidRPr="00D91F5F">
        <w:rPr>
          <w:rFonts w:ascii="Times New Roman" w:hAnsi="Times New Roman" w:cs="Times New Roman"/>
          <w:b/>
          <w:spacing w:val="16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w w:val="95"/>
          <w:sz w:val="26"/>
          <w:szCs w:val="26"/>
        </w:rPr>
        <w:t>Applications</w:t>
      </w:r>
      <w:r w:rsidRPr="00D91F5F">
        <w:rPr>
          <w:rFonts w:ascii="Times New Roman" w:hAnsi="Times New Roman" w:cs="Times New Roman"/>
          <w:spacing w:val="-1"/>
          <w:w w:val="95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39"/>
          <w:w w:val="95"/>
          <w:sz w:val="26"/>
          <w:szCs w:val="26"/>
        </w:rPr>
        <w:t xml:space="preserve"> </w:t>
      </w:r>
      <w:hyperlink r:id="rId18">
        <w:r w:rsidRPr="00D91F5F">
          <w:rPr>
            <w:rFonts w:ascii="Times New Roman" w:hAnsi="Times New Roman" w:cs="Times New Roman"/>
            <w:w w:val="95"/>
            <w:sz w:val="26"/>
            <w:szCs w:val="26"/>
          </w:rPr>
          <w:t>https://www.journals.elsevier.com/</w:t>
        </w:r>
      </w:hyperlink>
      <w:r w:rsidRPr="00D91F5F">
        <w:rPr>
          <w:rFonts w:ascii="Times New Roman" w:hAnsi="Times New Roman" w:cs="Times New Roman"/>
          <w:spacing w:val="29"/>
          <w:w w:val="86"/>
          <w:sz w:val="26"/>
          <w:szCs w:val="26"/>
        </w:rPr>
        <w:t xml:space="preserve"> </w:t>
      </w:r>
      <w:hyperlink r:id="rId19">
        <w:r w:rsidRPr="00D91F5F">
          <w:rPr>
            <w:rFonts w:ascii="Times New Roman" w:hAnsi="Times New Roman" w:cs="Times New Roman"/>
            <w:sz w:val="26"/>
            <w:szCs w:val="26"/>
          </w:rPr>
          <w:t>expert-systems-with-applications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607B5D60" w14:textId="77777777" w:rsidR="00E03F22" w:rsidRPr="00D91F5F" w:rsidRDefault="00A3517E" w:rsidP="00090AE3">
      <w:pPr>
        <w:pStyle w:val="BodyText"/>
        <w:spacing w:before="73"/>
        <w:ind w:left="1545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w w:val="85"/>
          <w:sz w:val="26"/>
          <w:szCs w:val="26"/>
        </w:rPr>
        <w:t>Data</w:t>
      </w:r>
      <w:r w:rsidRPr="00D91F5F">
        <w:rPr>
          <w:rFonts w:ascii="Times New Roman" w:hAnsi="Times New Roman" w:cs="Times New Roman"/>
          <w:w w:val="85"/>
          <w:sz w:val="26"/>
          <w:szCs w:val="26"/>
        </w:rPr>
        <w:t xml:space="preserve">,  </w:t>
      </w:r>
      <w:r w:rsidRPr="00D91F5F">
        <w:rPr>
          <w:rFonts w:ascii="Times New Roman" w:hAnsi="Times New Roman" w:cs="Times New Roman"/>
          <w:spacing w:val="31"/>
          <w:w w:val="85"/>
          <w:sz w:val="26"/>
          <w:szCs w:val="26"/>
        </w:rPr>
        <w:t xml:space="preserve"> </w:t>
      </w:r>
      <w:hyperlink r:id="rId20">
        <w:r w:rsidRPr="00D91F5F">
          <w:rPr>
            <w:rFonts w:ascii="Times New Roman" w:hAnsi="Times New Roman" w:cs="Times New Roman"/>
            <w:w w:val="85"/>
            <w:sz w:val="26"/>
            <w:szCs w:val="26"/>
          </w:rPr>
          <w:t>https://www.mdpi.com/journal/data</w:t>
        </w:r>
      </w:hyperlink>
      <w:r w:rsidRPr="00D91F5F">
        <w:rPr>
          <w:rFonts w:ascii="Times New Roman" w:hAnsi="Times New Roman" w:cs="Times New Roman"/>
          <w:w w:val="85"/>
          <w:sz w:val="26"/>
          <w:szCs w:val="26"/>
        </w:rPr>
        <w:t>.</w:t>
      </w:r>
    </w:p>
    <w:p w14:paraId="77BA1093" w14:textId="77777777" w:rsidR="00E03F22" w:rsidRPr="00D91F5F" w:rsidRDefault="00E03F22" w:rsidP="00090AE3">
      <w:pPr>
        <w:spacing w:before="7"/>
        <w:rPr>
          <w:rFonts w:ascii="Times New Roman" w:eastAsia="Arial" w:hAnsi="Times New Roman" w:cs="Times New Roman"/>
          <w:sz w:val="26"/>
          <w:szCs w:val="26"/>
        </w:rPr>
      </w:pPr>
    </w:p>
    <w:p w14:paraId="381ADC67" w14:textId="77777777" w:rsidR="00E03F22" w:rsidRPr="00D91F5F" w:rsidRDefault="00464615" w:rsidP="00090AE3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13E02F2">
          <v:group id="_x0000_s1039" style="position:absolute;left:0;text-align:left;margin-left:59.5pt;margin-top:9.5pt;width:62.8pt;height:5.4pt;z-index:1240;mso-position-horizontal-relative:page" coordorigin="1191,191" coordsize="1256,108">
            <v:shape id="_x0000_s1040" style="position:absolute;left:1191;top:191;width:1256;height:108" coordorigin="1191,191" coordsize="1256,108" path="m1191,298l2446,298,2446,191,1191,191,1191,298xe" fillcolor="#3872b2" stroked="f">
              <v:path arrowok="t"/>
            </v:shape>
            <w10:wrap anchorx="page"/>
          </v:group>
        </w:pict>
      </w:r>
      <w:bookmarkStart w:id="4" w:name="Talks_and_Presentations"/>
      <w:bookmarkEnd w:id="4"/>
      <w:r w:rsidR="00A3517E" w:rsidRPr="00D91F5F">
        <w:rPr>
          <w:rFonts w:ascii="Times New Roman" w:hAnsi="Times New Roman" w:cs="Times New Roman"/>
          <w:color w:val="3872B2"/>
          <w:spacing w:val="-32"/>
          <w:sz w:val="26"/>
          <w:szCs w:val="26"/>
        </w:rPr>
        <w:t>T</w:t>
      </w:r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alks</w:t>
      </w:r>
      <w:r w:rsidR="00A3517E" w:rsidRPr="00D91F5F">
        <w:rPr>
          <w:rFonts w:ascii="Times New Roman" w:hAnsi="Times New Roman" w:cs="Times New Roman"/>
          <w:color w:val="3872B2"/>
          <w:spacing w:val="2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and</w:t>
      </w:r>
      <w:r w:rsidR="00A3517E" w:rsidRPr="00D91F5F">
        <w:rPr>
          <w:rFonts w:ascii="Times New Roman" w:hAnsi="Times New Roman" w:cs="Times New Roman"/>
          <w:color w:val="3872B2"/>
          <w:spacing w:val="2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Presentations</w:t>
      </w:r>
    </w:p>
    <w:p w14:paraId="79861EC6" w14:textId="77777777" w:rsidR="00E03F22" w:rsidRPr="00D91F5F" w:rsidRDefault="00A3517E" w:rsidP="00090AE3">
      <w:pPr>
        <w:spacing w:before="138"/>
        <w:ind w:left="880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2020 </w:t>
      </w:r>
      <w:r w:rsidRPr="00D91F5F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hyperlink r:id="rId21">
        <w:r w:rsidRPr="00D91F5F">
          <w:rPr>
            <w:rFonts w:ascii="Times New Roman" w:hAnsi="Times New Roman" w:cs="Times New Roman"/>
            <w:b/>
            <w:sz w:val="26"/>
            <w:szCs w:val="26"/>
          </w:rPr>
          <w:t>R</w:t>
        </w:r>
        <w:r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Package</w:t>
        </w:r>
        <w:r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Development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</w:p>
    <w:p w14:paraId="29579D73" w14:textId="77777777" w:rsidR="00E03F22" w:rsidRPr="00D91F5F" w:rsidRDefault="00A3517E" w:rsidP="00090AE3">
      <w:pPr>
        <w:spacing w:before="18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Eastern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North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American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Region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(ENAR)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Little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Rock,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AK,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22">
        <w:r w:rsidRPr="00D91F5F">
          <w:rPr>
            <w:rFonts w:ascii="Times New Roman" w:hAnsi="Times New Roman" w:cs="Times New Roman"/>
            <w:spacing w:val="-2"/>
            <w:sz w:val="26"/>
            <w:szCs w:val="26"/>
          </w:rPr>
          <w:t>Tutorial</w:t>
        </w:r>
      </w:hyperlink>
      <w:r w:rsidRPr="00D91F5F"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214000A6" w14:textId="77777777" w:rsidR="00E03F22" w:rsidRPr="00D91F5F" w:rsidRDefault="00464615" w:rsidP="00090AE3">
      <w:pPr>
        <w:pStyle w:val="Heading3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23">
        <w:r w:rsidR="00A3517E" w:rsidRPr="00D91F5F">
          <w:rPr>
            <w:rFonts w:ascii="Times New Roman" w:hAnsi="Times New Roman" w:cs="Times New Roman"/>
            <w:sz w:val="26"/>
            <w:szCs w:val="26"/>
          </w:rPr>
          <w:t>Neuroconductor:</w:t>
        </w:r>
        <w:r w:rsidR="00A3517E" w:rsidRPr="00D91F5F">
          <w:rPr>
            <w:rFonts w:ascii="Times New Roman" w:hAnsi="Times New Roman" w:cs="Times New Roman"/>
            <w:spacing w:val="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An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R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Platform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for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Medical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Imaging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Analysis</w:t>
        </w:r>
      </w:hyperlink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 w:val="0"/>
          <w:sz w:val="26"/>
          <w:szCs w:val="26"/>
        </w:rPr>
        <w:t>,</w:t>
      </w:r>
    </w:p>
    <w:p w14:paraId="2F6598CD" w14:textId="77777777" w:rsidR="00E03F22" w:rsidRPr="00D91F5F" w:rsidRDefault="00A3517E" w:rsidP="00090AE3">
      <w:pPr>
        <w:spacing w:before="18" w:line="257" w:lineRule="auto"/>
        <w:ind w:left="1539" w:right="8" w:firstLine="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University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Arkansas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for</w:t>
      </w:r>
      <w:r w:rsidRPr="00D91F5F">
        <w:rPr>
          <w:rFonts w:ascii="Times New Roman" w:hAnsi="Times New Roman" w:cs="Times New Roman"/>
          <w:i/>
          <w:spacing w:val="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Medical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Sciences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(UAMS)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(Online</w:t>
      </w:r>
      <w:r w:rsidRPr="00D91F5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due</w:t>
      </w:r>
      <w:r w:rsidRPr="00D91F5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COVID19),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hyperlink r:id="rId24">
        <w:r w:rsidRPr="00D91F5F">
          <w:rPr>
            <w:rFonts w:ascii="Times New Roman" w:hAnsi="Times New Roman" w:cs="Times New Roman"/>
            <w:sz w:val="26"/>
            <w:szCs w:val="26"/>
          </w:rPr>
          <w:t>In­</w:t>
        </w:r>
      </w:hyperlink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25">
        <w:r w:rsidRPr="00D91F5F">
          <w:rPr>
            <w:rFonts w:ascii="Times New Roman" w:hAnsi="Times New Roman" w:cs="Times New Roman"/>
            <w:sz w:val="26"/>
            <w:szCs w:val="26"/>
          </w:rPr>
          <w:t>vited</w:t>
        </w:r>
        <w:r w:rsidRPr="00D91F5F">
          <w:rPr>
            <w:rFonts w:ascii="Times New Roman" w:hAnsi="Times New Roman" w:cs="Times New Roman"/>
            <w:spacing w:val="-15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Seminar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67A3C8A9" w14:textId="77777777" w:rsidR="00E03F22" w:rsidRPr="00D91F5F" w:rsidRDefault="00A3517E" w:rsidP="00090AE3">
      <w:pPr>
        <w:pStyle w:val="Heading3"/>
        <w:spacing w:before="75"/>
        <w:ind w:left="88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2019 </w:t>
      </w:r>
      <w:r w:rsidRPr="00D91F5F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26">
        <w:r w:rsidRPr="00D91F5F">
          <w:rPr>
            <w:rFonts w:ascii="Times New Roman" w:hAnsi="Times New Roman" w:cs="Times New Roman"/>
            <w:sz w:val="26"/>
            <w:szCs w:val="26"/>
          </w:rPr>
          <w:t>Potential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Batch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Effects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and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Biases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the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UK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Biobank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Accelerometer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Data</w:t>
        </w:r>
      </w:hyperlink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1155F395" w14:textId="77777777" w:rsidR="00E03F22" w:rsidRPr="00D91F5F" w:rsidRDefault="00A3517E" w:rsidP="00090AE3">
      <w:pPr>
        <w:pStyle w:val="BodyText"/>
        <w:spacing w:before="18"/>
        <w:ind w:left="1545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ENAR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Philadephia,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PA,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hyperlink r:id="rId27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296E5C18" w14:textId="77777777" w:rsidR="00E03F22" w:rsidRPr="00D91F5F" w:rsidRDefault="00A3517E" w:rsidP="00090AE3">
      <w:pPr>
        <w:pStyle w:val="Heading3"/>
        <w:ind w:left="88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2018 </w:t>
      </w:r>
      <w:r w:rsidRPr="00D91F5F">
        <w:rPr>
          <w:rFonts w:ascii="Times New Roman" w:hAnsi="Times New Roman" w:cs="Times New Roman"/>
          <w:b w:val="0"/>
          <w:spacing w:val="36"/>
          <w:sz w:val="26"/>
          <w:szCs w:val="26"/>
        </w:rPr>
        <w:t xml:space="preserve"> </w:t>
      </w:r>
      <w:hyperlink r:id="rId28">
        <w:r w:rsidRPr="00D91F5F">
          <w:rPr>
            <w:rFonts w:ascii="Times New Roman" w:hAnsi="Times New Roman" w:cs="Times New Roman"/>
            <w:sz w:val="26"/>
            <w:szCs w:val="26"/>
          </w:rPr>
          <w:t>Neuroconductor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and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Reproducibility:</w:t>
        </w:r>
        <w:r w:rsidRPr="00D91F5F">
          <w:rPr>
            <w:rFonts w:ascii="Times New Roman" w:hAnsi="Times New Roman" w:cs="Times New Roman"/>
            <w:spacing w:val="10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Imaging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09CFCAB5" w14:textId="77777777" w:rsidR="00E03F22" w:rsidRPr="00D91F5F" w:rsidRDefault="00A3517E" w:rsidP="00090AE3">
      <w:pPr>
        <w:spacing w:before="18"/>
        <w:ind w:left="153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Joint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Meeting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(JSM)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Vancouver,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BC,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Canada,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29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03A027E5" w14:textId="77777777" w:rsidR="00E03F22" w:rsidRPr="00D91F5F" w:rsidRDefault="00464615" w:rsidP="00090AE3">
      <w:pPr>
        <w:pStyle w:val="Heading3"/>
        <w:spacing w:line="257" w:lineRule="auto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30">
        <w:r w:rsidR="00A3517E" w:rsidRPr="00D91F5F">
          <w:rPr>
            <w:rFonts w:ascii="Times New Roman" w:hAnsi="Times New Roman" w:cs="Times New Roman"/>
            <w:sz w:val="26"/>
            <w:szCs w:val="26"/>
          </w:rPr>
          <w:t>My</w:t>
        </w:r>
        <w:r w:rsidR="00A3517E" w:rsidRPr="00D91F5F">
          <w:rPr>
            <w:rFonts w:ascii="Times New Roman" w:hAnsi="Times New Roman" w:cs="Times New Roman"/>
            <w:spacing w:val="3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First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Exposure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to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Accelerometer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Data</w:t>
        </w:r>
        <w:r w:rsidR="00A3517E" w:rsidRPr="00D91F5F">
          <w:rPr>
            <w:rFonts w:ascii="Times New Roman" w:hAnsi="Times New Roman" w:cs="Times New Roman"/>
            <w:spacing w:val="3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was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for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100000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People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from</w:t>
        </w:r>
        <w:r w:rsidR="00A3517E" w:rsidRPr="00D91F5F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UK</w:t>
        </w:r>
      </w:hyperlink>
      <w:r w:rsidR="00A3517E"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31"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Biobank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32274120" w14:textId="77777777" w:rsidR="00E03F22" w:rsidRPr="00D91F5F" w:rsidRDefault="00A3517E" w:rsidP="00090AE3">
      <w:pPr>
        <w:spacing w:line="257" w:lineRule="auto"/>
        <w:ind w:left="1545" w:hanging="7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pacing w:val="-6"/>
          <w:sz w:val="26"/>
          <w:szCs w:val="26"/>
        </w:rPr>
        <w:t>11th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International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the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ERCIM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WG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on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Computational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Methodolog­</w:t>
      </w:r>
      <w:r w:rsidRPr="00D91F5F">
        <w:rPr>
          <w:rFonts w:ascii="Times New Roman" w:hAnsi="Times New Roman" w:cs="Times New Roman"/>
          <w:i/>
          <w:spacing w:val="23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ical</w:t>
      </w:r>
      <w:r w:rsidRPr="00D91F5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Statistics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Pisa,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Italy,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hyperlink r:id="rId32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26FA46A9" w14:textId="77777777" w:rsidR="00E03F22" w:rsidRPr="00D91F5F" w:rsidRDefault="00E03F22" w:rsidP="00090AE3">
      <w:pPr>
        <w:spacing w:line="257" w:lineRule="auto"/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pgSz w:w="11910" w:h="16840"/>
          <w:pgMar w:top="1300" w:right="1040" w:bottom="280" w:left="1080" w:header="720" w:footer="720" w:gutter="0"/>
          <w:cols w:space="720"/>
        </w:sectPr>
      </w:pPr>
    </w:p>
    <w:p w14:paraId="6A7599A8" w14:textId="77777777" w:rsidR="00E03F22" w:rsidRPr="00D91F5F" w:rsidRDefault="00464615" w:rsidP="00090AE3">
      <w:pPr>
        <w:pStyle w:val="Heading3"/>
        <w:spacing w:before="52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33">
        <w:r w:rsidR="00A3517E" w:rsidRPr="00D91F5F">
          <w:rPr>
            <w:rFonts w:ascii="Times New Roman" w:hAnsi="Times New Roman" w:cs="Times New Roman"/>
            <w:sz w:val="26"/>
            <w:szCs w:val="26"/>
          </w:rPr>
          <w:t>Submitting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to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CRAN</w:t>
        </w:r>
        <w:r w:rsidR="00A3517E" w:rsidRPr="00D91F5F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and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Continuous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Integration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3C94C12F" w14:textId="77777777" w:rsidR="00E03F22" w:rsidRPr="00D91F5F" w:rsidRDefault="00A3517E" w:rsidP="00090AE3">
      <w:pPr>
        <w:spacing w:before="18" w:line="257" w:lineRule="auto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R</w:t>
      </w:r>
      <w:r w:rsidRPr="00D91F5F">
        <w:rPr>
          <w:rFonts w:ascii="Times New Roman" w:hAnsi="Times New Roman" w:cs="Times New Roman"/>
          <w:i/>
          <w:spacing w:val="-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Package</w:t>
      </w:r>
      <w:r w:rsidRPr="00D91F5F">
        <w:rPr>
          <w:rFonts w:ascii="Times New Roman" w:hAnsi="Times New Roman" w:cs="Times New Roman"/>
          <w:i/>
          <w:spacing w:val="-2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Hackathon</w:t>
      </w:r>
      <w:r w:rsidRPr="00D91F5F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at</w:t>
      </w:r>
      <w:r w:rsidRPr="00D91F5F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Statistics</w:t>
      </w:r>
      <w:r w:rsidRPr="00D91F5F">
        <w:rPr>
          <w:rFonts w:ascii="Times New Roman" w:hAnsi="Times New Roman" w:cs="Times New Roman"/>
          <w:i/>
          <w:spacing w:val="-2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in</w:t>
      </w:r>
      <w:r w:rsidRPr="00D91F5F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Imaging</w:t>
      </w:r>
      <w:r w:rsidRPr="00D91F5F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Philadelphia,</w:t>
      </w:r>
      <w:r w:rsidRPr="00D91F5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>PA,</w:t>
      </w:r>
      <w:r w:rsidRPr="00D91F5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hyperlink r:id="rId34"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>Talk</w:t>
        </w:r>
        <w:r w:rsidRPr="00D91F5F">
          <w:rPr>
            <w:rFonts w:ascii="Times New Roman" w:hAnsi="Times New Roman" w:cs="Times New Roman"/>
            <w:spacing w:val="-22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and</w:t>
        </w:r>
      </w:hyperlink>
      <w:r w:rsidRPr="00D91F5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hyperlink r:id="rId35">
        <w:r w:rsidRPr="00D91F5F">
          <w:rPr>
            <w:rFonts w:ascii="Times New Roman" w:hAnsi="Times New Roman" w:cs="Times New Roman"/>
            <w:sz w:val="26"/>
            <w:szCs w:val="26"/>
          </w:rPr>
          <w:t>Hackathon</w:t>
        </w:r>
        <w:r w:rsidRPr="00D91F5F">
          <w:rPr>
            <w:rFonts w:ascii="Times New Roman" w:hAnsi="Times New Roman" w:cs="Times New Roman"/>
            <w:spacing w:val="-25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Co­organizer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31C40B48" w14:textId="77777777" w:rsidR="00E03F22" w:rsidRPr="00D91F5F" w:rsidRDefault="00464615" w:rsidP="00090AE3">
      <w:pPr>
        <w:pStyle w:val="Heading3"/>
        <w:spacing w:before="75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36">
        <w:r w:rsidR="00A3517E" w:rsidRPr="00D91F5F">
          <w:rPr>
            <w:rFonts w:ascii="Times New Roman" w:hAnsi="Times New Roman" w:cs="Times New Roman"/>
            <w:sz w:val="26"/>
            <w:szCs w:val="26"/>
          </w:rPr>
          <w:t>Imaging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Statistics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48F18F84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Statistics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in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Imaging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Philadelphia,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>PA,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hyperlink r:id="rId37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761B83EE" w14:textId="77777777" w:rsidR="00E03F22" w:rsidRPr="00D91F5F" w:rsidRDefault="00A3517E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Neuroimaging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within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18A13E85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Eastern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North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American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Region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(ENAR)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Atlanta,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GA,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hyperlink r:id="rId38">
        <w:r w:rsidRPr="00D91F5F">
          <w:rPr>
            <w:rFonts w:ascii="Times New Roman" w:hAnsi="Times New Roman" w:cs="Times New Roman"/>
            <w:sz w:val="26"/>
            <w:szCs w:val="26"/>
          </w:rPr>
          <w:t>Short</w:t>
        </w:r>
        <w:r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Course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CE82DEF" w14:textId="77777777" w:rsidR="00E03F22" w:rsidRPr="00D91F5F" w:rsidRDefault="00464615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39">
        <w:r w:rsidR="00A3517E" w:rsidRPr="00D91F5F">
          <w:rPr>
            <w:rFonts w:ascii="Times New Roman" w:hAnsi="Times New Roman" w:cs="Times New Roman"/>
            <w:sz w:val="26"/>
            <w:szCs w:val="26"/>
          </w:rPr>
          <w:t>Robust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Lesion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Segmentation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on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MRI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of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Patients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with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Multiple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Sclerosis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72371DCF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pacing w:val="-1"/>
          <w:sz w:val="26"/>
          <w:szCs w:val="26"/>
        </w:rPr>
        <w:t>Genentech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South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San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Francisco,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CA,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hyperlink r:id="rId40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477F954B" w14:textId="77777777" w:rsidR="00E03F22" w:rsidRPr="00D91F5F" w:rsidRDefault="00A3517E" w:rsidP="00090AE3">
      <w:pPr>
        <w:pStyle w:val="Heading3"/>
        <w:spacing w:line="257" w:lineRule="auto"/>
        <w:ind w:left="945" w:right="113" w:hanging="665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2017 </w:t>
      </w:r>
      <w:r w:rsidRPr="00D91F5F">
        <w:rPr>
          <w:rFonts w:ascii="Times New Roman" w:hAnsi="Times New Roman" w:cs="Times New Roman"/>
          <w:b w:val="0"/>
          <w:spacing w:val="3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Neuroconductor:</w:t>
      </w:r>
      <w:r w:rsidRPr="00D91F5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Framework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Framework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Reproducible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Neuroimag­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048F4B45" w14:textId="77777777" w:rsidR="00E03F22" w:rsidRPr="00D91F5F" w:rsidRDefault="00A3517E" w:rsidP="00090AE3">
      <w:pPr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Eastern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North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American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Region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(ENAR)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Washington,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DC,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Poster.</w:t>
      </w:r>
    </w:p>
    <w:p w14:paraId="0847548F" w14:textId="77777777" w:rsidR="00E03F22" w:rsidRPr="00D91F5F" w:rsidRDefault="00A3517E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Creating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Interactive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Graphics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3383B828" w14:textId="77777777" w:rsidR="00E03F22" w:rsidRPr="00D91F5F" w:rsidRDefault="00A3517E" w:rsidP="00090AE3">
      <w:pPr>
        <w:spacing w:before="18"/>
        <w:ind w:left="93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Joint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Meeting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(JSM)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Discussant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Organizer.</w:t>
      </w:r>
    </w:p>
    <w:p w14:paraId="5F3CB7F0" w14:textId="77777777" w:rsidR="00E03F22" w:rsidRPr="00D91F5F" w:rsidRDefault="00464615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41">
        <w:r w:rsidR="00A3517E" w:rsidRPr="00D91F5F">
          <w:rPr>
            <w:rFonts w:ascii="Times New Roman" w:hAnsi="Times New Roman" w:cs="Times New Roman"/>
            <w:sz w:val="26"/>
            <w:szCs w:val="26"/>
          </w:rPr>
          <w:t>Neuroconductor:</w:t>
        </w:r>
        <w:r w:rsidR="00A3517E" w:rsidRPr="00D91F5F">
          <w:rPr>
            <w:rFonts w:ascii="Times New Roman" w:hAnsi="Times New Roman" w:cs="Times New Roman"/>
            <w:spacing w:val="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</w:t>
        </w:r>
        <w:r w:rsidR="00A3517E" w:rsidRPr="00D91F5F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Neuroimaging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Analysis</w:t>
        </w:r>
        <w:r w:rsidR="00A3517E" w:rsidRPr="00D91F5F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Project</w:t>
        </w:r>
        <w:r w:rsidR="00A3517E" w:rsidRPr="00D91F5F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3769511F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University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Mississippi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Medical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Center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(UMMC)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Jackson,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MS,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42">
        <w:r w:rsidRPr="00D91F5F">
          <w:rPr>
            <w:rFonts w:ascii="Times New Roman" w:hAnsi="Times New Roman" w:cs="Times New Roman"/>
            <w:sz w:val="26"/>
            <w:szCs w:val="26"/>
          </w:rPr>
          <w:t>Invited</w:t>
        </w:r>
        <w:r w:rsidRPr="00D91F5F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Seminar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5E59F16B" w14:textId="77777777" w:rsidR="00E03F22" w:rsidRPr="00D91F5F" w:rsidRDefault="00A3517E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Creating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Interactive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Graphics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3B8F89F0" w14:textId="77777777" w:rsidR="00E03F22" w:rsidRPr="00D91F5F" w:rsidRDefault="00A3517E" w:rsidP="00090AE3">
      <w:pPr>
        <w:spacing w:before="18"/>
        <w:ind w:left="93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Joint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Meeting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(JSM)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Discussant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Organizer.</w:t>
      </w:r>
    </w:p>
    <w:p w14:paraId="0CAB7D87" w14:textId="77777777" w:rsidR="00E03F22" w:rsidRPr="00D91F5F" w:rsidRDefault="00A3517E" w:rsidP="00090AE3">
      <w:pPr>
        <w:pStyle w:val="Heading3"/>
        <w:ind w:left="28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2016 </w:t>
      </w:r>
      <w:r w:rsidRPr="00D91F5F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hyperlink r:id="rId43">
        <w:r w:rsidRPr="00D91F5F">
          <w:rPr>
            <w:rFonts w:ascii="Times New Roman" w:hAnsi="Times New Roman" w:cs="Times New Roman"/>
            <w:sz w:val="26"/>
            <w:szCs w:val="26"/>
          </w:rPr>
          <w:t>Papayar:</w:t>
        </w:r>
        <w:r w:rsidRPr="00D91F5F">
          <w:rPr>
            <w:rFonts w:ascii="Times New Roman" w:hAnsi="Times New Roman" w:cs="Times New Roman"/>
            <w:spacing w:val="12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A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Better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Interactive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Neuroimage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Plotter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R</w:t>
        </w:r>
      </w:hyperlink>
      <w:r w:rsidRPr="00D91F5F">
        <w:rPr>
          <w:rFonts w:ascii="Times New Roman" w:hAnsi="Times New Roman" w:cs="Times New Roman"/>
          <w:b w:val="0"/>
          <w:sz w:val="26"/>
          <w:szCs w:val="26"/>
        </w:rPr>
        <w:t>,</w:t>
      </w:r>
    </w:p>
    <w:p w14:paraId="29FB6682" w14:textId="77777777" w:rsidR="00E03F22" w:rsidRPr="00D91F5F" w:rsidRDefault="00A3517E" w:rsidP="00090AE3">
      <w:pPr>
        <w:spacing w:before="18"/>
        <w:ind w:left="93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Joint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Meeting</w:t>
      </w:r>
      <w:r w:rsidRPr="00D91F5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(JSM)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Chicago,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IL,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hyperlink r:id="rId44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2C984120" w14:textId="77777777" w:rsidR="00E03F22" w:rsidRPr="00D91F5F" w:rsidRDefault="00464615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45">
        <w:r w:rsidR="00A3517E" w:rsidRPr="00D91F5F">
          <w:rPr>
            <w:rFonts w:ascii="Times New Roman" w:hAnsi="Times New Roman" w:cs="Times New Roman"/>
            <w:sz w:val="26"/>
            <w:szCs w:val="26"/>
          </w:rPr>
          <w:t>Processing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Neuroimaging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Data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="00A3517E" w:rsidRPr="00D91F5F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R: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Capabilities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68072F6E" w14:textId="77777777" w:rsidR="00E03F22" w:rsidRPr="00D91F5F" w:rsidRDefault="00A3517E" w:rsidP="00090AE3">
      <w:pPr>
        <w:spacing w:before="18" w:line="257" w:lineRule="auto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Mathematical</w:t>
      </w:r>
      <w:r w:rsidRPr="00D91F5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Challenges</w:t>
      </w:r>
      <w:r w:rsidRPr="00D91F5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in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Neuroimaging</w:t>
      </w:r>
      <w:r w:rsidRPr="00D91F5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Data</w:t>
      </w:r>
      <w:r w:rsidRPr="00D91F5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Banff,</w:t>
      </w:r>
      <w:r w:rsidRPr="00D91F5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AB,</w:t>
      </w:r>
      <w:r w:rsidRPr="00D91F5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hyperlink r:id="rId46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76B381C0" w14:textId="77777777" w:rsidR="00E03F22" w:rsidRPr="00D91F5F" w:rsidRDefault="00464615" w:rsidP="00090AE3">
      <w:pPr>
        <w:pStyle w:val="Heading3"/>
        <w:spacing w:before="75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47">
        <w:r w:rsidR="00A3517E" w:rsidRPr="00D91F5F">
          <w:rPr>
            <w:rFonts w:ascii="Times New Roman" w:hAnsi="Times New Roman" w:cs="Times New Roman"/>
            <w:sz w:val="26"/>
            <w:szCs w:val="26"/>
          </w:rPr>
          <w:t>Processing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fMRI</w:t>
        </w:r>
        <w:r w:rsidR="00A3517E"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Data</w:t>
        </w:r>
        <w:r w:rsidR="00A3517E"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="00A3517E"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5F858714" w14:textId="77777777" w:rsidR="00E03F22" w:rsidRPr="00D91F5F" w:rsidRDefault="00A3517E" w:rsidP="00090AE3">
      <w:pPr>
        <w:spacing w:before="18" w:line="257" w:lineRule="auto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SAMSI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Challenges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in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Functional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Connectivity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Modeling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and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Analysis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Workshop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Durham,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NC,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hyperlink r:id="rId48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209BEC80" w14:textId="77777777" w:rsidR="00E03F22" w:rsidRPr="00D91F5F" w:rsidRDefault="00A3517E" w:rsidP="00090AE3">
      <w:pPr>
        <w:pStyle w:val="Heading3"/>
        <w:spacing w:before="75"/>
        <w:ind w:left="28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2015 </w:t>
      </w:r>
      <w:r w:rsidRPr="00D91F5F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Succeeding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Undergraduate:</w:t>
      </w:r>
      <w:r w:rsidRPr="00D91F5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Message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Top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Students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18CCA300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Sun</w:t>
      </w:r>
      <w:r w:rsidRPr="00D91F5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pacing w:val="-2"/>
          <w:sz w:val="26"/>
          <w:szCs w:val="26"/>
        </w:rPr>
        <w:t>Valley</w:t>
      </w:r>
      <w:r w:rsidRPr="00D91F5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High</w:t>
      </w:r>
      <w:r w:rsidRPr="00D91F5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School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Aston,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>PA,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Talk.</w:t>
      </w:r>
    </w:p>
    <w:p w14:paraId="7D95E8D3" w14:textId="77777777" w:rsidR="00E03F22" w:rsidRPr="00D91F5F" w:rsidRDefault="00464615" w:rsidP="00090AE3">
      <w:pPr>
        <w:pStyle w:val="Heading3"/>
        <w:spacing w:line="257" w:lineRule="auto"/>
        <w:ind w:left="945" w:right="2008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49">
        <w:r w:rsidR="00A3517E" w:rsidRPr="00D91F5F">
          <w:rPr>
            <w:rFonts w:ascii="Times New Roman" w:hAnsi="Times New Roman" w:cs="Times New Roman"/>
            <w:sz w:val="26"/>
            <w:szCs w:val="26"/>
          </w:rPr>
          <w:t>SuBGELS:</w:t>
        </w:r>
        <w:r w:rsidR="00A3517E" w:rsidRPr="00D91F5F">
          <w:rPr>
            <w:rFonts w:ascii="Times New Roman" w:hAnsi="Times New Roman" w:cs="Times New Roman"/>
            <w:spacing w:val="-2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Subtraction­Based</w:t>
        </w:r>
        <w:r w:rsidR="00A3517E" w:rsidRPr="00D91F5F">
          <w:rPr>
            <w:rFonts w:ascii="Times New Roman" w:hAnsi="Times New Roman" w:cs="Times New Roman"/>
            <w:spacing w:val="-28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Gadolinium­Enhancing</w:t>
        </w:r>
      </w:hyperlink>
      <w:r w:rsidR="00A3517E"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50">
        <w:r w:rsidR="00A3517E" w:rsidRPr="00D91F5F">
          <w:rPr>
            <w:rFonts w:ascii="Times New Roman" w:hAnsi="Times New Roman" w:cs="Times New Roman"/>
            <w:sz w:val="26"/>
            <w:szCs w:val="26"/>
          </w:rPr>
          <w:t>Lesion</w:t>
        </w:r>
        <w:r w:rsidR="00A3517E" w:rsidRPr="00D91F5F">
          <w:rPr>
            <w:rFonts w:ascii="Times New Roman" w:hAnsi="Times New Roman" w:cs="Times New Roman"/>
            <w:spacing w:val="-24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Segmentation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7B11DED6" w14:textId="77777777" w:rsidR="00E03F22" w:rsidRPr="00D91F5F" w:rsidRDefault="00A3517E" w:rsidP="00090AE3">
      <w:pPr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Hopkins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Imaging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hyperlink r:id="rId51"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Poster</w:t>
        </w:r>
      </w:hyperlink>
      <w:r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779E9F11" w14:textId="77777777" w:rsidR="00E03F22" w:rsidRPr="00D91F5F" w:rsidRDefault="00464615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52">
        <w:r w:rsidR="00A3517E" w:rsidRPr="00D91F5F">
          <w:rPr>
            <w:rFonts w:ascii="Times New Roman" w:hAnsi="Times New Roman" w:cs="Times New Roman"/>
            <w:sz w:val="26"/>
            <w:szCs w:val="26"/>
          </w:rPr>
          <w:t>Automated</w:t>
        </w:r>
        <w:r w:rsidR="00A3517E" w:rsidRPr="00D91F5F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Intracerebral</w:t>
        </w:r>
        <w:r w:rsidR="00A3517E" w:rsidRPr="00D91F5F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Hemorrhage</w:t>
        </w:r>
        <w:r w:rsidR="00A3517E" w:rsidRPr="00D91F5F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Segmentation</w:t>
        </w:r>
        <w:r w:rsidR="00A3517E" w:rsidRPr="00D91F5F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of</w:t>
        </w:r>
        <w:r w:rsidR="00A3517E" w:rsidRPr="00D91F5F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CT</w:t>
        </w:r>
        <w:r w:rsidR="00A3517E" w:rsidRPr="00D91F5F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Scans</w:t>
        </w:r>
      </w:hyperlink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1B493B99" w14:textId="77777777" w:rsidR="00E03F22" w:rsidRPr="00D91F5F" w:rsidRDefault="00A3517E" w:rsidP="00090AE3">
      <w:pPr>
        <w:spacing w:before="18"/>
        <w:ind w:left="945" w:hanging="6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Joint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Meeting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(JSM)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Seattle,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WA,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hyperlink r:id="rId53">
        <w:r w:rsidRPr="00D91F5F">
          <w:rPr>
            <w:rFonts w:ascii="Times New Roman" w:hAnsi="Times New Roman" w:cs="Times New Roman"/>
            <w:sz w:val="26"/>
            <w:szCs w:val="26"/>
          </w:rPr>
          <w:t>SPEED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Talk </w:t>
        </w:r>
        <w:r w:rsidRPr="00D91F5F">
          <w:rPr>
            <w:rFonts w:ascii="Times New Roman" w:hAnsi="Times New Roman" w:cs="Times New Roman"/>
            <w:sz w:val="26"/>
            <w:szCs w:val="26"/>
          </w:rPr>
          <w:t>and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Poster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63803020" w14:textId="77777777" w:rsidR="00E03F22" w:rsidRPr="00D91F5F" w:rsidRDefault="00464615" w:rsidP="00090AE3">
      <w:pPr>
        <w:spacing w:before="92" w:line="257" w:lineRule="auto"/>
        <w:ind w:left="945" w:right="1721"/>
        <w:rPr>
          <w:rFonts w:ascii="Times New Roman" w:eastAsia="Arial" w:hAnsi="Times New Roman" w:cs="Times New Roman"/>
          <w:sz w:val="26"/>
          <w:szCs w:val="26"/>
        </w:rPr>
      </w:pPr>
      <w:hyperlink r:id="rId54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PItcHPERFEC</w:t>
        </w:r>
        <w:r w:rsidR="00A3517E" w:rsidRPr="00D91F5F">
          <w:rPr>
            <w:rFonts w:ascii="Times New Roman" w:hAnsi="Times New Roman" w:cs="Times New Roman"/>
            <w:b/>
            <w:spacing w:val="-25"/>
            <w:sz w:val="26"/>
            <w:szCs w:val="26"/>
          </w:rPr>
          <w:t>T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:</w:t>
        </w:r>
        <w:r w:rsidR="00A3517E" w:rsidRPr="00D91F5F">
          <w:rPr>
            <w:rFonts w:ascii="Times New Roman" w:hAnsi="Times New Roman" w:cs="Times New Roman"/>
            <w:b/>
            <w:spacing w:val="-1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Primary</w:t>
        </w:r>
        <w:r w:rsidR="00A3517E" w:rsidRPr="00D91F5F">
          <w:rPr>
            <w:rFonts w:ascii="Times New Roman" w:hAnsi="Times New Roman" w:cs="Times New Roman"/>
            <w:b/>
            <w:spacing w:val="-1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Intracerebral</w:t>
        </w:r>
        <w:r w:rsidR="00A3517E" w:rsidRPr="00D91F5F">
          <w:rPr>
            <w:rFonts w:ascii="Times New Roman" w:hAnsi="Times New Roman" w:cs="Times New Roman"/>
            <w:b/>
            <w:spacing w:val="-1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Hemorrhage</w:t>
        </w:r>
        <w:r w:rsidR="00A3517E" w:rsidRPr="00D91F5F">
          <w:rPr>
            <w:rFonts w:ascii="Times New Roman" w:hAnsi="Times New Roman" w:cs="Times New Roman"/>
            <w:b/>
            <w:spacing w:val="-1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Prediction</w:t>
        </w:r>
      </w:hyperlink>
      <w:r w:rsidR="00A3517E" w:rsidRPr="00D91F5F">
        <w:rPr>
          <w:rFonts w:ascii="Times New Roman" w:hAnsi="Times New Roman" w:cs="Times New Roman"/>
          <w:b/>
          <w:w w:val="99"/>
          <w:sz w:val="26"/>
          <w:szCs w:val="26"/>
        </w:rPr>
        <w:t xml:space="preserve"> </w:t>
      </w:r>
      <w:hyperlink r:id="rId55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Employing</w:t>
        </w:r>
        <w:r w:rsidR="00A3517E" w:rsidRPr="00D91F5F">
          <w:rPr>
            <w:rFonts w:ascii="Times New Roman" w:hAnsi="Times New Roman" w:cs="Times New Roman"/>
            <w:b/>
            <w:spacing w:val="-11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Regression</w:t>
        </w:r>
        <w:r w:rsidR="00A3517E"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and</w:t>
        </w:r>
        <w:r w:rsidR="00A3517E"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Features</w:t>
        </w:r>
        <w:r w:rsidR="00A3517E"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Extracted</w:t>
        </w:r>
        <w:r w:rsidR="00A3517E"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from</w:t>
        </w:r>
        <w:r w:rsidR="00A3517E"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CT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Eastern</w:t>
      </w:r>
      <w:r w:rsidR="00A3517E"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North</w:t>
      </w:r>
      <w:r w:rsidR="00A3517E"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American</w:t>
      </w:r>
      <w:r w:rsidR="00A3517E"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Region</w:t>
      </w:r>
      <w:r w:rsidR="00A3517E"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(ENAR)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Miami,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FL,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56"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Poster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47C329C5" w14:textId="77777777" w:rsidR="00E03F22" w:rsidRPr="00D91F5F" w:rsidRDefault="00A3517E" w:rsidP="00090AE3">
      <w:pPr>
        <w:pStyle w:val="Heading3"/>
        <w:spacing w:before="75" w:line="257" w:lineRule="auto"/>
        <w:ind w:left="945" w:right="2008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Quantitative</w:t>
      </w:r>
      <w:r w:rsidRPr="00D91F5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Localization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Predictive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Performance</w:t>
      </w:r>
      <w:r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Intracranial</w:t>
      </w:r>
      <w:r w:rsidRPr="00D91F5F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Hemorrhage</w:t>
      </w:r>
      <w:r w:rsidRPr="00D91F5F">
        <w:rPr>
          <w:rFonts w:ascii="Times New Roman" w:hAnsi="Times New Roman" w:cs="Times New Roman"/>
          <w:b w:val="0"/>
          <w:sz w:val="26"/>
          <w:szCs w:val="26"/>
        </w:rPr>
        <w:t>,</w:t>
      </w:r>
    </w:p>
    <w:p w14:paraId="252644DB" w14:textId="77777777" w:rsidR="00E03F22" w:rsidRPr="00D91F5F" w:rsidRDefault="00A3517E" w:rsidP="00090AE3">
      <w:pPr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International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Stroke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(ISC)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Nashville,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TN,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Poster.</w:t>
      </w:r>
    </w:p>
    <w:p w14:paraId="482C5AAD" w14:textId="77777777" w:rsidR="00E03F22" w:rsidRPr="00D91F5F" w:rsidRDefault="00A3517E" w:rsidP="00090AE3">
      <w:pPr>
        <w:pStyle w:val="Heading3"/>
        <w:ind w:left="945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pacing w:val="-2"/>
          <w:sz w:val="26"/>
          <w:szCs w:val="26"/>
        </w:rPr>
        <w:t>Validated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Automatic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Brain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Extraction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Head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CT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Images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689F85DF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Organization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for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Human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Brain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Mapping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(OHBM)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Honolulu,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HI,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57"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Poster</w:t>
        </w:r>
      </w:hyperlink>
      <w:r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4ADFB2D9" w14:textId="77777777" w:rsidR="00E03F22" w:rsidRPr="00D91F5F" w:rsidRDefault="00A3517E" w:rsidP="00090AE3">
      <w:pPr>
        <w:pStyle w:val="Heading3"/>
        <w:ind w:left="0" w:right="204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2014 </w:t>
      </w:r>
      <w:r w:rsidRPr="00D91F5F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58">
        <w:r w:rsidRPr="00D91F5F">
          <w:rPr>
            <w:rFonts w:ascii="Times New Roman" w:hAnsi="Times New Roman" w:cs="Times New Roman"/>
            <w:spacing w:val="-2"/>
            <w:sz w:val="26"/>
            <w:szCs w:val="26"/>
          </w:rPr>
          <w:t>Validated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Automatic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Brain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Extraction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of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Head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CT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lastRenderedPageBreak/>
          <w:t>Images</w:t>
        </w:r>
      </w:hyperlink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02DD0BD2" w14:textId="77777777" w:rsidR="00E03F22" w:rsidRPr="00D91F5F" w:rsidRDefault="00A3517E" w:rsidP="00090AE3">
      <w:pPr>
        <w:spacing w:before="18"/>
        <w:ind w:left="9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Hopkins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Imaging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59"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hyperlink r:id="rId60"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Poster</w:t>
        </w:r>
      </w:hyperlink>
      <w:r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751B3AB9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pgSz w:w="11910" w:h="16840"/>
          <w:pgMar w:top="1260" w:right="1040" w:bottom="280" w:left="1680" w:header="720" w:footer="720" w:gutter="0"/>
          <w:cols w:space="720"/>
        </w:sectPr>
      </w:pPr>
    </w:p>
    <w:p w14:paraId="30A8B755" w14:textId="77777777" w:rsidR="00E03F22" w:rsidRPr="00D91F5F" w:rsidRDefault="00464615" w:rsidP="00090AE3">
      <w:pPr>
        <w:pStyle w:val="Heading3"/>
        <w:spacing w:before="52" w:line="257" w:lineRule="auto"/>
        <w:ind w:right="1722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61">
        <w:r w:rsidR="00A3517E" w:rsidRPr="00D91F5F">
          <w:rPr>
            <w:rFonts w:ascii="Times New Roman" w:hAnsi="Times New Roman" w:cs="Times New Roman"/>
            <w:sz w:val="26"/>
            <w:szCs w:val="26"/>
          </w:rPr>
          <w:t>Reduction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of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motion­related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artifacts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resting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state</w:t>
        </w:r>
        <w:r w:rsidR="00A3517E" w:rsidRPr="00D91F5F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fMRI</w:t>
        </w:r>
      </w:hyperlink>
      <w:r w:rsidR="00A3517E"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62">
        <w:r w:rsidR="00A3517E" w:rsidRPr="00D91F5F">
          <w:rPr>
            <w:rFonts w:ascii="Times New Roman" w:hAnsi="Times New Roman" w:cs="Times New Roman"/>
            <w:sz w:val="26"/>
            <w:szCs w:val="26"/>
          </w:rPr>
          <w:t>using</w:t>
        </w:r>
        <w:r w:rsidR="00A3517E" w:rsidRPr="00D91F5F">
          <w:rPr>
            <w:rFonts w:ascii="Times New Roman" w:hAnsi="Times New Roman" w:cs="Times New Roman"/>
            <w:spacing w:val="-1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sz w:val="26"/>
            <w:szCs w:val="26"/>
          </w:rPr>
          <w:t>aCompCor</w:t>
        </w:r>
      </w:hyperlink>
      <w:r w:rsidR="00A3517E" w:rsidRPr="00D91F5F">
        <w:rPr>
          <w:rFonts w:ascii="Times New Roman" w:hAnsi="Times New Roman" w:cs="Times New Roman"/>
          <w:b w:val="0"/>
          <w:sz w:val="26"/>
          <w:szCs w:val="26"/>
        </w:rPr>
        <w:t>,</w:t>
      </w:r>
    </w:p>
    <w:p w14:paraId="538E067A" w14:textId="77777777" w:rsidR="00E03F22" w:rsidRPr="00D91F5F" w:rsidRDefault="00A3517E" w:rsidP="00090AE3">
      <w:pPr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Hopkins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Imaging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MD,</w:t>
      </w:r>
      <w:r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hyperlink r:id="rId63"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Poster</w:t>
        </w:r>
      </w:hyperlink>
      <w:r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0A9B64EB" w14:textId="77777777" w:rsidR="00E03F22" w:rsidRPr="00D91F5F" w:rsidRDefault="00A3517E" w:rsidP="00090AE3">
      <w:pPr>
        <w:spacing w:before="36"/>
        <w:ind w:left="1538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pacing w:val="-1"/>
          <w:sz w:val="26"/>
          <w:szCs w:val="26"/>
        </w:rPr>
        <w:t>Award: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>Top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Poster</w:t>
      </w:r>
    </w:p>
    <w:p w14:paraId="067B42BF" w14:textId="77777777" w:rsidR="00E03F22" w:rsidRPr="00D91F5F" w:rsidRDefault="00A3517E" w:rsidP="00090AE3">
      <w:pPr>
        <w:pStyle w:val="Heading3"/>
        <w:spacing w:before="96"/>
        <w:ind w:left="88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2013 </w:t>
      </w:r>
      <w:r w:rsidRPr="00D91F5F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64"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Visualizing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Brain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Imaging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Interactive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3D</w:t>
        </w:r>
      </w:hyperlink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41BC55C7" w14:textId="77777777" w:rsidR="00E03F22" w:rsidRPr="00D91F5F" w:rsidRDefault="00A3517E" w:rsidP="00090AE3">
      <w:pPr>
        <w:pStyle w:val="BodyText"/>
        <w:spacing w:before="18"/>
        <w:ind w:left="1545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ENAR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Orlando,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FL,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hyperlink r:id="rId65"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>Talk</w:t>
        </w:r>
      </w:hyperlink>
      <w:r w:rsidRPr="00D91F5F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71339C91" w14:textId="77777777" w:rsidR="00E03F22" w:rsidRPr="00D91F5F" w:rsidRDefault="00A3517E" w:rsidP="00090AE3">
      <w:pPr>
        <w:pStyle w:val="Heading3"/>
        <w:ind w:left="88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2012 </w:t>
      </w:r>
      <w:r w:rsidRPr="00D91F5F">
        <w:rPr>
          <w:rFonts w:ascii="Times New Roman" w:hAnsi="Times New Roman" w:cs="Times New Roman"/>
          <w:b w:val="0"/>
          <w:spacing w:val="3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Resting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State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Preprocessing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Motion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Artifacts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640A4861" w14:textId="77777777" w:rsidR="00E03F22" w:rsidRPr="00D91F5F" w:rsidRDefault="00A3517E" w:rsidP="00090AE3">
      <w:pPr>
        <w:spacing w:before="18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Second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Biennial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Conference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on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Resting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State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Madgeburg,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Germany,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Poster.</w:t>
      </w:r>
    </w:p>
    <w:p w14:paraId="7987AC0B" w14:textId="77777777" w:rsidR="00E03F22" w:rsidRPr="00D91F5F" w:rsidRDefault="00A3517E" w:rsidP="00090AE3">
      <w:pPr>
        <w:pStyle w:val="Heading3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Effects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preprocessing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motion­inuced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artifacts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resting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state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fMRI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64E01708" w14:textId="77777777" w:rsidR="00E03F22" w:rsidRPr="00D91F5F" w:rsidRDefault="00A3517E" w:rsidP="00090AE3">
      <w:pPr>
        <w:spacing w:before="18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Society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for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Neuroscience</w:t>
      </w:r>
      <w:r w:rsidRPr="00D91F5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(SfN)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New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Orleans,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LA,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Poster.</w:t>
      </w:r>
    </w:p>
    <w:p w14:paraId="03E0839F" w14:textId="77777777" w:rsidR="00E03F22" w:rsidRPr="00D91F5F" w:rsidRDefault="00E03F22" w:rsidP="00090AE3">
      <w:pPr>
        <w:spacing w:before="3"/>
        <w:rPr>
          <w:rFonts w:ascii="Times New Roman" w:eastAsia="Arial" w:hAnsi="Times New Roman" w:cs="Times New Roman"/>
          <w:sz w:val="26"/>
          <w:szCs w:val="26"/>
        </w:rPr>
      </w:pPr>
    </w:p>
    <w:p w14:paraId="7BEE05C2" w14:textId="77777777" w:rsidR="00E03F22" w:rsidRPr="00D91F5F" w:rsidRDefault="00E03F22" w:rsidP="00090AE3">
      <w:pPr>
        <w:spacing w:before="1"/>
        <w:rPr>
          <w:rFonts w:ascii="Times New Roman" w:eastAsia="Arial" w:hAnsi="Times New Roman" w:cs="Times New Roman"/>
          <w:sz w:val="26"/>
          <w:szCs w:val="26"/>
        </w:rPr>
      </w:pPr>
    </w:p>
    <w:p w14:paraId="755FCFE5" w14:textId="77777777" w:rsidR="00E03F22" w:rsidRPr="00D91F5F" w:rsidRDefault="00464615" w:rsidP="00090AE3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30ED498">
          <v:group id="_x0000_s1035" style="position:absolute;left:0;text-align:left;margin-left:59.5pt;margin-top:9.5pt;width:62.8pt;height:5.4pt;z-index:1288;mso-position-horizontal-relative:page" coordorigin="1191,191" coordsize="1256,108">
            <v:shape id="_x0000_s1036" style="position:absolute;left:1191;top:191;width:1256;height:108" coordorigin="1191,191" coordsize="1256,108" path="m1191,298l2446,298,2446,191,1191,191,1191,298xe" fillcolor="#3872b2" stroked="f">
              <v:path arrowok="t"/>
            </v:shape>
            <w10:wrap anchorx="page"/>
          </v:group>
        </w:pict>
      </w:r>
      <w:bookmarkStart w:id="5" w:name="Software"/>
      <w:bookmarkEnd w:id="5"/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Software</w:t>
      </w:r>
    </w:p>
    <w:p w14:paraId="77B77E19" w14:textId="77777777" w:rsidR="00E03F22" w:rsidRPr="00D91F5F" w:rsidRDefault="00A3517E" w:rsidP="00090AE3">
      <w:pPr>
        <w:pStyle w:val="Heading2"/>
        <w:spacing w:before="119"/>
        <w:rPr>
          <w:rFonts w:ascii="Times New Roman" w:hAnsi="Times New Roman" w:cs="Times New Roman"/>
          <w:sz w:val="26"/>
          <w:szCs w:val="26"/>
        </w:rPr>
      </w:pPr>
      <w:bookmarkStart w:id="6" w:name="R_Packages"/>
      <w:bookmarkEnd w:id="6"/>
      <w:r w:rsidRPr="00D91F5F">
        <w:rPr>
          <w:rFonts w:ascii="Times New Roman" w:hAnsi="Times New Roman" w:cs="Times New Roman"/>
          <w:color w:val="3872B2"/>
          <w:sz w:val="26"/>
          <w:szCs w:val="26"/>
        </w:rPr>
        <w:t>R</w:t>
      </w:r>
      <w:r w:rsidRPr="00D91F5F">
        <w:rPr>
          <w:rFonts w:ascii="Times New Roman" w:hAnsi="Times New Roman" w:cs="Times New Roman"/>
          <w:color w:val="3872B2"/>
          <w:spacing w:val="-1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color w:val="3872B2"/>
          <w:sz w:val="26"/>
          <w:szCs w:val="26"/>
        </w:rPr>
        <w:t>Packages</w:t>
      </w:r>
    </w:p>
    <w:p w14:paraId="556D734D" w14:textId="77777777" w:rsidR="00E03F22" w:rsidRPr="00D91F5F" w:rsidRDefault="00A3517E" w:rsidP="00090AE3">
      <w:pPr>
        <w:pStyle w:val="BodyText"/>
        <w:spacing w:before="70"/>
        <w:ind w:left="1545" w:hanging="1442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All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download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counts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are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from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RStudio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CRAN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logs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are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accurate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as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April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22,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2020.</w:t>
      </w:r>
    </w:p>
    <w:p w14:paraId="62ED324D" w14:textId="77777777" w:rsidR="00E03F22" w:rsidRPr="00D91F5F" w:rsidRDefault="00E03F22" w:rsidP="00090AE3">
      <w:pPr>
        <w:spacing w:before="1"/>
        <w:rPr>
          <w:rFonts w:ascii="Times New Roman" w:eastAsia="Arial" w:hAnsi="Times New Roman" w:cs="Times New Roman"/>
          <w:sz w:val="26"/>
          <w:szCs w:val="26"/>
        </w:rPr>
      </w:pPr>
    </w:p>
    <w:p w14:paraId="40AFB24D" w14:textId="77777777" w:rsidR="00E03F22" w:rsidRPr="00D91F5F" w:rsidRDefault="00464615" w:rsidP="00090AE3">
      <w:pPr>
        <w:pStyle w:val="Heading3"/>
        <w:spacing w:before="0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66"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rscopus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Scopus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Database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API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b w:val="0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 w:val="0"/>
          <w:i/>
          <w:sz w:val="26"/>
          <w:szCs w:val="26"/>
        </w:rPr>
        <w:t>49092</w:t>
      </w:r>
      <w:r w:rsidR="00A3517E" w:rsidRPr="00D91F5F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2F581741" w14:textId="77777777" w:rsidR="00E03F22" w:rsidRPr="00D91F5F" w:rsidRDefault="00464615" w:rsidP="00090AE3">
      <w:pPr>
        <w:spacing w:before="92" w:line="257" w:lineRule="auto"/>
        <w:ind w:left="1545" w:right="1406"/>
        <w:rPr>
          <w:rFonts w:ascii="Times New Roman" w:eastAsia="Arial" w:hAnsi="Times New Roman" w:cs="Times New Roman"/>
          <w:sz w:val="26"/>
          <w:szCs w:val="26"/>
        </w:rPr>
      </w:pPr>
      <w:hyperlink r:id="rId67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fslr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Wrapper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Functions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FSL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(FMRIB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Software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Library)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from</w:t>
      </w:r>
      <w:r w:rsidR="00A3517E" w:rsidRPr="00D91F5F">
        <w:rPr>
          <w:rFonts w:ascii="Times New Roman" w:hAnsi="Times New Roman" w:cs="Times New Roman"/>
          <w:b/>
          <w:spacing w:val="23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Functional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MRI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Brain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(FMRIB)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32914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6180E5F0" w14:textId="77777777" w:rsidR="00E03F22" w:rsidRPr="00D91F5F" w:rsidRDefault="00464615" w:rsidP="00090AE3">
      <w:pPr>
        <w:spacing w:before="75" w:line="257" w:lineRule="auto"/>
        <w:ind w:left="1545" w:right="709"/>
        <w:rPr>
          <w:rFonts w:ascii="Times New Roman" w:eastAsia="Arial" w:hAnsi="Times New Roman" w:cs="Times New Roman"/>
          <w:sz w:val="26"/>
          <w:szCs w:val="26"/>
        </w:rPr>
      </w:pPr>
      <w:hyperlink r:id="rId68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neurobase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Neuroconductor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Base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Package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with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Helper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Functions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29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nifti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Objects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27353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29021369" w14:textId="77777777" w:rsidR="00E03F22" w:rsidRPr="00D91F5F" w:rsidRDefault="00464615" w:rsidP="00090AE3">
      <w:pPr>
        <w:spacing w:before="75"/>
        <w:ind w:left="1545"/>
        <w:rPr>
          <w:rFonts w:ascii="Times New Roman" w:eastAsia="Arial" w:hAnsi="Times New Roman" w:cs="Times New Roman"/>
          <w:sz w:val="26"/>
          <w:szCs w:val="26"/>
        </w:rPr>
      </w:pPr>
      <w:hyperlink r:id="rId69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brainR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Helper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Functions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misc3d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and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rgl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Packages</w:t>
      </w:r>
      <w:r w:rsidR="00A3517E" w:rsidRPr="00D91F5F">
        <w:rPr>
          <w:rFonts w:ascii="Times New Roman" w:hAnsi="Times New Roman" w:cs="Times New Roman"/>
          <w:b/>
          <w:spacing w:val="-1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Brain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Imaging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25576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FAF7A36" w14:textId="77777777" w:rsidR="00E03F22" w:rsidRPr="00D91F5F" w:rsidRDefault="00464615" w:rsidP="00090AE3">
      <w:pPr>
        <w:spacing w:before="72"/>
        <w:ind w:left="1545"/>
        <w:rPr>
          <w:rFonts w:ascii="Times New Roman" w:eastAsia="Arial" w:hAnsi="Times New Roman" w:cs="Times New Roman"/>
          <w:sz w:val="26"/>
          <w:szCs w:val="26"/>
        </w:rPr>
      </w:pPr>
      <w:hyperlink r:id="rId70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matlabr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An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3"/>
          <w:sz w:val="26"/>
          <w:szCs w:val="26"/>
        </w:rPr>
        <w:t>MATLAB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using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System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Calls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23256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19F04602" w14:textId="77777777" w:rsidR="00E03F22" w:rsidRPr="00D91F5F" w:rsidRDefault="00464615" w:rsidP="00090AE3">
      <w:pPr>
        <w:spacing w:before="72"/>
        <w:ind w:left="1545"/>
        <w:rPr>
          <w:rFonts w:ascii="Times New Roman" w:eastAsia="Arial" w:hAnsi="Times New Roman" w:cs="Times New Roman"/>
          <w:sz w:val="26"/>
          <w:szCs w:val="26"/>
        </w:rPr>
      </w:pPr>
      <w:hyperlink r:id="rId71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diffr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Display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Differences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Between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7"/>
          <w:sz w:val="26"/>
          <w:szCs w:val="26"/>
        </w:rPr>
        <w:t>Two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Files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using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Codediff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Library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20822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31BA6CC8" w14:textId="77777777" w:rsidR="00E03F22" w:rsidRPr="00D91F5F" w:rsidRDefault="00464615" w:rsidP="00090AE3">
      <w:pPr>
        <w:spacing w:before="92" w:line="257" w:lineRule="auto"/>
        <w:ind w:left="1545" w:right="1045"/>
        <w:rPr>
          <w:rFonts w:ascii="Times New Roman" w:eastAsia="Arial" w:hAnsi="Times New Roman" w:cs="Times New Roman"/>
          <w:sz w:val="26"/>
          <w:szCs w:val="26"/>
        </w:rPr>
      </w:pPr>
      <w:hyperlink r:id="rId72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WhiteStripe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White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Matter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Normalization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Magnetic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Resonance</w:t>
      </w:r>
      <w:r w:rsidR="00A3517E" w:rsidRPr="00D91F5F">
        <w:rPr>
          <w:rFonts w:ascii="Times New Roman" w:hAnsi="Times New Roman" w:cs="Times New Roman"/>
          <w:b/>
          <w:spacing w:val="22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Images</w:t>
      </w:r>
      <w:r w:rsidR="00A3517E"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using</w:t>
      </w:r>
      <w:r w:rsidR="00A3517E"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WhiteStripe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20474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57EBF505" w14:textId="77777777" w:rsidR="00E03F22" w:rsidRPr="00D91F5F" w:rsidRDefault="00464615" w:rsidP="00090AE3">
      <w:pPr>
        <w:spacing w:before="75" w:line="257" w:lineRule="auto"/>
        <w:ind w:left="1537" w:right="1045" w:firstLine="7"/>
        <w:rPr>
          <w:rFonts w:ascii="Times New Roman" w:eastAsia="Arial" w:hAnsi="Times New Roman" w:cs="Times New Roman"/>
          <w:sz w:val="26"/>
          <w:szCs w:val="26"/>
        </w:rPr>
      </w:pPr>
      <w:hyperlink r:id="rId73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spm12r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Wrapper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Functions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SPM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(Statistical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Parametric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Mapping)</w:t>
      </w:r>
      <w:r w:rsidR="00A3517E" w:rsidRPr="00D91F5F">
        <w:rPr>
          <w:rFonts w:ascii="Times New Roman" w:hAnsi="Times New Roman" w:cs="Times New Roman"/>
          <w:b/>
          <w:spacing w:val="23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2"/>
          <w:sz w:val="26"/>
          <w:szCs w:val="26"/>
        </w:rPr>
        <w:t>Version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12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from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Wellcome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3"/>
          <w:sz w:val="26"/>
          <w:szCs w:val="26"/>
        </w:rPr>
        <w:t>Trust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Centre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Neuroimaging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13162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12239BC8" w14:textId="77777777" w:rsidR="00E03F22" w:rsidRPr="00D91F5F" w:rsidRDefault="00464615" w:rsidP="00090AE3">
      <w:pPr>
        <w:spacing w:before="75" w:line="257" w:lineRule="auto"/>
        <w:ind w:left="1545" w:right="1406"/>
        <w:rPr>
          <w:rFonts w:ascii="Times New Roman" w:eastAsia="Arial" w:hAnsi="Times New Roman" w:cs="Times New Roman"/>
          <w:sz w:val="26"/>
          <w:szCs w:val="26"/>
        </w:rPr>
      </w:pPr>
      <w:hyperlink r:id="rId74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kirby21.base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Example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Data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from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Multi­Modal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MRI</w:t>
      </w:r>
      <w:r w:rsidR="00A3517E" w:rsidRPr="00D91F5F">
        <w:rPr>
          <w:rFonts w:ascii="Times New Roman" w:hAnsi="Times New Roman" w:cs="Times New Roman"/>
          <w:b/>
          <w:spacing w:val="24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Reproducibility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Resource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12796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B1C0EC3" w14:textId="77777777" w:rsidR="00E03F22" w:rsidRPr="00D91F5F" w:rsidRDefault="00464615" w:rsidP="00090AE3">
      <w:pPr>
        <w:spacing w:before="75"/>
        <w:ind w:left="1545"/>
        <w:rPr>
          <w:rFonts w:ascii="Times New Roman" w:eastAsia="Arial" w:hAnsi="Times New Roman" w:cs="Times New Roman"/>
          <w:sz w:val="26"/>
          <w:szCs w:val="26"/>
        </w:rPr>
      </w:pPr>
      <w:hyperlink r:id="rId75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freesurfer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Wrapper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Functions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Freesurfer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12262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E6F3723" w14:textId="77777777" w:rsidR="00E03F22" w:rsidRPr="00D91F5F" w:rsidRDefault="00464615" w:rsidP="00090AE3">
      <w:pPr>
        <w:spacing w:before="72"/>
        <w:ind w:left="1545"/>
        <w:rPr>
          <w:rFonts w:ascii="Times New Roman" w:eastAsia="Arial" w:hAnsi="Times New Roman" w:cs="Times New Roman"/>
          <w:sz w:val="26"/>
          <w:szCs w:val="26"/>
        </w:rPr>
      </w:pPr>
      <w:hyperlink r:id="rId76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gcite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Google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Citation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Parser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pacing w:val="-3"/>
          <w:sz w:val="26"/>
          <w:szCs w:val="26"/>
        </w:rPr>
        <w:t>11917</w:t>
      </w:r>
      <w:r w:rsidR="00A3517E" w:rsidRPr="00D91F5F">
        <w:rPr>
          <w:rFonts w:ascii="Times New Roman" w:hAnsi="Times New Roman" w:cs="Times New Roman"/>
          <w:spacing w:val="-3"/>
          <w:sz w:val="26"/>
          <w:szCs w:val="26"/>
        </w:rPr>
        <w:t>.</w:t>
      </w:r>
    </w:p>
    <w:p w14:paraId="0BA333ED" w14:textId="77777777" w:rsidR="00E03F22" w:rsidRPr="00D91F5F" w:rsidRDefault="00464615" w:rsidP="00090AE3">
      <w:pPr>
        <w:pStyle w:val="Heading3"/>
        <w:spacing w:before="72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77"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gifti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Reads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in</w:t>
      </w:r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Neuroimaging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GIFTI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Files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with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Geometry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Information</w:t>
      </w:r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 w:val="0"/>
          <w:i/>
          <w:spacing w:val="-3"/>
          <w:sz w:val="26"/>
          <w:szCs w:val="26"/>
        </w:rPr>
        <w:t>11909</w:t>
      </w:r>
      <w:r w:rsidR="00A3517E" w:rsidRPr="00D91F5F">
        <w:rPr>
          <w:rFonts w:ascii="Times New Roman" w:hAnsi="Times New Roman" w:cs="Times New Roman"/>
          <w:b w:val="0"/>
          <w:spacing w:val="-3"/>
          <w:sz w:val="26"/>
          <w:szCs w:val="26"/>
        </w:rPr>
        <w:t>.</w:t>
      </w:r>
    </w:p>
    <w:p w14:paraId="0F0BC878" w14:textId="77777777" w:rsidR="00E03F22" w:rsidRPr="00D91F5F" w:rsidRDefault="00464615" w:rsidP="00090AE3">
      <w:pPr>
        <w:spacing w:before="92" w:line="257" w:lineRule="auto"/>
        <w:ind w:left="1539" w:right="1406" w:firstLine="6"/>
        <w:rPr>
          <w:rFonts w:ascii="Times New Roman" w:eastAsia="Arial" w:hAnsi="Times New Roman" w:cs="Times New Roman"/>
          <w:sz w:val="26"/>
          <w:szCs w:val="26"/>
        </w:rPr>
      </w:pPr>
      <w:hyperlink r:id="rId78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papayar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View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Medical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Research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Images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using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Papaya</w:t>
      </w:r>
      <w:r w:rsidR="00A3517E" w:rsidRPr="00D91F5F">
        <w:rPr>
          <w:rFonts w:ascii="Times New Roman" w:hAnsi="Times New Roman" w:cs="Times New Roman"/>
          <w:b/>
          <w:spacing w:val="27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JavaScript</w:t>
      </w:r>
      <w:r w:rsidR="00A3517E" w:rsidRPr="00D91F5F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Library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pacing w:val="-3"/>
          <w:sz w:val="26"/>
          <w:szCs w:val="26"/>
        </w:rPr>
        <w:t>11414</w:t>
      </w:r>
      <w:r w:rsidR="00A3517E" w:rsidRPr="00D91F5F">
        <w:rPr>
          <w:rFonts w:ascii="Times New Roman" w:hAnsi="Times New Roman" w:cs="Times New Roman"/>
          <w:spacing w:val="-3"/>
          <w:sz w:val="26"/>
          <w:szCs w:val="26"/>
        </w:rPr>
        <w:t>.</w:t>
      </w:r>
    </w:p>
    <w:p w14:paraId="52164E01" w14:textId="77777777" w:rsidR="00E03F22" w:rsidRPr="00D91F5F" w:rsidRDefault="00464615" w:rsidP="00090AE3">
      <w:pPr>
        <w:spacing w:before="75" w:line="257" w:lineRule="auto"/>
        <w:ind w:left="1545" w:right="8"/>
        <w:rPr>
          <w:rFonts w:ascii="Times New Roman" w:eastAsia="Arial" w:hAnsi="Times New Roman" w:cs="Times New Roman"/>
          <w:sz w:val="26"/>
          <w:szCs w:val="26"/>
        </w:rPr>
      </w:pPr>
      <w:hyperlink r:id="rId79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kirby21.t1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Example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T1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Structural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Data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from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Multi­Modal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MRI</w:t>
      </w:r>
      <w:r w:rsidR="00A3517E" w:rsidRPr="00D91F5F">
        <w:rPr>
          <w:rFonts w:ascii="Times New Roman" w:hAnsi="Times New Roman" w:cs="Times New Roman"/>
          <w:b/>
          <w:spacing w:val="20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Reproducibility</w:t>
      </w:r>
      <w:r w:rsidR="00A3517E" w:rsidRPr="00D91F5F">
        <w:rPr>
          <w:rFonts w:ascii="Times New Roman" w:hAnsi="Times New Roman" w:cs="Times New Roman"/>
          <w:b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Resource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10578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3CBB4EDC" w14:textId="77777777" w:rsidR="00E03F22" w:rsidRPr="00D91F5F" w:rsidRDefault="00464615" w:rsidP="00090AE3">
      <w:pPr>
        <w:spacing w:before="75" w:line="257" w:lineRule="auto"/>
        <w:ind w:left="1537" w:right="1045" w:firstLine="7"/>
        <w:rPr>
          <w:rFonts w:ascii="Times New Roman" w:eastAsia="Arial" w:hAnsi="Times New Roman" w:cs="Times New Roman"/>
          <w:sz w:val="26"/>
          <w:szCs w:val="26"/>
        </w:rPr>
      </w:pPr>
      <w:hyperlink r:id="rId80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cifti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3"/>
          <w:sz w:val="26"/>
          <w:szCs w:val="26"/>
        </w:rPr>
        <w:t>Toolbox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Connectivity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Informatics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2"/>
          <w:sz w:val="26"/>
          <w:szCs w:val="26"/>
        </w:rPr>
        <w:t>Technology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Initiative</w:t>
      </w:r>
      <w:r w:rsidR="00A3517E" w:rsidRPr="00D91F5F">
        <w:rPr>
          <w:rFonts w:ascii="Times New Roman" w:hAnsi="Times New Roman" w:cs="Times New Roman"/>
          <w:b/>
          <w:spacing w:val="29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(CIFTI)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Files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10280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8CD273C" w14:textId="77777777" w:rsidR="00E03F22" w:rsidRPr="00D91F5F" w:rsidRDefault="00E03F22" w:rsidP="00090AE3">
      <w:pPr>
        <w:spacing w:line="257" w:lineRule="auto"/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pgSz w:w="11910" w:h="16840"/>
          <w:pgMar w:top="1260" w:right="1040" w:bottom="280" w:left="1080" w:header="720" w:footer="720" w:gutter="0"/>
          <w:cols w:space="720"/>
        </w:sectPr>
      </w:pPr>
    </w:p>
    <w:p w14:paraId="7167166A" w14:textId="77777777" w:rsidR="00E03F22" w:rsidRPr="00D91F5F" w:rsidRDefault="00464615" w:rsidP="00090AE3">
      <w:pPr>
        <w:spacing w:before="52" w:line="257" w:lineRule="auto"/>
        <w:ind w:left="965" w:right="1114"/>
        <w:rPr>
          <w:rFonts w:ascii="Times New Roman" w:eastAsia="Arial" w:hAnsi="Times New Roman" w:cs="Times New Roman"/>
          <w:sz w:val="26"/>
          <w:szCs w:val="26"/>
        </w:rPr>
      </w:pPr>
      <w:hyperlink r:id="rId81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kirby21.fmri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Example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Functional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Imaging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Data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from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Multi­Modal</w:t>
      </w:r>
      <w:r w:rsidR="00A3517E" w:rsidRPr="00D91F5F">
        <w:rPr>
          <w:rFonts w:ascii="Times New Roman" w:hAnsi="Times New Roman" w:cs="Times New Roman"/>
          <w:b/>
          <w:spacing w:val="24"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MRI</w:t>
      </w:r>
      <w:r w:rsidR="00A3517E" w:rsidRPr="00D91F5F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Reproducibility</w:t>
      </w:r>
      <w:r w:rsidR="00A3517E" w:rsidRPr="00D91F5F">
        <w:rPr>
          <w:rFonts w:ascii="Times New Roman" w:hAnsi="Times New Roman" w:cs="Times New Roman"/>
          <w:b/>
          <w:spacing w:val="-13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Resource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9632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1AD3D6D2" w14:textId="77777777" w:rsidR="00E03F22" w:rsidRPr="00D91F5F" w:rsidRDefault="00464615" w:rsidP="00090AE3">
      <w:pPr>
        <w:spacing w:before="75" w:line="257" w:lineRule="auto"/>
        <w:ind w:left="958" w:right="1114" w:firstLine="6"/>
        <w:rPr>
          <w:rFonts w:ascii="Times New Roman" w:eastAsia="Arial" w:hAnsi="Times New Roman" w:cs="Times New Roman"/>
          <w:sz w:val="26"/>
          <w:szCs w:val="26"/>
        </w:rPr>
      </w:pPr>
      <w:hyperlink r:id="rId82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mscstts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Client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Microsoft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Cognitive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Services</w:t>
      </w:r>
      <w:r w:rsidR="00A3517E" w:rsidRPr="00D91F5F">
        <w:rPr>
          <w:rFonts w:ascii="Times New Roman" w:hAnsi="Times New Roman" w:cs="Times New Roman"/>
          <w:b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2"/>
          <w:sz w:val="26"/>
          <w:szCs w:val="26"/>
        </w:rPr>
        <w:t>Text­to­Speech</w:t>
      </w:r>
      <w:r w:rsidR="00A3517E"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REST</w:t>
      </w:r>
      <w:r w:rsidR="00A3517E"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API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9434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BE508EF" w14:textId="77777777" w:rsidR="00E03F22" w:rsidRPr="00D91F5F" w:rsidRDefault="00464615" w:rsidP="00090AE3">
      <w:pPr>
        <w:spacing w:before="75" w:line="308" w:lineRule="auto"/>
        <w:ind w:left="965" w:right="2428"/>
        <w:rPr>
          <w:rFonts w:ascii="Times New Roman" w:eastAsia="Arial" w:hAnsi="Times New Roman" w:cs="Times New Roman"/>
          <w:sz w:val="26"/>
          <w:szCs w:val="26"/>
        </w:rPr>
      </w:pPr>
      <w:hyperlink r:id="rId83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neurohcp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Human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Connectome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Project</w:t>
      </w:r>
      <w:r w:rsidR="00A3517E" w:rsidRPr="00D91F5F">
        <w:rPr>
          <w:rFonts w:ascii="Times New Roman" w:hAnsi="Times New Roman" w:cs="Times New Roman"/>
          <w:b/>
          <w:spacing w:val="-12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8981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hyperlink r:id="rId84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glassdoor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Glassdoor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API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8919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hyperlink r:id="rId85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fedreporter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Federal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RePORTER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API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8141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2C94A014" w14:textId="77777777" w:rsidR="00E03F22" w:rsidRPr="00D91F5F" w:rsidRDefault="00464615" w:rsidP="00090AE3">
      <w:pPr>
        <w:spacing w:before="2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86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stapler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Simultaneous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3"/>
          <w:sz w:val="26"/>
          <w:szCs w:val="26"/>
        </w:rPr>
        <w:t>Truth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and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Performance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Level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Estimation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8079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5CCDDE47" w14:textId="77777777" w:rsidR="00E03F22" w:rsidRPr="00D91F5F" w:rsidRDefault="00464615" w:rsidP="00090AE3">
      <w:pPr>
        <w:spacing w:before="72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87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text2speech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5"/>
          <w:sz w:val="26"/>
          <w:szCs w:val="26"/>
        </w:rPr>
        <w:t>Text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Speech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6077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60D540C7" w14:textId="77777777" w:rsidR="00E03F22" w:rsidRPr="00D91F5F" w:rsidRDefault="00464615" w:rsidP="00090AE3">
      <w:pPr>
        <w:pStyle w:val="Heading3"/>
        <w:spacing w:before="72"/>
        <w:ind w:left="965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88">
        <w:r w:rsidR="00A3517E" w:rsidRPr="00D91F5F">
          <w:rPr>
            <w:rFonts w:ascii="Times New Roman" w:hAnsi="Times New Roman" w:cs="Times New Roman"/>
            <w:spacing w:val="-1"/>
            <w:sz w:val="26"/>
            <w:szCs w:val="26"/>
          </w:rPr>
          <w:t>leanpubr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Leanpub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API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 w:val="0"/>
          <w:i/>
          <w:sz w:val="26"/>
          <w:szCs w:val="26"/>
        </w:rPr>
        <w:t>5573</w:t>
      </w:r>
      <w:r w:rsidR="00A3517E" w:rsidRPr="00D91F5F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7022FD37" w14:textId="77777777" w:rsidR="00E03F22" w:rsidRPr="00D91F5F" w:rsidRDefault="00464615" w:rsidP="00090AE3">
      <w:pPr>
        <w:spacing w:before="72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89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nsrr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Interface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National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Sleep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Research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Resource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4547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0959088A" w14:textId="77777777" w:rsidR="00E03F22" w:rsidRPr="00D91F5F" w:rsidRDefault="00464615" w:rsidP="00090AE3">
      <w:pPr>
        <w:spacing w:before="72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90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neurovault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Neurovault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Database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API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Access</w:t>
      </w:r>
      <w:r w:rsidR="00A3517E" w:rsidRPr="00D91F5F">
        <w:rPr>
          <w:rFonts w:ascii="Times New Roman" w:hAnsi="Times New Roman" w:cs="Times New Roman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i/>
          <w:sz w:val="26"/>
          <w:szCs w:val="26"/>
        </w:rPr>
        <w:t>598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37A95CCB" w14:textId="77777777" w:rsidR="00E03F22" w:rsidRPr="00D91F5F" w:rsidRDefault="00A3517E" w:rsidP="00090AE3">
      <w:pPr>
        <w:spacing w:before="92" w:line="257" w:lineRule="auto"/>
        <w:ind w:left="965" w:hanging="85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GitHub </w:t>
      </w:r>
      <w:r w:rsidRPr="00D91F5F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hyperlink r:id="rId91">
        <w:r w:rsidRPr="00D91F5F">
          <w:rPr>
            <w:rFonts w:ascii="Times New Roman" w:hAnsi="Times New Roman" w:cs="Times New Roman"/>
            <w:b/>
            <w:sz w:val="26"/>
            <w:szCs w:val="26"/>
          </w:rPr>
          <w:t>drammsr</w:t>
        </w:r>
      </w:hyperlink>
      <w:r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Pr="00D91F5F">
        <w:rPr>
          <w:rFonts w:ascii="Times New Roman" w:hAnsi="Times New Roman" w:cs="Times New Roman"/>
          <w:b/>
          <w:spacing w:val="3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Port</w:t>
      </w:r>
      <w:r w:rsidRPr="00D91F5F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Pr="00D91F5F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Deformable</w:t>
      </w:r>
      <w:r w:rsidRPr="00D91F5F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Registration</w:t>
      </w:r>
      <w:r w:rsidRPr="00D91F5F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via</w:t>
      </w:r>
      <w:r w:rsidRPr="00D91F5F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Attribute</w:t>
      </w:r>
      <w:r w:rsidRPr="00D91F5F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Matching</w:t>
      </w:r>
      <w:r w:rsidRPr="00D91F5F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and</w:t>
      </w:r>
      <w:r w:rsidRPr="00D91F5F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Mutual­</w:t>
      </w:r>
      <w:r w:rsidRPr="00D91F5F">
        <w:rPr>
          <w:rFonts w:ascii="Times New Roman" w:hAnsi="Times New Roman" w:cs="Times New Roman"/>
          <w:b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Saliency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Weighting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(</w:t>
      </w:r>
      <w:hyperlink r:id="rId92">
        <w:r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DRAMMS</w:t>
        </w:r>
      </w:hyperlink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)</w:t>
      </w:r>
      <w:r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Registration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R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759963C" w14:textId="77777777" w:rsidR="00E03F22" w:rsidRPr="00D91F5F" w:rsidRDefault="00464615" w:rsidP="00090AE3">
      <w:pPr>
        <w:spacing w:before="75" w:line="308" w:lineRule="auto"/>
        <w:ind w:left="965" w:right="2428"/>
        <w:rPr>
          <w:rFonts w:ascii="Times New Roman" w:eastAsia="Arial" w:hAnsi="Times New Roman" w:cs="Times New Roman"/>
          <w:sz w:val="26"/>
          <w:szCs w:val="26"/>
        </w:rPr>
      </w:pPr>
      <w:hyperlink r:id="rId93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didactr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5"/>
          <w:sz w:val="26"/>
          <w:szCs w:val="26"/>
        </w:rPr>
        <w:t>Tools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Creating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Automated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Courses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37"/>
          <w:w w:val="99"/>
          <w:sz w:val="26"/>
          <w:szCs w:val="26"/>
        </w:rPr>
        <w:t xml:space="preserve"> </w:t>
      </w:r>
      <w:hyperlink r:id="rId94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flexconnr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FLEXCONN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Model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Wrapped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in</w:t>
      </w:r>
      <w:r w:rsidR="00A3517E" w:rsidRPr="00D91F5F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2E5685E" w14:textId="77777777" w:rsidR="00E03F22" w:rsidRPr="00D91F5F" w:rsidRDefault="00464615" w:rsidP="00090AE3">
      <w:pPr>
        <w:spacing w:before="22" w:line="257" w:lineRule="auto"/>
        <w:ind w:left="957" w:right="1799" w:firstLine="7"/>
        <w:rPr>
          <w:rFonts w:ascii="Times New Roman" w:eastAsia="Arial" w:hAnsi="Times New Roman" w:cs="Times New Roman"/>
          <w:sz w:val="26"/>
          <w:szCs w:val="26"/>
        </w:rPr>
      </w:pPr>
      <w:hyperlink r:id="rId95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extrantsr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Additional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functionality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and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extensions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to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="00A3517E" w:rsidRPr="00D91F5F">
        <w:rPr>
          <w:rFonts w:ascii="Times New Roman" w:hAnsi="Times New Roman" w:cs="Times New Roman"/>
          <w:b/>
          <w:w w:val="9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5"/>
          <w:sz w:val="26"/>
          <w:szCs w:val="26"/>
        </w:rPr>
        <w:t>ANTsR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package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5E1BFA1" w14:textId="77777777" w:rsidR="00E03F22" w:rsidRPr="00D91F5F" w:rsidRDefault="00464615" w:rsidP="00090AE3">
      <w:pPr>
        <w:spacing w:before="75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96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rcamino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Port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="00A3517E" w:rsidRPr="00D91F5F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Camino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Software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0816963" w14:textId="77777777" w:rsidR="00E03F22" w:rsidRPr="00D91F5F" w:rsidRDefault="00464615" w:rsidP="00090AE3">
      <w:pPr>
        <w:spacing w:before="72" w:line="308" w:lineRule="auto"/>
        <w:ind w:left="965" w:right="2428"/>
        <w:rPr>
          <w:rFonts w:ascii="Times New Roman" w:eastAsia="Arial" w:hAnsi="Times New Roman" w:cs="Times New Roman"/>
          <w:sz w:val="26"/>
          <w:szCs w:val="26"/>
        </w:rPr>
      </w:pPr>
      <w:hyperlink r:id="rId97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dcm2niir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R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wrapper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dcm2nii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DICOM</w:t>
      </w:r>
      <w:r w:rsidR="00A3517E"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converter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hyperlink r:id="rId98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ichseg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ICH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Segmentation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CT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scans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2FB4FC5E" w14:textId="77777777" w:rsidR="00E03F22" w:rsidRPr="00D91F5F" w:rsidRDefault="00464615" w:rsidP="00090AE3">
      <w:pPr>
        <w:spacing w:before="2" w:line="308" w:lineRule="auto"/>
        <w:ind w:left="965" w:right="3580"/>
        <w:rPr>
          <w:rFonts w:ascii="Times New Roman" w:eastAsia="Arial" w:hAnsi="Times New Roman" w:cs="Times New Roman"/>
          <w:sz w:val="26"/>
          <w:szCs w:val="26"/>
        </w:rPr>
      </w:pPr>
      <w:hyperlink r:id="rId99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msseg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MS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Lesion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Segmentation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hyperlink r:id="rId100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googleCite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6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Scraper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Google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Citations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4D42704C" w14:textId="77777777" w:rsidR="00E03F22" w:rsidRPr="00D91F5F" w:rsidRDefault="00464615" w:rsidP="00090AE3">
      <w:pPr>
        <w:spacing w:before="2" w:line="308" w:lineRule="auto"/>
        <w:ind w:left="965" w:right="1113"/>
        <w:rPr>
          <w:rFonts w:ascii="Times New Roman" w:eastAsia="Arial" w:hAnsi="Times New Roman" w:cs="Times New Roman"/>
          <w:sz w:val="26"/>
          <w:szCs w:val="26"/>
        </w:rPr>
      </w:pPr>
      <w:hyperlink r:id="rId101"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processVISION</w:t>
        </w:r>
      </w:hyperlink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Scripts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Parsing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XML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from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VISION</w:t>
      </w:r>
      <w:r w:rsidR="00A3517E"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pacing w:val="-1"/>
          <w:sz w:val="26"/>
          <w:szCs w:val="26"/>
        </w:rPr>
        <w:t>database</w:t>
      </w:r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42"/>
          <w:w w:val="99"/>
          <w:sz w:val="26"/>
          <w:szCs w:val="26"/>
        </w:rPr>
        <w:t xml:space="preserve"> </w:t>
      </w:r>
      <w:hyperlink r:id="rId102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sri24</w:t>
        </w:r>
      </w:hyperlink>
      <w:r w:rsidR="00A3517E" w:rsidRPr="00D91F5F">
        <w:rPr>
          <w:rFonts w:ascii="Times New Roman" w:hAnsi="Times New Roman" w:cs="Times New Roman"/>
          <w:b/>
          <w:sz w:val="26"/>
          <w:szCs w:val="26"/>
        </w:rPr>
        <w:t>:</w:t>
      </w:r>
      <w:r w:rsidR="00A3517E" w:rsidRPr="00D91F5F"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SRI24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Atlas:</w:t>
      </w:r>
      <w:r w:rsidR="00A3517E" w:rsidRPr="00D91F5F">
        <w:rPr>
          <w:rFonts w:ascii="Times New Roman" w:hAnsi="Times New Roman" w:cs="Times New Roman"/>
          <w:b/>
          <w:spacing w:val="10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Normal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Adult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Brain</w:t>
      </w:r>
      <w:r w:rsidR="00A3517E"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b/>
          <w:sz w:val="26"/>
          <w:szCs w:val="26"/>
        </w:rPr>
        <w:t>Anatomy</w:t>
      </w:r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08DAFEC3" w14:textId="77777777" w:rsidR="00E03F22" w:rsidRPr="00D91F5F" w:rsidRDefault="00E03F22" w:rsidP="00090AE3">
      <w:pPr>
        <w:spacing w:before="4"/>
        <w:rPr>
          <w:rFonts w:ascii="Times New Roman" w:eastAsia="Arial" w:hAnsi="Times New Roman" w:cs="Times New Roman"/>
          <w:sz w:val="26"/>
          <w:szCs w:val="26"/>
        </w:rPr>
      </w:pPr>
    </w:p>
    <w:p w14:paraId="546C2893" w14:textId="77777777" w:rsidR="00E03F22" w:rsidRPr="00D91F5F" w:rsidRDefault="00A3517E" w:rsidP="00090AE3">
      <w:pPr>
        <w:ind w:left="965"/>
        <w:rPr>
          <w:rFonts w:ascii="Times New Roman" w:eastAsia="Arial" w:hAnsi="Times New Roman" w:cs="Times New Roman"/>
          <w:sz w:val="26"/>
          <w:szCs w:val="26"/>
        </w:rPr>
      </w:pPr>
      <w:bookmarkStart w:id="7" w:name="Shiny_Web_Applications"/>
      <w:bookmarkEnd w:id="7"/>
      <w:r w:rsidRPr="00D91F5F">
        <w:rPr>
          <w:rFonts w:ascii="Times New Roman" w:hAnsi="Times New Roman" w:cs="Times New Roman"/>
          <w:color w:val="3872B2"/>
          <w:sz w:val="26"/>
          <w:szCs w:val="26"/>
        </w:rPr>
        <w:t>Shiny</w:t>
      </w:r>
      <w:r w:rsidRPr="00D91F5F">
        <w:rPr>
          <w:rFonts w:ascii="Times New Roman" w:hAnsi="Times New Roman" w:cs="Times New Roman"/>
          <w:color w:val="3872B2"/>
          <w:spacing w:val="-1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color w:val="3872B2"/>
          <w:spacing w:val="-2"/>
          <w:sz w:val="26"/>
          <w:szCs w:val="26"/>
        </w:rPr>
        <w:t>Web</w:t>
      </w:r>
      <w:r w:rsidRPr="00D91F5F">
        <w:rPr>
          <w:rFonts w:ascii="Times New Roman" w:hAnsi="Times New Roman" w:cs="Times New Roman"/>
          <w:color w:val="3872B2"/>
          <w:spacing w:val="-1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color w:val="3872B2"/>
          <w:sz w:val="26"/>
          <w:szCs w:val="26"/>
        </w:rPr>
        <w:t>Applications</w:t>
      </w:r>
    </w:p>
    <w:p w14:paraId="545D6FE9" w14:textId="77777777" w:rsidR="00E03F22" w:rsidRPr="00D91F5F" w:rsidRDefault="00A3517E" w:rsidP="00090AE3">
      <w:pPr>
        <w:spacing w:before="90" w:line="280" w:lineRule="auto"/>
        <w:ind w:left="965" w:right="1799" w:hanging="66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2019 </w:t>
      </w:r>
      <w:r w:rsidRPr="00D91F5F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hyperlink r:id="rId103">
        <w:r w:rsidRPr="00D91F5F">
          <w:rPr>
            <w:rFonts w:ascii="Times New Roman" w:hAnsi="Times New Roman" w:cs="Times New Roman"/>
            <w:b/>
            <w:sz w:val="26"/>
            <w:szCs w:val="26"/>
          </w:rPr>
          <w:t>Do</w:t>
        </w:r>
        <w:r w:rsidRPr="00D91F5F">
          <w:rPr>
            <w:rFonts w:ascii="Times New Roman" w:hAnsi="Times New Roman" w:cs="Times New Roman"/>
            <w:b/>
            <w:spacing w:val="-5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Data</w:t>
        </w:r>
        <w:r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Analysis</w:t>
        </w:r>
        <w:r w:rsidRPr="00D91F5F">
          <w:rPr>
            <w:rFonts w:ascii="Times New Roman" w:hAnsi="Times New Roman" w:cs="Times New Roman"/>
            <w:b/>
            <w:spacing w:val="-5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with</w:t>
        </w:r>
        <w:r w:rsidRPr="00D91F5F">
          <w:rPr>
            <w:rFonts w:ascii="Times New Roman" w:hAnsi="Times New Roman" w:cs="Times New Roman"/>
            <w:b/>
            <w:spacing w:val="-5"/>
            <w:sz w:val="26"/>
            <w:szCs w:val="26"/>
          </w:rPr>
          <w:t xml:space="preserve"> Your</w:t>
        </w:r>
        <w:r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pacing w:val="-3"/>
            <w:sz w:val="26"/>
            <w:szCs w:val="26"/>
          </w:rPr>
          <w:t>Voice!</w:t>
        </w:r>
      </w:hyperlink>
      <w:r w:rsidRPr="00D91F5F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hyperlink r:id="rId104">
        <w:r w:rsidRPr="00D91F5F">
          <w:rPr>
            <w:rFonts w:ascii="Times New Roman" w:hAnsi="Times New Roman" w:cs="Times New Roman"/>
            <w:i/>
            <w:w w:val="85"/>
            <w:sz w:val="26"/>
            <w:szCs w:val="26"/>
          </w:rPr>
          <w:t>https://jhubiostatistics.shinyapps.io/Speak_dplyr/</w:t>
        </w:r>
      </w:hyperlink>
      <w:r w:rsidRPr="00D91F5F">
        <w:rPr>
          <w:rFonts w:ascii="Times New Roman" w:hAnsi="Times New Roman" w:cs="Times New Roman"/>
          <w:w w:val="85"/>
          <w:sz w:val="26"/>
          <w:szCs w:val="26"/>
        </w:rPr>
        <w:t>.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105">
        <w:r w:rsidRPr="00D91F5F">
          <w:rPr>
            <w:rFonts w:ascii="Times New Roman" w:hAnsi="Times New Roman" w:cs="Times New Roman"/>
            <w:b/>
            <w:spacing w:val="-3"/>
            <w:sz w:val="26"/>
            <w:szCs w:val="26"/>
          </w:rPr>
          <w:t>Turning</w:t>
        </w:r>
        <w:r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Slide</w:t>
        </w:r>
        <w:r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Decks</w:t>
        </w:r>
        <w:r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into</w:t>
        </w:r>
        <w:r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Videos</w:t>
        </w:r>
      </w:hyperlink>
      <w:r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(private</w:t>
      </w:r>
      <w:r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request</w:t>
      </w:r>
      <w:r w:rsidRPr="00D91F5F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needed)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1F9B15B0" w14:textId="77777777" w:rsidR="00E03F22" w:rsidRPr="00D91F5F" w:rsidRDefault="00464615" w:rsidP="00090AE3">
      <w:pPr>
        <w:spacing w:line="249" w:lineRule="exact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106">
        <w:r w:rsidR="00A3517E" w:rsidRPr="00D91F5F">
          <w:rPr>
            <w:rFonts w:ascii="Times New Roman" w:hAnsi="Times New Roman" w:cs="Times New Roman"/>
            <w:i/>
            <w:w w:val="95"/>
            <w:sz w:val="26"/>
            <w:szCs w:val="26"/>
          </w:rPr>
          <w:t>https://jhubiostatistics.shinyapps.io/presentation_to_video/</w:t>
        </w:r>
      </w:hyperlink>
      <w:r w:rsidR="00A3517E" w:rsidRPr="00D91F5F">
        <w:rPr>
          <w:rFonts w:ascii="Times New Roman" w:hAnsi="Times New Roman" w:cs="Times New Roman"/>
          <w:w w:val="95"/>
          <w:sz w:val="26"/>
          <w:szCs w:val="26"/>
        </w:rPr>
        <w:t>.</w:t>
      </w:r>
    </w:p>
    <w:p w14:paraId="1B9BC4D3" w14:textId="77777777" w:rsidR="00E03F22" w:rsidRPr="00D91F5F" w:rsidRDefault="00464615" w:rsidP="00090AE3">
      <w:pPr>
        <w:spacing w:before="73" w:line="280" w:lineRule="auto"/>
        <w:ind w:left="965" w:right="2516"/>
        <w:rPr>
          <w:rFonts w:ascii="Times New Roman" w:eastAsia="Arial" w:hAnsi="Times New Roman" w:cs="Times New Roman"/>
          <w:sz w:val="26"/>
          <w:szCs w:val="26"/>
        </w:rPr>
      </w:pPr>
      <w:hyperlink r:id="rId107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A</w:t>
        </w:r>
        <w:r w:rsidR="00A3517E"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Sortable</w:t>
        </w:r>
        <w:r w:rsidR="00A3517E"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NIH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pacing w:val="-5"/>
            <w:sz w:val="26"/>
            <w:szCs w:val="26"/>
          </w:rPr>
          <w:t>RFA</w:t>
        </w:r>
        <w:r w:rsidR="00A3517E"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pacing w:val="-3"/>
            <w:sz w:val="26"/>
            <w:szCs w:val="26"/>
          </w:rPr>
          <w:t>Table</w:t>
        </w:r>
      </w:hyperlink>
      <w:r w:rsidR="00A3517E" w:rsidRPr="00D91F5F">
        <w:rPr>
          <w:rFonts w:ascii="Times New Roman" w:hAnsi="Times New Roman" w:cs="Times New Roman"/>
          <w:spacing w:val="-3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hyperlink r:id="rId108">
        <w:r w:rsidR="00A3517E" w:rsidRPr="00D91F5F">
          <w:rPr>
            <w:rFonts w:ascii="Times New Roman" w:hAnsi="Times New Roman" w:cs="Times New Roman"/>
            <w:i/>
            <w:spacing w:val="-1"/>
            <w:w w:val="85"/>
            <w:sz w:val="26"/>
            <w:szCs w:val="26"/>
          </w:rPr>
          <w:t>https://jhubiostatistics.shinyapps.io/rfa_sort/</w:t>
        </w:r>
      </w:hyperlink>
      <w:r w:rsidR="00A3517E" w:rsidRPr="00D91F5F">
        <w:rPr>
          <w:rFonts w:ascii="Times New Roman" w:hAnsi="Times New Roman" w:cs="Times New Roman"/>
          <w:spacing w:val="-1"/>
          <w:w w:val="85"/>
          <w:sz w:val="26"/>
          <w:szCs w:val="26"/>
        </w:rPr>
        <w:t>.</w:t>
      </w:r>
      <w:r w:rsidR="00A3517E" w:rsidRPr="00D91F5F">
        <w:rPr>
          <w:rFonts w:ascii="Times New Roman" w:hAnsi="Times New Roman" w:cs="Times New Roman"/>
          <w:spacing w:val="94"/>
          <w:w w:val="99"/>
          <w:sz w:val="26"/>
          <w:szCs w:val="26"/>
        </w:rPr>
        <w:t xml:space="preserve"> </w:t>
      </w:r>
      <w:hyperlink r:id="rId109"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Turn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a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Folder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of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Slides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into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a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Leanpub</w:t>
        </w:r>
        <w:r w:rsidR="00A3517E" w:rsidRPr="00D91F5F">
          <w:rPr>
            <w:rFonts w:ascii="Times New Roman" w:hAnsi="Times New Roman" w:cs="Times New Roman"/>
            <w:b/>
            <w:spacing w:val="-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Course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41DA9BDC" w14:textId="77777777" w:rsidR="00E03F22" w:rsidRPr="00D91F5F" w:rsidRDefault="00464615" w:rsidP="00090AE3">
      <w:pPr>
        <w:spacing w:line="249" w:lineRule="exact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110">
        <w:r w:rsidR="00A3517E" w:rsidRPr="00D91F5F">
          <w:rPr>
            <w:rFonts w:ascii="Times New Roman" w:hAnsi="Times New Roman" w:cs="Times New Roman"/>
            <w:i/>
            <w:w w:val="95"/>
            <w:sz w:val="26"/>
            <w:szCs w:val="26"/>
          </w:rPr>
          <w:t>https://jhubiostatistics.shinyapps.io/slides_to_leanpub/</w:t>
        </w:r>
      </w:hyperlink>
      <w:r w:rsidR="00A3517E" w:rsidRPr="00D91F5F">
        <w:rPr>
          <w:rFonts w:ascii="Times New Roman" w:hAnsi="Times New Roman" w:cs="Times New Roman"/>
          <w:w w:val="95"/>
          <w:sz w:val="26"/>
          <w:szCs w:val="26"/>
        </w:rPr>
        <w:t>.</w:t>
      </w:r>
    </w:p>
    <w:p w14:paraId="7A9A0C27" w14:textId="77777777" w:rsidR="00E03F22" w:rsidRPr="00D91F5F" w:rsidRDefault="00A3517E" w:rsidP="00090AE3">
      <w:pPr>
        <w:pStyle w:val="Heading3"/>
        <w:spacing w:before="73"/>
        <w:ind w:left="30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2016 </w:t>
      </w:r>
      <w:r w:rsidRPr="00D91F5F">
        <w:rPr>
          <w:rFonts w:ascii="Times New Roman" w:hAnsi="Times New Roman" w:cs="Times New Roman"/>
          <w:b w:val="0"/>
          <w:spacing w:val="35"/>
          <w:sz w:val="26"/>
          <w:szCs w:val="26"/>
        </w:rPr>
        <w:t xml:space="preserve"> </w:t>
      </w:r>
      <w:hyperlink r:id="rId111">
        <w:r w:rsidRPr="00D91F5F">
          <w:rPr>
            <w:rFonts w:ascii="Times New Roman" w:hAnsi="Times New Roman" w:cs="Times New Roman"/>
            <w:sz w:val="26"/>
            <w:szCs w:val="26"/>
          </w:rPr>
          <w:t>Segmentation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of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Intracranial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Hemorrhage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from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CT</w:t>
        </w:r>
        <w:r w:rsidRPr="00D91F5F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Scans</w:t>
        </w:r>
      </w:hyperlink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02D12E15" w14:textId="77777777" w:rsidR="00E03F22" w:rsidRPr="00D91F5F" w:rsidRDefault="00464615" w:rsidP="00090AE3">
      <w:pPr>
        <w:spacing w:before="18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112">
        <w:r w:rsidR="00A3517E" w:rsidRPr="00D91F5F">
          <w:rPr>
            <w:rFonts w:ascii="Times New Roman" w:hAnsi="Times New Roman" w:cs="Times New Roman"/>
            <w:i/>
            <w:w w:val="95"/>
            <w:sz w:val="26"/>
            <w:szCs w:val="26"/>
          </w:rPr>
          <w:t>http://johnmuschelli.com/ich_segment_all.html</w:t>
        </w:r>
      </w:hyperlink>
      <w:r w:rsidR="00A3517E" w:rsidRPr="00D91F5F">
        <w:rPr>
          <w:rFonts w:ascii="Times New Roman" w:hAnsi="Times New Roman" w:cs="Times New Roman"/>
          <w:w w:val="95"/>
          <w:sz w:val="26"/>
          <w:szCs w:val="26"/>
        </w:rPr>
        <w:t>.</w:t>
      </w:r>
    </w:p>
    <w:p w14:paraId="2DE17D20" w14:textId="77777777" w:rsidR="00E03F22" w:rsidRPr="00D91F5F" w:rsidRDefault="00A3517E" w:rsidP="00090AE3">
      <w:pPr>
        <w:spacing w:before="73" w:line="280" w:lineRule="auto"/>
        <w:ind w:left="965" w:right="1113" w:hanging="66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2015 </w:t>
      </w:r>
      <w:r w:rsidRPr="00D91F5F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hyperlink r:id="rId113">
        <w:r w:rsidRPr="00D91F5F">
          <w:rPr>
            <w:rFonts w:ascii="Times New Roman" w:hAnsi="Times New Roman" w:cs="Times New Roman"/>
            <w:b/>
            <w:sz w:val="26"/>
            <w:szCs w:val="26"/>
          </w:rPr>
          <w:t>Abandoned</w:t>
        </w:r>
        <w:r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Cars</w:t>
        </w:r>
        <w:r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in</w:t>
        </w:r>
        <w:r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Baltimore</w:t>
        </w:r>
        <w:r w:rsidRPr="00D91F5F">
          <w:rPr>
            <w:rFonts w:ascii="Times New Roman" w:hAnsi="Times New Roman" w:cs="Times New Roman"/>
            <w:b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Finder</w:t>
        </w:r>
      </w:hyperlink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hyperlink r:id="rId114">
        <w:r w:rsidRPr="00D91F5F">
          <w:rPr>
            <w:rFonts w:ascii="Times New Roman" w:hAnsi="Times New Roman" w:cs="Times New Roman"/>
            <w:i/>
            <w:w w:val="85"/>
            <w:sz w:val="26"/>
            <w:szCs w:val="26"/>
          </w:rPr>
          <w:t>https://jmuschelli.shinyapps.io/Abandoned_Baltimore_Car</w:t>
        </w:r>
      </w:hyperlink>
      <w:r w:rsidRPr="00D91F5F">
        <w:rPr>
          <w:rFonts w:ascii="Times New Roman" w:hAnsi="Times New Roman" w:cs="Times New Roman"/>
          <w:w w:val="85"/>
          <w:sz w:val="26"/>
          <w:szCs w:val="26"/>
        </w:rPr>
        <w:t>.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115">
        <w:r w:rsidRPr="00D91F5F">
          <w:rPr>
            <w:rFonts w:ascii="Times New Roman" w:hAnsi="Times New Roman" w:cs="Times New Roman"/>
            <w:b/>
            <w:sz w:val="26"/>
            <w:szCs w:val="26"/>
          </w:rPr>
          <w:t>Unofficial</w:t>
        </w:r>
        <w:r w:rsidRPr="00D91F5F">
          <w:rPr>
            <w:rFonts w:ascii="Times New Roman" w:hAnsi="Times New Roman" w:cs="Times New Roman"/>
            <w:b/>
            <w:spacing w:val="-11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ENAR</w:t>
        </w:r>
        <w:r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2015</w:t>
        </w:r>
        <w:r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Itinerary</w:t>
        </w:r>
        <w:r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b/>
            <w:sz w:val="26"/>
            <w:szCs w:val="26"/>
          </w:rPr>
          <w:t>Maker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</w:p>
    <w:p w14:paraId="3E89EF85" w14:textId="77777777" w:rsidR="00E03F22" w:rsidRPr="00D91F5F" w:rsidRDefault="00464615" w:rsidP="00090AE3">
      <w:pPr>
        <w:spacing w:line="249" w:lineRule="exact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116">
        <w:r w:rsidR="00A3517E" w:rsidRPr="00D91F5F">
          <w:rPr>
            <w:rFonts w:ascii="Times New Roman" w:hAnsi="Times New Roman" w:cs="Times New Roman"/>
            <w:i/>
            <w:w w:val="95"/>
            <w:sz w:val="26"/>
            <w:szCs w:val="26"/>
          </w:rPr>
          <w:t>https://muschellij2.shinyapps.io/ENAR_2015</w:t>
        </w:r>
      </w:hyperlink>
      <w:r w:rsidR="00A3517E" w:rsidRPr="00D91F5F">
        <w:rPr>
          <w:rFonts w:ascii="Times New Roman" w:hAnsi="Times New Roman" w:cs="Times New Roman"/>
          <w:w w:val="95"/>
          <w:sz w:val="26"/>
          <w:szCs w:val="26"/>
        </w:rPr>
        <w:t>.</w:t>
      </w:r>
    </w:p>
    <w:p w14:paraId="4CB6A951" w14:textId="77777777" w:rsidR="00E03F22" w:rsidRPr="00D91F5F" w:rsidRDefault="00A3517E" w:rsidP="00090AE3">
      <w:pPr>
        <w:pStyle w:val="Heading3"/>
        <w:spacing w:before="73"/>
        <w:ind w:left="30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lastRenderedPageBreak/>
        <w:t xml:space="preserve">2014 </w:t>
      </w:r>
      <w:r w:rsidRPr="00D91F5F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hyperlink r:id="rId117">
        <w:r w:rsidRPr="00D91F5F">
          <w:rPr>
            <w:rFonts w:ascii="Times New Roman" w:hAnsi="Times New Roman" w:cs="Times New Roman"/>
            <w:sz w:val="26"/>
            <w:szCs w:val="26"/>
          </w:rPr>
          <w:t>Online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DICOM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2"/>
            <w:sz w:val="26"/>
            <w:szCs w:val="26"/>
          </w:rPr>
          <w:t>TO</w:t>
        </w:r>
        <w:r w:rsidRPr="00D91F5F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z w:val="26"/>
            <w:szCs w:val="26"/>
          </w:rPr>
          <w:t>NIfTI</w:t>
        </w:r>
        <w:r w:rsidRPr="00D91F5F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Converter</w:t>
        </w:r>
      </w:hyperlink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168A66C3" w14:textId="77777777" w:rsidR="00E03F22" w:rsidRPr="00D91F5F" w:rsidRDefault="00464615" w:rsidP="00090AE3">
      <w:pPr>
        <w:spacing w:before="18"/>
        <w:ind w:left="965"/>
        <w:rPr>
          <w:rFonts w:ascii="Times New Roman" w:eastAsia="Arial" w:hAnsi="Times New Roman" w:cs="Times New Roman"/>
          <w:sz w:val="26"/>
          <w:szCs w:val="26"/>
        </w:rPr>
      </w:pPr>
      <w:hyperlink r:id="rId118">
        <w:r w:rsidR="00A3517E" w:rsidRPr="00D91F5F">
          <w:rPr>
            <w:rFonts w:ascii="Times New Roman" w:hAnsi="Times New Roman" w:cs="Times New Roman"/>
            <w:i/>
            <w:spacing w:val="-2"/>
            <w:w w:val="95"/>
            <w:sz w:val="26"/>
            <w:szCs w:val="26"/>
          </w:rPr>
          <w:t>https://muschellij2.shinyapps.io/dcm2nii</w:t>
        </w:r>
      </w:hyperlink>
      <w:r w:rsidR="00A3517E" w:rsidRPr="00D91F5F">
        <w:rPr>
          <w:rFonts w:ascii="Times New Roman" w:hAnsi="Times New Roman" w:cs="Times New Roman"/>
          <w:spacing w:val="-1"/>
          <w:w w:val="95"/>
          <w:sz w:val="26"/>
          <w:szCs w:val="26"/>
        </w:rPr>
        <w:t>.</w:t>
      </w:r>
    </w:p>
    <w:p w14:paraId="5695149D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pgSz w:w="11910" w:h="16840"/>
          <w:pgMar w:top="1260" w:right="1040" w:bottom="280" w:left="1660" w:header="720" w:footer="720" w:gutter="0"/>
          <w:cols w:space="720"/>
        </w:sectPr>
      </w:pPr>
    </w:p>
    <w:p w14:paraId="3044B9B5" w14:textId="77777777" w:rsidR="00E03F22" w:rsidRPr="00D91F5F" w:rsidRDefault="00464615" w:rsidP="00090AE3">
      <w:pPr>
        <w:spacing w:before="52" w:line="257" w:lineRule="auto"/>
        <w:ind w:left="1545" w:right="8"/>
        <w:rPr>
          <w:rFonts w:ascii="Times New Roman" w:eastAsia="Arial" w:hAnsi="Times New Roman" w:cs="Times New Roman"/>
          <w:sz w:val="26"/>
          <w:szCs w:val="26"/>
        </w:rPr>
      </w:pPr>
      <w:hyperlink r:id="rId119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Cost</w:t>
        </w:r>
        <w:r w:rsidR="00A3517E" w:rsidRPr="00D91F5F">
          <w:rPr>
            <w:rFonts w:ascii="Times New Roman" w:hAnsi="Times New Roman" w:cs="Times New Roman"/>
            <w:b/>
            <w:spacing w:val="-1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of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most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common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medical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procedures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at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United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States</w:t>
        </w:r>
        <w:r w:rsidR="00A3517E" w:rsidRPr="00D91F5F">
          <w:rPr>
            <w:rFonts w:ascii="Times New Roman" w:hAnsi="Times New Roman" w:cs="Times New Roman"/>
            <w:b/>
            <w:spacing w:val="-14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hospitals</w:t>
        </w:r>
        <w:r w:rsidR="00A3517E" w:rsidRPr="00D91F5F">
          <w:rPr>
            <w:rFonts w:ascii="Times New Roman" w:hAnsi="Times New Roman" w:cs="Times New Roman"/>
            <w:b/>
            <w:spacing w:val="-15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based</w:t>
        </w:r>
        <w:r w:rsidR="00A3517E" w:rsidRPr="00D91F5F">
          <w:rPr>
            <w:rFonts w:ascii="Times New Roman" w:hAnsi="Times New Roman" w:cs="Times New Roman"/>
            <w:b/>
            <w:spacing w:val="-16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on</w:t>
        </w:r>
      </w:hyperlink>
      <w:r w:rsidR="00A3517E" w:rsidRPr="00D91F5F">
        <w:rPr>
          <w:rFonts w:ascii="Times New Roman" w:hAnsi="Times New Roman" w:cs="Times New Roman"/>
          <w:b/>
          <w:w w:val="99"/>
          <w:sz w:val="26"/>
          <w:szCs w:val="26"/>
        </w:rPr>
        <w:t xml:space="preserve"> </w:t>
      </w:r>
      <w:hyperlink r:id="rId120"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Centers</w:t>
        </w:r>
        <w:r w:rsidR="00A3517E" w:rsidRPr="00D91F5F">
          <w:rPr>
            <w:rFonts w:ascii="Times New Roman" w:hAnsi="Times New Roman" w:cs="Times New Roman"/>
            <w:b/>
            <w:spacing w:val="-10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for</w:t>
        </w:r>
        <w:r w:rsidR="00A3517E"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Medicare</w:t>
        </w:r>
        <w:r w:rsidR="00A3517E"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and</w:t>
        </w:r>
        <w:r w:rsidR="00A3517E"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Medicaid</w:t>
        </w:r>
        <w:r w:rsidR="00A3517E"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z w:val="26"/>
            <w:szCs w:val="26"/>
          </w:rPr>
          <w:t>Services</w:t>
        </w:r>
        <w:r w:rsidR="00A3517E" w:rsidRPr="00D91F5F">
          <w:rPr>
            <w:rFonts w:ascii="Times New Roman" w:hAnsi="Times New Roman" w:cs="Times New Roman"/>
            <w:b/>
            <w:spacing w:val="-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b/>
            <w:spacing w:val="-1"/>
            <w:sz w:val="26"/>
            <w:szCs w:val="26"/>
          </w:rPr>
          <w:t>data</w:t>
        </w:r>
      </w:hyperlink>
      <w:r w:rsidR="00A3517E"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A3517E" w:rsidRPr="00D91F5F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hyperlink r:id="rId121">
        <w:r w:rsidR="00A3517E" w:rsidRPr="00D91F5F">
          <w:rPr>
            <w:rFonts w:ascii="Times New Roman" w:hAnsi="Times New Roman" w:cs="Times New Roman"/>
            <w:i/>
            <w:sz w:val="26"/>
            <w:szCs w:val="26"/>
          </w:rPr>
          <w:t>https://jmuschelli.shinyapps.io/Shiny_Health_Data</w:t>
        </w:r>
      </w:hyperlink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57951318" w14:textId="77777777" w:rsidR="00E03F22" w:rsidRPr="00D91F5F" w:rsidRDefault="00E03F22" w:rsidP="00090AE3">
      <w:pPr>
        <w:spacing w:before="3"/>
        <w:rPr>
          <w:rFonts w:ascii="Times New Roman" w:eastAsia="Arial" w:hAnsi="Times New Roman" w:cs="Times New Roman"/>
          <w:sz w:val="26"/>
          <w:szCs w:val="26"/>
        </w:rPr>
      </w:pPr>
    </w:p>
    <w:p w14:paraId="0D0A5E5B" w14:textId="77777777" w:rsidR="00E03F22" w:rsidRPr="00D91F5F" w:rsidRDefault="00464615" w:rsidP="00090AE3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AFE81EC">
          <v:group id="_x0000_s1033" style="position:absolute;left:0;text-align:left;margin-left:59.5pt;margin-top:9.5pt;width:62.8pt;height:5.4pt;z-index:1336;mso-position-horizontal-relative:page" coordorigin="1191,191" coordsize="1256,108">
            <v:shape id="_x0000_s1034" style="position:absolute;left:1191;top:191;width:1256;height:108" coordorigin="1191,191" coordsize="1256,108" path="m1191,298l2446,298,2446,191,1191,191,1191,298xe" fillcolor="#3872b2" stroked="f">
              <v:path arrowok="t"/>
            </v:shape>
            <w10:wrap anchorx="page"/>
          </v:group>
        </w:pict>
      </w:r>
      <w:bookmarkStart w:id="8" w:name="Skills"/>
      <w:bookmarkEnd w:id="8"/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Skills</w:t>
      </w:r>
    </w:p>
    <w:p w14:paraId="61D28C58" w14:textId="77777777" w:rsidR="00E03F22" w:rsidRPr="00D91F5F" w:rsidRDefault="00A3517E" w:rsidP="00090AE3">
      <w:pPr>
        <w:spacing w:before="138" w:line="244" w:lineRule="auto"/>
        <w:ind w:left="1545" w:right="4972" w:hanging="1332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z w:val="26"/>
          <w:szCs w:val="26"/>
        </w:rPr>
        <w:t xml:space="preserve">Languages </w:t>
      </w:r>
      <w:r w:rsidRPr="00D91F5F">
        <w:rPr>
          <w:rFonts w:ascii="Times New Roman" w:hAnsi="Times New Roman" w:cs="Times New Roman"/>
          <w:b/>
          <w:spacing w:val="3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Proficient:</w:t>
      </w:r>
      <w:r w:rsidRPr="00D91F5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 (including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Shiny),</w:t>
      </w:r>
      <w:r w:rsidRPr="00D91F5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bash,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Stata,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MATLAB.</w:t>
      </w:r>
    </w:p>
    <w:p w14:paraId="655EEA27" w14:textId="77777777" w:rsidR="00E03F22" w:rsidRPr="00D91F5F" w:rsidRDefault="00A3517E" w:rsidP="00090AE3">
      <w:pPr>
        <w:spacing w:before="5" w:line="249" w:lineRule="auto"/>
        <w:ind w:left="1545" w:right="4501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Beginner:</w:t>
      </w:r>
      <w:r w:rsidRPr="00D91F5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SAS, Python,</w:t>
      </w:r>
      <w:r w:rsidRPr="00D91F5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hyperlink r:id="rId122">
        <w:r w:rsidRPr="00D91F5F">
          <w:rPr>
            <w:rFonts w:ascii="Times New Roman" w:hAnsi="Times New Roman" w:cs="Times New Roman"/>
            <w:sz w:val="26"/>
            <w:szCs w:val="26"/>
          </w:rPr>
          <w:t>C++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hyperlink r:id="rId123">
        <w:r w:rsidRPr="00D91F5F">
          <w:rPr>
            <w:rFonts w:ascii="Times New Roman" w:hAnsi="Times New Roman" w:cs="Times New Roman"/>
            <w:spacing w:val="-1"/>
            <w:sz w:val="26"/>
            <w:szCs w:val="26"/>
          </w:rPr>
          <w:t>Visual</w:t>
        </w:r>
      </w:hyperlink>
      <w:r w:rsidRPr="00D91F5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hyperlink r:id="rId124">
        <w:r w:rsidRPr="00D91F5F">
          <w:rPr>
            <w:rFonts w:ascii="Times New Roman" w:hAnsi="Times New Roman" w:cs="Times New Roman"/>
            <w:sz w:val="26"/>
            <w:szCs w:val="26"/>
          </w:rPr>
          <w:t>Basic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JavaScript</w:t>
      </w:r>
    </w:p>
    <w:p w14:paraId="0549C060" w14:textId="77777777" w:rsidR="00E03F22" w:rsidRPr="00D91F5F" w:rsidRDefault="00A3517E" w:rsidP="00090AE3">
      <w:pPr>
        <w:spacing w:before="60" w:line="240" w:lineRule="exact"/>
        <w:ind w:left="1545" w:right="4601" w:hanging="956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z w:val="26"/>
          <w:szCs w:val="26"/>
        </w:rPr>
        <w:t xml:space="preserve">Markup </w:t>
      </w:r>
      <w:r w:rsidRPr="00D91F5F">
        <w:rPr>
          <w:rFonts w:ascii="Times New Roman" w:hAnsi="Times New Roman" w:cs="Times New Roman"/>
          <w:b/>
          <w:spacing w:val="3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5"/>
          <w:sz w:val="26"/>
          <w:szCs w:val="26"/>
        </w:rPr>
        <w:t>T</w:t>
      </w:r>
      <w:r w:rsidRPr="00D91F5F">
        <w:rPr>
          <w:rFonts w:ascii="Times New Roman" w:hAnsi="Times New Roman" w:cs="Times New Roman"/>
          <w:spacing w:val="-26"/>
          <w:position w:val="-4"/>
          <w:sz w:val="26"/>
          <w:szCs w:val="26"/>
        </w:rPr>
        <w:t>E</w:t>
      </w:r>
      <w:r w:rsidRPr="00D91F5F">
        <w:rPr>
          <w:rFonts w:ascii="Times New Roman" w:hAnsi="Times New Roman" w:cs="Times New Roman"/>
          <w:sz w:val="26"/>
          <w:szCs w:val="26"/>
        </w:rPr>
        <w:t>X,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hyperlink r:id="rId125">
        <w:r w:rsidRPr="00D91F5F">
          <w:rPr>
            <w:rFonts w:ascii="Times New Roman" w:hAnsi="Times New Roman" w:cs="Times New Roman"/>
            <w:spacing w:val="-73"/>
            <w:sz w:val="26"/>
            <w:szCs w:val="26"/>
          </w:rPr>
          <w:t>L</w:t>
        </w:r>
        <w:r w:rsidRPr="00D91F5F">
          <w:rPr>
            <w:rFonts w:ascii="Times New Roman" w:hAnsi="Times New Roman" w:cs="Times New Roman"/>
            <w:spacing w:val="-31"/>
            <w:position w:val="4"/>
            <w:sz w:val="26"/>
            <w:szCs w:val="26"/>
          </w:rPr>
          <w:t>A</w:t>
        </w:r>
        <w:r w:rsidRPr="00D91F5F">
          <w:rPr>
            <w:rFonts w:ascii="Times New Roman" w:hAnsi="Times New Roman" w:cs="Times New Roman"/>
            <w:spacing w:val="-35"/>
            <w:sz w:val="26"/>
            <w:szCs w:val="26"/>
          </w:rPr>
          <w:t>T</w:t>
        </w:r>
        <w:r w:rsidRPr="00D91F5F">
          <w:rPr>
            <w:rFonts w:ascii="Times New Roman" w:hAnsi="Times New Roman" w:cs="Times New Roman"/>
            <w:spacing w:val="-26"/>
            <w:position w:val="-4"/>
            <w:sz w:val="26"/>
            <w:szCs w:val="26"/>
          </w:rPr>
          <w:t>E</w:t>
        </w:r>
        <w:r w:rsidRPr="00D91F5F">
          <w:rPr>
            <w:rFonts w:ascii="Times New Roman" w:hAnsi="Times New Roman" w:cs="Times New Roman"/>
            <w:sz w:val="26"/>
            <w:szCs w:val="26"/>
          </w:rPr>
          <w:t>X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Bib</w:t>
      </w:r>
      <w:r w:rsidRPr="00D91F5F">
        <w:rPr>
          <w:rFonts w:ascii="Times New Roman" w:hAnsi="Times New Roman" w:cs="Times New Roman"/>
          <w:spacing w:val="-35"/>
          <w:sz w:val="26"/>
          <w:szCs w:val="26"/>
        </w:rPr>
        <w:t>T</w:t>
      </w:r>
      <w:r w:rsidRPr="00D91F5F">
        <w:rPr>
          <w:rFonts w:ascii="Times New Roman" w:hAnsi="Times New Roman" w:cs="Times New Roman"/>
          <w:spacing w:val="-26"/>
          <w:position w:val="-4"/>
          <w:sz w:val="26"/>
          <w:szCs w:val="26"/>
        </w:rPr>
        <w:t>E</w:t>
      </w:r>
      <w:r w:rsidRPr="00D91F5F">
        <w:rPr>
          <w:rFonts w:ascii="Times New Roman" w:hAnsi="Times New Roman" w:cs="Times New Roman"/>
          <w:sz w:val="26"/>
          <w:szCs w:val="26"/>
        </w:rPr>
        <w:t>X,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3"/>
          <w:sz w:val="26"/>
          <w:szCs w:val="26"/>
        </w:rPr>
        <w:t>T</w:t>
      </w:r>
      <w:r w:rsidRPr="00D91F5F">
        <w:rPr>
          <w:rFonts w:ascii="Times New Roman" w:hAnsi="Times New Roman" w:cs="Times New Roman"/>
          <w:sz w:val="26"/>
          <w:szCs w:val="26"/>
        </w:rPr>
        <w:t>eXShop,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WinEdt,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knitr,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HTML,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CSS</w:t>
      </w:r>
    </w:p>
    <w:p w14:paraId="7965CD0E" w14:textId="77777777" w:rsidR="00E03F22" w:rsidRPr="00D91F5F" w:rsidRDefault="00E03F22" w:rsidP="00090AE3">
      <w:pPr>
        <w:spacing w:before="7"/>
        <w:rPr>
          <w:rFonts w:ascii="Times New Roman" w:eastAsia="Arial" w:hAnsi="Times New Roman" w:cs="Times New Roman"/>
          <w:sz w:val="26"/>
          <w:szCs w:val="26"/>
        </w:rPr>
      </w:pPr>
    </w:p>
    <w:p w14:paraId="51789C67" w14:textId="77777777" w:rsidR="00E03F22" w:rsidRPr="00D91F5F" w:rsidRDefault="00464615" w:rsidP="00090AE3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0CADEC6">
          <v:group id="_x0000_s1031" style="position:absolute;left:0;text-align:left;margin-left:59.5pt;margin-top:6pt;width:62.8pt;height:5.4pt;z-index:1360;mso-position-horizontal-relative:page" coordorigin="1191,121" coordsize="1256,108">
            <v:shape id="_x0000_s1032" style="position:absolute;left:1191;top:121;width:1256;height:108" coordorigin="1191,121" coordsize="1256,108" path="m1191,228l2446,228,2446,121,1191,121,1191,228xe" fillcolor="#3872b2" stroked="f">
              <v:path arrowok="t"/>
            </v:shape>
            <w10:wrap anchorx="page"/>
          </v:group>
        </w:pict>
      </w:r>
      <w:bookmarkStart w:id="9" w:name="Honors_and_Awards"/>
      <w:bookmarkEnd w:id="9"/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Honors</w:t>
      </w:r>
      <w:r w:rsidR="00A3517E" w:rsidRPr="00D91F5F">
        <w:rPr>
          <w:rFonts w:ascii="Times New Roman" w:hAnsi="Times New Roman" w:cs="Times New Roman"/>
          <w:color w:val="3872B2"/>
          <w:spacing w:val="24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and</w:t>
      </w:r>
      <w:r w:rsidR="00A3517E" w:rsidRPr="00D91F5F">
        <w:rPr>
          <w:rFonts w:ascii="Times New Roman" w:hAnsi="Times New Roman" w:cs="Times New Roman"/>
          <w:color w:val="3872B2"/>
          <w:spacing w:val="24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color w:val="3872B2"/>
          <w:spacing w:val="-1"/>
          <w:sz w:val="26"/>
          <w:szCs w:val="26"/>
        </w:rPr>
        <w:t>Awards</w:t>
      </w:r>
    </w:p>
    <w:p w14:paraId="1B150140" w14:textId="77777777" w:rsidR="00E03F22" w:rsidRPr="00D91F5F" w:rsidRDefault="00A3517E" w:rsidP="00090AE3">
      <w:pPr>
        <w:pStyle w:val="Heading3"/>
        <w:spacing w:before="138" w:line="327" w:lineRule="auto"/>
        <w:ind w:left="896" w:right="156" w:hanging="17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2014 </w:t>
      </w:r>
      <w:r w:rsidRPr="00D91F5F">
        <w:rPr>
          <w:rFonts w:ascii="Times New Roman" w:hAnsi="Times New Roman" w:cs="Times New Roman"/>
          <w:b w:val="0"/>
          <w:spacing w:val="3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SOURCE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(Student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Outreach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Resource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Center)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Community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Service</w:t>
      </w:r>
      <w:r w:rsidRPr="00D91F5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Award</w:t>
      </w:r>
      <w:r w:rsidRPr="00D91F5F">
        <w:rPr>
          <w:rFonts w:ascii="Times New Roman" w:hAnsi="Times New Roman" w:cs="Times New Roman"/>
          <w:b w:val="0"/>
          <w:spacing w:val="-1"/>
          <w:sz w:val="26"/>
          <w:szCs w:val="26"/>
        </w:rPr>
        <w:t>.</w:t>
      </w:r>
      <w:r w:rsidRPr="00D91F5F">
        <w:rPr>
          <w:rFonts w:ascii="Times New Roman" w:hAnsi="Times New Roman" w:cs="Times New Roman"/>
          <w:b w:val="0"/>
          <w:spacing w:val="21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 w:val="0"/>
          <w:spacing w:val="-6"/>
          <w:sz w:val="26"/>
          <w:szCs w:val="26"/>
        </w:rPr>
        <w:t>2011</w:t>
      </w:r>
      <w:r w:rsidRPr="00D91F5F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 w:val="0"/>
          <w:spacing w:val="4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Member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the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winning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team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the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ADHD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200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Competition:</w:t>
      </w:r>
    </w:p>
    <w:p w14:paraId="0FDDA1F6" w14:textId="77777777" w:rsidR="00E03F22" w:rsidRPr="00D91F5F" w:rsidRDefault="00A3517E" w:rsidP="00090AE3">
      <w:pPr>
        <w:spacing w:line="181" w:lineRule="exact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z w:val="26"/>
          <w:szCs w:val="26"/>
        </w:rPr>
        <w:t>a</w:t>
      </w:r>
      <w:r w:rsidRPr="00D91F5F">
        <w:rPr>
          <w:rFonts w:ascii="Times New Roman" w:hAnsi="Times New Roman" w:cs="Times New Roman"/>
          <w:b/>
          <w:spacing w:val="1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competition</w:t>
      </w:r>
      <w:r w:rsidRPr="00D91F5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Pr="00D91F5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develop</w:t>
      </w:r>
      <w:r w:rsidRPr="00D91F5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diagnostic</w:t>
      </w:r>
      <w:r w:rsidRPr="00D91F5F">
        <w:rPr>
          <w:rFonts w:ascii="Times New Roman" w:hAnsi="Times New Roman" w:cs="Times New Roman"/>
          <w:b/>
          <w:spacing w:val="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classification</w:t>
      </w:r>
      <w:r w:rsidRPr="00D91F5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tools</w:t>
      </w:r>
      <w:r w:rsidRPr="00D91F5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for</w:t>
      </w:r>
      <w:r w:rsidRPr="00D91F5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ADHD</w:t>
      </w:r>
      <w:r w:rsidRPr="00D91F5F">
        <w:rPr>
          <w:rFonts w:ascii="Times New Roman" w:hAnsi="Times New Roman" w:cs="Times New Roman"/>
          <w:b/>
          <w:spacing w:val="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diagnosis</w:t>
      </w:r>
    </w:p>
    <w:p w14:paraId="449B0633" w14:textId="77777777" w:rsidR="00E03F22" w:rsidRPr="00D91F5F" w:rsidRDefault="00A3517E" w:rsidP="00090AE3">
      <w:pPr>
        <w:spacing w:before="18"/>
        <w:ind w:left="154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z w:val="26"/>
          <w:szCs w:val="26"/>
        </w:rPr>
        <w:t>based</w:t>
      </w:r>
      <w:r w:rsidRPr="00D91F5F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on</w:t>
      </w:r>
      <w:r w:rsidRPr="00D91F5F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imaging</w:t>
      </w:r>
      <w:r w:rsidRPr="00D91F5F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of</w:t>
      </w:r>
      <w:r w:rsidRPr="00D91F5F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the</w:t>
      </w:r>
      <w:r w:rsidRPr="00D91F5F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brain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.</w:t>
      </w:r>
    </w:p>
    <w:p w14:paraId="0A49B656" w14:textId="77777777" w:rsidR="00E03F22" w:rsidRPr="00D91F5F" w:rsidRDefault="00A3517E" w:rsidP="00090AE3">
      <w:pPr>
        <w:spacing w:before="92" w:line="308" w:lineRule="auto"/>
        <w:ind w:left="273" w:right="2356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2004–2008 </w:t>
      </w:r>
      <w:r w:rsidRPr="00D91F5F">
        <w:rPr>
          <w:rFonts w:ascii="Times New Roman" w:eastAsia="Arial" w:hAnsi="Times New Roman" w:cs="Times New Roman"/>
          <w:spacing w:val="3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Presidential</w:t>
      </w:r>
      <w:r w:rsidRPr="00D91F5F">
        <w:rPr>
          <w:rFonts w:ascii="Times New Roman" w:eastAsia="Arial" w:hAnsi="Times New Roman" w:cs="Times New Roman"/>
          <w:b/>
          <w:bCs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Scholar</w:t>
      </w:r>
      <w:r w:rsidRPr="00D91F5F">
        <w:rPr>
          <w:rFonts w:ascii="Times New Roman" w:eastAsia="Arial" w:hAnsi="Times New Roman" w:cs="Times New Roman"/>
          <w:b/>
          <w:bCs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(Full</w:t>
      </w:r>
      <w:r w:rsidRPr="00D91F5F">
        <w:rPr>
          <w:rFonts w:ascii="Times New Roman" w:eastAsia="Arial" w:hAnsi="Times New Roman" w:cs="Times New Roman"/>
          <w:b/>
          <w:bCs/>
          <w:spacing w:val="-1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pacing w:val="-3"/>
          <w:sz w:val="26"/>
          <w:szCs w:val="26"/>
        </w:rPr>
        <w:t>Tuition</w:t>
      </w:r>
      <w:r w:rsidRPr="00D91F5F">
        <w:rPr>
          <w:rFonts w:ascii="Times New Roman" w:eastAsia="Arial" w:hAnsi="Times New Roman" w:cs="Times New Roman"/>
          <w:b/>
          <w:bCs/>
          <w:spacing w:val="-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pacing w:val="-1"/>
          <w:sz w:val="26"/>
          <w:szCs w:val="26"/>
        </w:rPr>
        <w:t>Scholarship)</w:t>
      </w:r>
      <w:r w:rsidRPr="00D91F5F">
        <w:rPr>
          <w:rFonts w:ascii="Times New Roman" w:eastAsia="Arial" w:hAnsi="Times New Roman" w:cs="Times New Roman"/>
          <w:spacing w:val="-1"/>
          <w:sz w:val="26"/>
          <w:szCs w:val="26"/>
        </w:rPr>
        <w:t>.</w:t>
      </w:r>
      <w:r w:rsidRPr="00D91F5F">
        <w:rPr>
          <w:rFonts w:ascii="Times New Roman" w:eastAsia="Arial" w:hAnsi="Times New Roman" w:cs="Times New Roman"/>
          <w:spacing w:val="34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2004–2008 </w:t>
      </w:r>
      <w:r w:rsidRPr="00D91F5F">
        <w:rPr>
          <w:rFonts w:ascii="Times New Roman" w:eastAsia="Arial" w:hAnsi="Times New Roman" w:cs="Times New Roman"/>
          <w:spacing w:val="3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pacing w:val="-2"/>
          <w:sz w:val="26"/>
          <w:szCs w:val="26"/>
        </w:rPr>
        <w:t>Dean’s</w:t>
      </w:r>
      <w:r w:rsidRPr="00D91F5F">
        <w:rPr>
          <w:rFonts w:ascii="Times New Roman" w:eastAsia="Arial" w:hAnsi="Times New Roman" w:cs="Times New Roman"/>
          <w:b/>
          <w:bCs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z w:val="26"/>
          <w:szCs w:val="26"/>
        </w:rPr>
        <w:t>List</w:t>
      </w:r>
      <w:r w:rsidRPr="00D91F5F">
        <w:rPr>
          <w:rFonts w:ascii="Times New Roman" w:eastAsia="Arial" w:hAnsi="Times New Roman" w:cs="Times New Roman"/>
          <w:sz w:val="26"/>
          <w:szCs w:val="26"/>
        </w:rPr>
        <w:t>.</w:t>
      </w:r>
    </w:p>
    <w:p w14:paraId="48E4B29F" w14:textId="77777777" w:rsidR="00E03F22" w:rsidRPr="00D91F5F" w:rsidRDefault="00A3517E" w:rsidP="00090AE3">
      <w:pPr>
        <w:spacing w:before="2" w:line="308" w:lineRule="auto"/>
        <w:ind w:left="880" w:right="6042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2008 </w:t>
      </w:r>
      <w:r w:rsidRPr="00D91F5F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Alpha</w:t>
      </w:r>
      <w:r w:rsidRPr="00D91F5F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Sigma</w:t>
      </w:r>
      <w:r w:rsidRPr="00D91F5F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Nu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 xml:space="preserve">2004 </w:t>
      </w:r>
      <w:r w:rsidRPr="00D91F5F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Alpha</w:t>
      </w:r>
      <w:r w:rsidRPr="00D91F5F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Lambda</w:t>
      </w:r>
      <w:r w:rsidRPr="00D91F5F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Delta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08A54C24" w14:textId="77777777" w:rsidR="00E03F22" w:rsidRPr="00D91F5F" w:rsidRDefault="00E03F22" w:rsidP="00090AE3">
      <w:pPr>
        <w:spacing w:before="2"/>
        <w:rPr>
          <w:rFonts w:ascii="Times New Roman" w:eastAsia="Arial" w:hAnsi="Times New Roman" w:cs="Times New Roman"/>
          <w:sz w:val="26"/>
          <w:szCs w:val="26"/>
        </w:rPr>
      </w:pPr>
    </w:p>
    <w:p w14:paraId="4866B467" w14:textId="77777777" w:rsidR="00E03F22" w:rsidRPr="00D91F5F" w:rsidRDefault="00464615" w:rsidP="00090AE3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1D139EE">
          <v:group id="_x0000_s1029" style="position:absolute;left:0;text-align:left;margin-left:59.5pt;margin-top:9.5pt;width:62.8pt;height:5.4pt;z-index:1384;mso-position-horizontal-relative:page" coordorigin="1191,191" coordsize="1256,108">
            <v:shape id="_x0000_s1030" style="position:absolute;left:1191;top:191;width:1256;height:108" coordorigin="1191,191" coordsize="1256,108" path="m1191,298l2446,298,2446,191,1191,191,1191,298xe" fillcolor="#3872b2" stroked="f">
              <v:path arrowok="t"/>
            </v:shape>
            <w10:wrap anchorx="page"/>
          </v:group>
        </w:pict>
      </w:r>
      <w:bookmarkStart w:id="10" w:name="Additional_Experience"/>
      <w:bookmarkEnd w:id="10"/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Additional</w:t>
      </w:r>
      <w:r w:rsidR="00A3517E" w:rsidRPr="00D91F5F">
        <w:rPr>
          <w:rFonts w:ascii="Times New Roman" w:hAnsi="Times New Roman" w:cs="Times New Roman"/>
          <w:color w:val="3872B2"/>
          <w:spacing w:val="53"/>
          <w:sz w:val="26"/>
          <w:szCs w:val="26"/>
        </w:rPr>
        <w:t xml:space="preserve"> </w:t>
      </w:r>
      <w:r w:rsidR="00A3517E" w:rsidRPr="00D91F5F">
        <w:rPr>
          <w:rFonts w:ascii="Times New Roman" w:hAnsi="Times New Roman" w:cs="Times New Roman"/>
          <w:color w:val="3872B2"/>
          <w:sz w:val="26"/>
          <w:szCs w:val="26"/>
        </w:rPr>
        <w:t>Experience</w:t>
      </w:r>
    </w:p>
    <w:p w14:paraId="2723BD85" w14:textId="77777777" w:rsidR="00E03F22" w:rsidRPr="00D91F5F" w:rsidRDefault="00A3517E" w:rsidP="00090AE3">
      <w:pPr>
        <w:pStyle w:val="BodyText"/>
        <w:spacing w:before="138" w:line="257" w:lineRule="auto"/>
        <w:ind w:left="1537" w:right="148" w:hanging="657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2015</w:t>
      </w:r>
      <w:r w:rsidRPr="00D91F5F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IdEar</w:t>
      </w:r>
      <w:r w:rsidRPr="00D91F5F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5"/>
          <w:sz w:val="26"/>
          <w:szCs w:val="26"/>
        </w:rPr>
        <w:t>Team</w:t>
      </w:r>
      <w:r w:rsidRPr="00D91F5F">
        <w:rPr>
          <w:rFonts w:ascii="Times New Roman" w:hAnsi="Times New Roman" w:cs="Times New Roman"/>
          <w:b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Member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Hackathon:</w:t>
      </w:r>
      <w:r w:rsidRPr="00D91F5F">
        <w:rPr>
          <w:rFonts w:ascii="Times New Roman" w:hAnsi="Times New Roman" w:cs="Times New Roman"/>
          <w:i/>
          <w:spacing w:val="5"/>
          <w:sz w:val="26"/>
          <w:szCs w:val="26"/>
        </w:rPr>
        <w:t xml:space="preserve"> </w:t>
      </w:r>
      <w:hyperlink r:id="rId126">
        <w:r w:rsidRPr="00D91F5F">
          <w:rPr>
            <w:rFonts w:ascii="Times New Roman" w:hAnsi="Times New Roman" w:cs="Times New Roman"/>
            <w:i/>
            <w:sz w:val="26"/>
            <w:szCs w:val="26"/>
          </w:rPr>
          <w:t>MedHacks</w:t>
        </w:r>
        <w:r w:rsidRPr="00D91F5F">
          <w:rPr>
            <w:rFonts w:ascii="Times New Roman" w:hAnsi="Times New Roman" w:cs="Times New Roman"/>
            <w:i/>
            <w:spacing w:val="-19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i/>
            <w:sz w:val="26"/>
            <w:szCs w:val="26"/>
          </w:rPr>
          <w:t>1.0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Showed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as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proof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concept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that</w:t>
      </w:r>
      <w:r w:rsidRPr="00D91F5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ears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could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be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used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as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biometric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markers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global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health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framework.</w:t>
      </w:r>
      <w:r w:rsidRPr="00D91F5F">
        <w:rPr>
          <w:rFonts w:ascii="Times New Roman" w:hAnsi="Times New Roman" w:cs="Times New Roman"/>
          <w:spacing w:val="5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The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target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was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areas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with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poor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no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registries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people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which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pictures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ears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could</w:t>
      </w:r>
      <w:r w:rsidRPr="00D91F5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be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used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distinguish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community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members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when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other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demographic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information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was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not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unique.</w:t>
      </w:r>
      <w:r w:rsidRPr="00D91F5F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Implemented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MATLAB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implementation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SVM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classify</w:t>
      </w:r>
      <w:r w:rsidRPr="00D91F5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people</w:t>
      </w:r>
      <w:r w:rsidRPr="00D91F5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based on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image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ear and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scale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invariant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feature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transform (SIFT)</w:t>
      </w:r>
      <w:r w:rsidRPr="00D91F5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features.</w:t>
      </w:r>
      <w:r w:rsidRPr="00D91F5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 top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10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30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teams.</w:t>
      </w:r>
    </w:p>
    <w:p w14:paraId="212A5296" w14:textId="77777777" w:rsidR="00E03F22" w:rsidRPr="00D91F5F" w:rsidRDefault="00A3517E" w:rsidP="00090AE3">
      <w:pPr>
        <w:pStyle w:val="BodyText"/>
        <w:spacing w:before="75" w:line="252" w:lineRule="auto"/>
        <w:ind w:left="1537" w:right="112" w:hanging="658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2015</w:t>
      </w:r>
      <w:r w:rsidRPr="00D91F5F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Safer</w:t>
      </w:r>
      <w:r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Baltimore</w:t>
      </w:r>
      <w:r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Biking</w:t>
      </w:r>
      <w:r w:rsidRPr="00D91F5F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5"/>
          <w:sz w:val="26"/>
          <w:szCs w:val="26"/>
        </w:rPr>
        <w:t>Team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Hackathon:</w:t>
      </w:r>
      <w:r w:rsidRPr="00D91F5F">
        <w:rPr>
          <w:rFonts w:ascii="Times New Roman" w:hAnsi="Times New Roman" w:cs="Times New Roman"/>
          <w:i/>
          <w:spacing w:val="39"/>
          <w:sz w:val="26"/>
          <w:szCs w:val="26"/>
        </w:rPr>
        <w:t xml:space="preserve"> </w:t>
      </w:r>
      <w:hyperlink r:id="rId127">
        <w:r w:rsidRPr="00D91F5F">
          <w:rPr>
            <w:rFonts w:ascii="Times New Roman" w:hAnsi="Times New Roman" w:cs="Times New Roman"/>
            <w:i/>
            <w:sz w:val="26"/>
            <w:szCs w:val="26"/>
          </w:rPr>
          <w:t>JHU</w:t>
        </w:r>
        <w:r w:rsidRPr="00D91F5F">
          <w:rPr>
            <w:rFonts w:ascii="Times New Roman" w:hAnsi="Times New Roman" w:cs="Times New Roman"/>
            <w:i/>
            <w:spacing w:val="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i/>
            <w:sz w:val="26"/>
            <w:szCs w:val="26"/>
          </w:rPr>
          <w:t>Data</w:t>
        </w:r>
        <w:r w:rsidRPr="00D91F5F">
          <w:rPr>
            <w:rFonts w:ascii="Times New Roman" w:hAnsi="Times New Roman" w:cs="Times New Roman"/>
            <w:i/>
            <w:spacing w:val="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i/>
            <w:sz w:val="26"/>
            <w:szCs w:val="26"/>
          </w:rPr>
          <w:t>Science</w:t>
        </w:r>
        <w:r w:rsidRPr="00D91F5F">
          <w:rPr>
            <w:rFonts w:ascii="Times New Roman" w:hAnsi="Times New Roman" w:cs="Times New Roman"/>
            <w:i/>
            <w:spacing w:val="8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i/>
            <w:sz w:val="26"/>
            <w:szCs w:val="26"/>
          </w:rPr>
          <w:t>Hakathon</w:t>
        </w:r>
      </w:hyperlink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Full</w:t>
      </w:r>
      <w:r w:rsidRPr="00D91F5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de­</w:t>
      </w:r>
      <w:r w:rsidRPr="00D91F5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w w:val="95"/>
          <w:sz w:val="26"/>
          <w:szCs w:val="26"/>
        </w:rPr>
        <w:t>scription</w:t>
      </w:r>
      <w:r w:rsidRPr="00D91F5F">
        <w:rPr>
          <w:rFonts w:ascii="Times New Roman" w:hAnsi="Times New Roman" w:cs="Times New Roman"/>
          <w:spacing w:val="-8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w w:val="95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w w:val="95"/>
          <w:sz w:val="26"/>
          <w:szCs w:val="26"/>
        </w:rPr>
        <w:t>product:</w:t>
      </w:r>
      <w:r w:rsidRPr="00D91F5F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hyperlink r:id="rId128">
        <w:r w:rsidRPr="00D91F5F">
          <w:rPr>
            <w:rFonts w:ascii="Times New Roman" w:hAnsi="Times New Roman" w:cs="Times New Roman"/>
            <w:w w:val="95"/>
            <w:sz w:val="26"/>
            <w:szCs w:val="26"/>
          </w:rPr>
          <w:t>http://kbroman.org/jhudashbike/</w:t>
        </w:r>
      </w:hyperlink>
      <w:r w:rsidRPr="00D91F5F">
        <w:rPr>
          <w:rFonts w:ascii="Times New Roman" w:hAnsi="Times New Roman" w:cs="Times New Roman"/>
          <w:w w:val="95"/>
          <w:sz w:val="26"/>
          <w:szCs w:val="26"/>
        </w:rPr>
        <w:t>.</w:t>
      </w:r>
      <w:r w:rsidRPr="00D91F5F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6"/>
          <w:w w:val="95"/>
          <w:sz w:val="26"/>
          <w:szCs w:val="26"/>
        </w:rPr>
        <w:t>Team</w:t>
      </w:r>
      <w:r w:rsidRPr="00D91F5F">
        <w:rPr>
          <w:rFonts w:ascii="Times New Roman" w:hAnsi="Times New Roman" w:cs="Times New Roman"/>
          <w:spacing w:val="-8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w w:val="95"/>
          <w:sz w:val="26"/>
          <w:szCs w:val="26"/>
        </w:rPr>
        <w:t>used</w:t>
      </w:r>
      <w:r w:rsidRPr="00D91F5F">
        <w:rPr>
          <w:rFonts w:ascii="Times New Roman" w:hAnsi="Times New Roman" w:cs="Times New Roman"/>
          <w:spacing w:val="-7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w w:val="95"/>
          <w:sz w:val="26"/>
          <w:szCs w:val="26"/>
        </w:rPr>
        <w:t>open</w:t>
      </w:r>
      <w:r w:rsidRPr="00D91F5F">
        <w:rPr>
          <w:rFonts w:ascii="Times New Roman" w:hAnsi="Times New Roman" w:cs="Times New Roman"/>
          <w:spacing w:val="-8"/>
          <w:w w:val="9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w w:val="95"/>
          <w:sz w:val="26"/>
          <w:szCs w:val="26"/>
        </w:rPr>
        <w:t>data</w:t>
      </w:r>
      <w:r w:rsidRPr="00D91F5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from</w:t>
      </w:r>
      <w:r w:rsidRPr="00D91F5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Baltimore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City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determine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road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safety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as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measured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by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accidents,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hazards</w:t>
      </w:r>
      <w:r w:rsidRPr="00D91F5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(pot­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holes),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accidents.</w:t>
      </w:r>
      <w:r w:rsidRPr="00D91F5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Geocoded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all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hazards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helped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develop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leaflet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final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product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(map).</w:t>
      </w:r>
    </w:p>
    <w:p w14:paraId="6FAF11F7" w14:textId="77777777" w:rsidR="00E03F22" w:rsidRPr="00D91F5F" w:rsidRDefault="00E03F22" w:rsidP="00090AE3">
      <w:pPr>
        <w:spacing w:before="6"/>
        <w:rPr>
          <w:rFonts w:ascii="Times New Roman" w:eastAsia="Arial" w:hAnsi="Times New Roman" w:cs="Times New Roman"/>
          <w:sz w:val="26"/>
          <w:szCs w:val="26"/>
        </w:rPr>
      </w:pPr>
    </w:p>
    <w:p w14:paraId="2A5129E4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pgSz w:w="11910" w:h="16840"/>
          <w:pgMar w:top="1260" w:right="1040" w:bottom="280" w:left="1080" w:header="720" w:footer="720" w:gutter="0"/>
          <w:cols w:space="720"/>
        </w:sectPr>
      </w:pPr>
    </w:p>
    <w:p w14:paraId="06C0DEBB" w14:textId="77777777" w:rsidR="00E03F22" w:rsidRPr="00D91F5F" w:rsidRDefault="00E03F22" w:rsidP="00090AE3">
      <w:pPr>
        <w:spacing w:before="7"/>
        <w:rPr>
          <w:rFonts w:ascii="Times New Roman" w:eastAsia="Arial" w:hAnsi="Times New Roman" w:cs="Times New Roman"/>
          <w:sz w:val="26"/>
          <w:szCs w:val="26"/>
        </w:rPr>
      </w:pPr>
    </w:p>
    <w:p w14:paraId="302D69AD" w14:textId="77777777" w:rsidR="00E03F22" w:rsidRPr="00D91F5F" w:rsidRDefault="00464615" w:rsidP="00090AE3">
      <w:pPr>
        <w:spacing w:line="100" w:lineRule="atLeast"/>
        <w:ind w:left="110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</w:r>
      <w:r>
        <w:rPr>
          <w:rFonts w:ascii="Times New Roman" w:eastAsia="Arial" w:hAnsi="Times New Roman" w:cs="Times New Roman"/>
          <w:sz w:val="26"/>
          <w:szCs w:val="26"/>
        </w:rPr>
        <w:pict w14:anchorId="7B5788E2">
          <v:group id="_x0000_s1026" style="width:62.8pt;height:5.4pt;mso-position-horizontal-relative:char;mso-position-vertical-relative:line" coordsize="1256,108">
            <v:group id="_x0000_s1027" style="position:absolute;width:1256;height:108" coordsize="1256,108">
              <v:shape id="_x0000_s1028" style="position:absolute;width:1256;height:108" coordsize="1256,108" path="m0,107l1255,107,1255,,,,,107xe" fillcolor="#3872b2" stroked="f">
                <v:path arrowok="t"/>
              </v:shape>
            </v:group>
            <w10:wrap type="none"/>
            <w10:anchorlock/>
          </v:group>
        </w:pict>
      </w:r>
    </w:p>
    <w:p w14:paraId="593BDF19" w14:textId="77777777" w:rsidR="00E03F22" w:rsidRPr="00D91F5F" w:rsidRDefault="00E03F22" w:rsidP="00090AE3">
      <w:pPr>
        <w:spacing w:before="11"/>
        <w:rPr>
          <w:rFonts w:ascii="Times New Roman" w:eastAsia="Arial" w:hAnsi="Times New Roman" w:cs="Times New Roman"/>
          <w:sz w:val="26"/>
          <w:szCs w:val="26"/>
        </w:rPr>
      </w:pPr>
    </w:p>
    <w:p w14:paraId="68EAA655" w14:textId="77777777" w:rsidR="00E03F22" w:rsidRPr="00D91F5F" w:rsidRDefault="00A3517E" w:rsidP="00090AE3">
      <w:pPr>
        <w:pStyle w:val="BodyText"/>
        <w:spacing w:before="0"/>
        <w:ind w:left="783"/>
        <w:rPr>
          <w:rFonts w:ascii="Times New Roman" w:hAnsi="Times New Roman" w:cs="Times New Roman"/>
          <w:sz w:val="26"/>
          <w:szCs w:val="26"/>
        </w:rPr>
      </w:pPr>
      <w:bookmarkStart w:id="11" w:name="Academic_Service"/>
      <w:bookmarkEnd w:id="11"/>
      <w:r w:rsidRPr="00D91F5F">
        <w:rPr>
          <w:rFonts w:ascii="Times New Roman" w:hAnsi="Times New Roman" w:cs="Times New Roman"/>
          <w:w w:val="95"/>
          <w:sz w:val="26"/>
          <w:szCs w:val="26"/>
        </w:rPr>
        <w:t>2013–</w:t>
      </w:r>
    </w:p>
    <w:p w14:paraId="0CFC0C6F" w14:textId="77777777" w:rsidR="00E03F22" w:rsidRPr="00D91F5F" w:rsidRDefault="00A3517E" w:rsidP="00090AE3">
      <w:pPr>
        <w:pStyle w:val="BodyText"/>
        <w:spacing w:before="18"/>
        <w:ind w:left="783" w:hanging="170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Present</w:t>
      </w:r>
    </w:p>
    <w:p w14:paraId="3C75B3F9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</w:pPr>
    </w:p>
    <w:p w14:paraId="0A863366" w14:textId="77777777" w:rsidR="00E03F22" w:rsidRPr="00D91F5F" w:rsidRDefault="00E03F22" w:rsidP="00090AE3">
      <w:pPr>
        <w:rPr>
          <w:rFonts w:ascii="Times New Roman" w:eastAsia="Arial" w:hAnsi="Times New Roman" w:cs="Times New Roman"/>
          <w:sz w:val="26"/>
          <w:szCs w:val="26"/>
        </w:rPr>
      </w:pPr>
    </w:p>
    <w:p w14:paraId="596E7EA9" w14:textId="77777777" w:rsidR="00E03F22" w:rsidRPr="00D91F5F" w:rsidRDefault="00E03F22" w:rsidP="00090AE3">
      <w:pPr>
        <w:spacing w:before="11"/>
        <w:rPr>
          <w:rFonts w:ascii="Times New Roman" w:eastAsia="Arial" w:hAnsi="Times New Roman" w:cs="Times New Roman"/>
          <w:sz w:val="26"/>
          <w:szCs w:val="26"/>
        </w:rPr>
      </w:pPr>
    </w:p>
    <w:p w14:paraId="7EFDF27B" w14:textId="77777777" w:rsidR="00E03F22" w:rsidRPr="00D91F5F" w:rsidRDefault="00A3517E" w:rsidP="00090AE3">
      <w:pPr>
        <w:pStyle w:val="BodyText"/>
        <w:spacing w:before="0"/>
        <w:ind w:left="783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w w:val="95"/>
          <w:sz w:val="26"/>
          <w:szCs w:val="26"/>
        </w:rPr>
        <w:t>2013–</w:t>
      </w:r>
    </w:p>
    <w:p w14:paraId="6F4C57C2" w14:textId="77777777" w:rsidR="00E03F22" w:rsidRPr="00D91F5F" w:rsidRDefault="00A3517E" w:rsidP="00090AE3">
      <w:pPr>
        <w:pStyle w:val="BodyText"/>
        <w:spacing w:before="18"/>
        <w:ind w:left="589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Present</w:t>
      </w:r>
    </w:p>
    <w:p w14:paraId="5ECFB013" w14:textId="77777777" w:rsidR="00E03F22" w:rsidRPr="00D91F5F" w:rsidRDefault="00A3517E" w:rsidP="00090AE3">
      <w:pPr>
        <w:pStyle w:val="Heading1"/>
        <w:ind w:left="115"/>
        <w:rPr>
          <w:rFonts w:ascii="Times New Roman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br w:type="column"/>
      </w:r>
      <w:r w:rsidRPr="00D91F5F">
        <w:rPr>
          <w:rFonts w:ascii="Times New Roman" w:hAnsi="Times New Roman" w:cs="Times New Roman"/>
          <w:color w:val="3872B2"/>
          <w:sz w:val="26"/>
          <w:szCs w:val="26"/>
        </w:rPr>
        <w:lastRenderedPageBreak/>
        <w:t>Academic</w:t>
      </w:r>
      <w:r w:rsidRPr="00D91F5F">
        <w:rPr>
          <w:rFonts w:ascii="Times New Roman" w:hAnsi="Times New Roman" w:cs="Times New Roman"/>
          <w:color w:val="3872B2"/>
          <w:spacing w:val="4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color w:val="3872B2"/>
          <w:sz w:val="26"/>
          <w:szCs w:val="26"/>
        </w:rPr>
        <w:t>Service</w:t>
      </w:r>
    </w:p>
    <w:p w14:paraId="60A2B9D1" w14:textId="77777777" w:rsidR="00E03F22" w:rsidRPr="00D91F5F" w:rsidRDefault="00A3517E" w:rsidP="00090AE3">
      <w:pPr>
        <w:spacing w:before="138"/>
        <w:ind w:left="11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z w:val="26"/>
          <w:szCs w:val="26"/>
        </w:rPr>
        <w:t>Middle</w:t>
      </w:r>
      <w:r w:rsidRPr="00D91F5F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Manager</w:t>
      </w:r>
      <w:r w:rsidRPr="00D91F5F">
        <w:rPr>
          <w:rFonts w:ascii="Times New Roman" w:hAnsi="Times New Roman" w:cs="Times New Roman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hyperlink r:id="rId129">
        <w:r w:rsidRPr="00D91F5F">
          <w:rPr>
            <w:rFonts w:ascii="Times New Roman" w:hAnsi="Times New Roman" w:cs="Times New Roman"/>
            <w:i/>
            <w:sz w:val="26"/>
            <w:szCs w:val="26"/>
          </w:rPr>
          <w:t>Thread/Incentive</w:t>
        </w:r>
        <w:r w:rsidRPr="00D91F5F">
          <w:rPr>
            <w:rFonts w:ascii="Times New Roman" w:hAnsi="Times New Roman" w:cs="Times New Roman"/>
            <w:i/>
            <w:spacing w:val="-14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i/>
            <w:sz w:val="26"/>
            <w:szCs w:val="26"/>
          </w:rPr>
          <w:t>Mentoring</w:t>
        </w:r>
        <w:r w:rsidRPr="00D91F5F">
          <w:rPr>
            <w:rFonts w:ascii="Times New Roman" w:hAnsi="Times New Roman" w:cs="Times New Roman"/>
            <w:i/>
            <w:spacing w:val="-14"/>
            <w:sz w:val="26"/>
            <w:szCs w:val="26"/>
          </w:rPr>
          <w:t xml:space="preserve"> </w:t>
        </w:r>
        <w:r w:rsidRPr="00D91F5F">
          <w:rPr>
            <w:rFonts w:ascii="Times New Roman" w:hAnsi="Times New Roman" w:cs="Times New Roman"/>
            <w:i/>
            <w:sz w:val="26"/>
            <w:szCs w:val="26"/>
          </w:rPr>
          <w:t>Program</w:t>
        </w:r>
      </w:hyperlink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5DBF7CDD" w14:textId="77777777" w:rsidR="00E03F22" w:rsidRPr="00D91F5F" w:rsidRDefault="00A3517E" w:rsidP="00090AE3">
      <w:pPr>
        <w:spacing w:before="36" w:line="249" w:lineRule="auto"/>
        <w:ind w:left="115" w:right="121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>Interfaced</w:t>
      </w:r>
      <w:r w:rsidRPr="00D91F5F">
        <w:rPr>
          <w:rFonts w:ascii="Times New Roman" w:eastAsia="Arial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between</w:t>
      </w:r>
      <w:r w:rsidRPr="00D91F5F">
        <w:rPr>
          <w:rFonts w:ascii="Times New Roman" w:eastAsia="Arial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executive­level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pacing w:val="-1"/>
          <w:sz w:val="26"/>
          <w:szCs w:val="26"/>
        </w:rPr>
        <w:t>staff</w:t>
      </w:r>
      <w:r w:rsidRPr="00D91F5F">
        <w:rPr>
          <w:rFonts w:ascii="Times New Roman" w:eastAsia="Arial" w:hAnsi="Times New Roman" w:cs="Times New Roman"/>
          <w:spacing w:val="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lower­level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management.</w:t>
      </w:r>
      <w:r w:rsidRPr="00D91F5F">
        <w:rPr>
          <w:rFonts w:ascii="Times New Roman" w:eastAsia="Arial" w:hAnsi="Times New Roman" w:cs="Times New Roman"/>
          <w:spacing w:val="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Organized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monthly</w:t>
      </w:r>
      <w:r w:rsidRPr="00D91F5F">
        <w:rPr>
          <w:rFonts w:ascii="Times New Roman" w:eastAsia="Arial" w:hAnsi="Times New Roman" w:cs="Times New Roman"/>
          <w:spacing w:val="21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meetings,</w:t>
      </w:r>
      <w:r w:rsidRPr="00D91F5F">
        <w:rPr>
          <w:rFonts w:ascii="Times New Roman" w:eastAsia="Arial" w:hAnsi="Times New Roman" w:cs="Times New Roman"/>
          <w:spacing w:val="1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weekly</w:t>
      </w:r>
      <w:r w:rsidRPr="00D91F5F">
        <w:rPr>
          <w:rFonts w:ascii="Times New Roman" w:eastAsia="Arial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progress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updates</w:t>
      </w:r>
      <w:r w:rsidRPr="00D91F5F">
        <w:rPr>
          <w:rFonts w:ascii="Times New Roman" w:eastAsia="Arial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e­mails,</w:t>
      </w:r>
      <w:r w:rsidRPr="00D91F5F">
        <w:rPr>
          <w:rFonts w:ascii="Times New Roman" w:eastAsia="Arial" w:hAnsi="Times New Roman" w:cs="Times New Roman"/>
          <w:spacing w:val="1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provided</w:t>
      </w:r>
      <w:r w:rsidRPr="00D91F5F">
        <w:rPr>
          <w:rFonts w:ascii="Times New Roman" w:eastAsia="Arial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broad­scale</w:t>
      </w:r>
      <w:r w:rsidRPr="00D91F5F">
        <w:rPr>
          <w:rFonts w:ascii="Times New Roman" w:eastAsia="Arial" w:hAnsi="Times New Roman" w:cs="Times New Roman"/>
          <w:spacing w:val="1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mentorship</w:t>
      </w:r>
      <w:r w:rsidRPr="00D91F5F">
        <w:rPr>
          <w:rFonts w:ascii="Times New Roman" w:eastAsia="Arial" w:hAnsi="Times New Roman" w:cs="Times New Roman"/>
          <w:spacing w:val="1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for</w:t>
      </w:r>
      <w:r w:rsidRPr="00D91F5F">
        <w:rPr>
          <w:rFonts w:ascii="Times New Roman" w:eastAsia="Arial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high­school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students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in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the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Baltimore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City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school</w:t>
      </w:r>
      <w:r w:rsidRPr="00D91F5F">
        <w:rPr>
          <w:rFonts w:ascii="Times New Roman" w:eastAsia="Arial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district.</w:t>
      </w:r>
      <w:r w:rsidRPr="00D91F5F">
        <w:rPr>
          <w:rFonts w:ascii="Times New Roman" w:eastAsia="Arial" w:hAnsi="Times New Roman" w:cs="Times New Roman"/>
          <w:spacing w:val="4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Program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title</w:t>
      </w:r>
      <w:r w:rsidRPr="00D91F5F">
        <w:rPr>
          <w:rFonts w:ascii="Times New Roman" w:eastAsia="Arial" w:hAnsi="Times New Roman" w:cs="Times New Roman"/>
          <w:spacing w:val="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was</w:t>
      </w:r>
      <w:r w:rsidRPr="00D91F5F">
        <w:rPr>
          <w:rFonts w:ascii="Times New Roman" w:eastAsia="Arial" w:hAnsi="Times New Roman" w:cs="Times New Roman"/>
          <w:spacing w:val="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”Grandparent”,</w:t>
      </w:r>
      <w:r w:rsidRPr="00D91F5F">
        <w:rPr>
          <w:rFonts w:ascii="Times New Roman" w:eastAsia="Arial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as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it</w:t>
      </w:r>
      <w:r w:rsidRPr="00D91F5F">
        <w:rPr>
          <w:rFonts w:ascii="Times New Roman" w:eastAsia="Arial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is</w:t>
      </w:r>
      <w:r w:rsidRPr="00D91F5F">
        <w:rPr>
          <w:rFonts w:ascii="Times New Roman" w:eastAsia="Arial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</w:t>
      </w:r>
      <w:r w:rsidRPr="00D91F5F">
        <w:rPr>
          <w:rFonts w:ascii="Times New Roman" w:eastAsia="Arial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family­based,</w:t>
      </w:r>
      <w:r w:rsidRPr="00D91F5F">
        <w:rPr>
          <w:rFonts w:ascii="Times New Roman" w:eastAsia="Arial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positive</w:t>
      </w:r>
      <w:r w:rsidRPr="00D91F5F">
        <w:rPr>
          <w:rFonts w:ascii="Times New Roman" w:eastAsia="Arial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change</w:t>
      </w:r>
      <w:r w:rsidRPr="00D91F5F">
        <w:rPr>
          <w:rFonts w:ascii="Times New Roman" w:eastAsia="Arial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model.</w:t>
      </w:r>
    </w:p>
    <w:p w14:paraId="16260061" w14:textId="77777777" w:rsidR="00E03F22" w:rsidRPr="00D91F5F" w:rsidRDefault="00A3517E" w:rsidP="00090AE3">
      <w:pPr>
        <w:spacing w:before="48"/>
        <w:ind w:left="11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b/>
          <w:spacing w:val="-2"/>
          <w:sz w:val="26"/>
          <w:szCs w:val="26"/>
        </w:rPr>
        <w:lastRenderedPageBreak/>
        <w:t>Co­founder,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2"/>
          <w:sz w:val="26"/>
          <w:szCs w:val="26"/>
        </w:rPr>
        <w:t>Vanguard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Scholarship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Sun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pacing w:val="-2"/>
          <w:sz w:val="26"/>
          <w:szCs w:val="26"/>
        </w:rPr>
        <w:t>Valley</w:t>
      </w:r>
      <w:r w:rsidRPr="00D91F5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High</w:t>
      </w:r>
      <w:r w:rsidRPr="00D91F5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School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AE957C3" w14:textId="77777777" w:rsidR="00E03F22" w:rsidRPr="00D91F5F" w:rsidRDefault="00A3517E" w:rsidP="00090AE3">
      <w:pPr>
        <w:spacing w:before="36" w:line="249" w:lineRule="auto"/>
        <w:ind w:left="110" w:right="115" w:firstLine="4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Co­founded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scholarship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outstanding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students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attending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my</w:t>
      </w:r>
      <w:r w:rsidRPr="00D91F5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alma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2"/>
          <w:sz w:val="26"/>
          <w:szCs w:val="26"/>
        </w:rPr>
        <w:t>mater,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Sun</w:t>
      </w:r>
      <w:r w:rsidRPr="00D91F5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>Valley</w:t>
      </w:r>
      <w:r w:rsidRPr="00D91F5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High</w:t>
      </w:r>
      <w:r w:rsidRPr="00D91F5F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School.</w:t>
      </w:r>
      <w:r w:rsidRPr="00D91F5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Interviewed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students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as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representative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graduate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doing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science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at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mock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inter­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view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pacing w:val="-5"/>
          <w:sz w:val="26"/>
          <w:szCs w:val="26"/>
        </w:rPr>
        <w:t>day.</w:t>
      </w:r>
      <w:r w:rsidRPr="00D91F5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Continually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recruiting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other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graduates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become</w:t>
      </w:r>
      <w:r w:rsidRPr="00D91F5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involved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fund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raising.</w:t>
      </w:r>
    </w:p>
    <w:p w14:paraId="74D8BB76" w14:textId="77777777" w:rsidR="00E03F22" w:rsidRPr="00D91F5F" w:rsidRDefault="00E03F22" w:rsidP="00090AE3">
      <w:pPr>
        <w:spacing w:line="249" w:lineRule="auto"/>
        <w:rPr>
          <w:rFonts w:ascii="Times New Roman" w:eastAsia="Arial" w:hAnsi="Times New Roman" w:cs="Times New Roman"/>
          <w:sz w:val="26"/>
          <w:szCs w:val="26"/>
        </w:rPr>
        <w:sectPr w:rsidR="00E03F22" w:rsidRPr="00D91F5F">
          <w:type w:val="continuous"/>
          <w:pgSz w:w="11910" w:h="16840"/>
          <w:pgMar w:top="1180" w:right="1040" w:bottom="280" w:left="1080" w:header="720" w:footer="720" w:gutter="0"/>
          <w:cols w:num="2" w:space="720" w:equalWidth="0">
            <w:col w:w="1391" w:space="40"/>
            <w:col w:w="8359"/>
          </w:cols>
        </w:sectPr>
      </w:pPr>
    </w:p>
    <w:p w14:paraId="399CA616" w14:textId="77777777" w:rsidR="00E03F22" w:rsidRPr="00D91F5F" w:rsidRDefault="00A3517E" w:rsidP="00090AE3">
      <w:pPr>
        <w:spacing w:before="52"/>
        <w:ind w:left="720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lastRenderedPageBreak/>
        <w:t xml:space="preserve">2014 </w:t>
      </w:r>
      <w:r w:rsidRPr="00D91F5F">
        <w:rPr>
          <w:rFonts w:ascii="Times New Roman" w:hAnsi="Times New Roman" w:cs="Times New Roman"/>
          <w:spacing w:val="3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2"/>
          <w:sz w:val="26"/>
          <w:szCs w:val="26"/>
        </w:rPr>
        <w:t>Organizer,</w:t>
      </w:r>
      <w:r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Journal</w:t>
      </w:r>
      <w:r w:rsidRPr="00D91F5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Club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JHSPH</w:t>
      </w:r>
      <w:r w:rsidRPr="00D91F5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Department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499C7C86" w14:textId="77777777" w:rsidR="00E03F22" w:rsidRPr="00D91F5F" w:rsidRDefault="00A3517E" w:rsidP="00090AE3">
      <w:pPr>
        <w:spacing w:before="36"/>
        <w:ind w:left="138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Scheduled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organized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club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reading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discussing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statistical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papers.</w:t>
      </w:r>
    </w:p>
    <w:p w14:paraId="1361F50D" w14:textId="77777777" w:rsidR="00E03F22" w:rsidRPr="00D91F5F" w:rsidRDefault="00A3517E" w:rsidP="00090AE3">
      <w:pPr>
        <w:spacing w:before="96"/>
        <w:ind w:left="162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2013­2015 </w:t>
      </w:r>
      <w:r w:rsidRPr="00D91F5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Founder/Organizer,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Writing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Accountability</w:t>
      </w:r>
      <w:r w:rsidRPr="00D91F5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Group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3002BB6E" w14:textId="77777777" w:rsidR="00E03F22" w:rsidRPr="00D91F5F" w:rsidRDefault="00A3517E" w:rsidP="00090AE3">
      <w:pPr>
        <w:spacing w:before="18"/>
        <w:ind w:left="137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JHSPH</w:t>
      </w:r>
      <w:r w:rsidRPr="00D91F5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Department</w:t>
      </w:r>
      <w:r w:rsidRPr="00D91F5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73DD3E47" w14:textId="77777777" w:rsidR="00E03F22" w:rsidRPr="00D91F5F" w:rsidRDefault="00A3517E" w:rsidP="00090AE3">
      <w:pPr>
        <w:spacing w:before="36" w:line="249" w:lineRule="auto"/>
        <w:ind w:left="1385" w:right="123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Founded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organized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small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group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(6­8)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of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students,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where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the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aim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is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to</w:t>
      </w:r>
      <w:r w:rsidRPr="00D91F5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develop</w:t>
      </w:r>
      <w:r w:rsidRPr="00D91F5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weekly</w:t>
      </w:r>
      <w:r w:rsidRPr="00D91F5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goals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writing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publication.</w:t>
      </w:r>
    </w:p>
    <w:p w14:paraId="09AB2966" w14:textId="77777777" w:rsidR="00E03F22" w:rsidRPr="00D91F5F" w:rsidRDefault="00A3517E" w:rsidP="00090AE3">
      <w:pPr>
        <w:spacing w:before="48"/>
        <w:ind w:left="162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 xml:space="preserve">2013­2014 </w:t>
      </w:r>
      <w:r w:rsidRPr="00D91F5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Founder/Organizer,</w:t>
      </w:r>
      <w:r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z w:val="26"/>
          <w:szCs w:val="26"/>
        </w:rPr>
        <w:t>Blogging</w:t>
      </w:r>
      <w:r w:rsidRPr="00D91F5F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b/>
          <w:spacing w:val="-1"/>
          <w:sz w:val="26"/>
          <w:szCs w:val="26"/>
        </w:rPr>
        <w:t>Club</w:t>
      </w:r>
      <w:r w:rsidRPr="00D91F5F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065FEE6C" w14:textId="77777777" w:rsidR="00E03F22" w:rsidRPr="00D91F5F" w:rsidRDefault="00A3517E" w:rsidP="00090AE3">
      <w:pPr>
        <w:spacing w:before="18"/>
        <w:ind w:left="1379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i/>
          <w:sz w:val="26"/>
          <w:szCs w:val="26"/>
        </w:rPr>
        <w:t>JHSPH</w:t>
      </w:r>
      <w:r w:rsidRPr="00D91F5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Department</w:t>
      </w:r>
      <w:r w:rsidRPr="00D91F5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of</w:t>
      </w:r>
      <w:r w:rsidRPr="00D91F5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i/>
          <w:sz w:val="26"/>
          <w:szCs w:val="26"/>
        </w:rPr>
        <w:t>Biostatistics</w:t>
      </w:r>
      <w:r w:rsidRPr="00D91F5F">
        <w:rPr>
          <w:rFonts w:ascii="Times New Roman" w:hAnsi="Times New Roman" w:cs="Times New Roman"/>
          <w:sz w:val="26"/>
          <w:szCs w:val="26"/>
        </w:rPr>
        <w:t>.</w:t>
      </w:r>
    </w:p>
    <w:p w14:paraId="294A59D6" w14:textId="77777777" w:rsidR="00E03F22" w:rsidRPr="00D91F5F" w:rsidRDefault="00A3517E" w:rsidP="00090AE3">
      <w:pPr>
        <w:spacing w:before="36"/>
        <w:ind w:left="1385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hAnsi="Times New Roman" w:cs="Times New Roman"/>
          <w:sz w:val="26"/>
          <w:szCs w:val="26"/>
        </w:rPr>
        <w:t>Founded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and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organized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a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club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for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student</w:t>
      </w:r>
      <w:r w:rsidRPr="00D91F5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91F5F">
        <w:rPr>
          <w:rFonts w:ascii="Times New Roman" w:hAnsi="Times New Roman" w:cs="Times New Roman"/>
          <w:sz w:val="26"/>
          <w:szCs w:val="26"/>
        </w:rPr>
        <w:t>blogging.</w:t>
      </w:r>
    </w:p>
    <w:p w14:paraId="24652DDA" w14:textId="77777777" w:rsidR="00E03F22" w:rsidRPr="00D91F5F" w:rsidRDefault="00A3517E" w:rsidP="00090AE3">
      <w:pPr>
        <w:spacing w:before="96"/>
        <w:ind w:left="113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z w:val="26"/>
          <w:szCs w:val="26"/>
        </w:rPr>
        <w:t xml:space="preserve">2010–2013 </w:t>
      </w:r>
      <w:r w:rsidRPr="00D91F5F">
        <w:rPr>
          <w:rFonts w:ascii="Times New Roman" w:eastAsia="Arial" w:hAnsi="Times New Roman" w:cs="Times New Roman"/>
          <w:spacing w:val="35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b/>
          <w:bCs/>
          <w:spacing w:val="-1"/>
          <w:sz w:val="26"/>
          <w:szCs w:val="26"/>
        </w:rPr>
        <w:t>Manager</w:t>
      </w:r>
      <w:r w:rsidRPr="00D91F5F">
        <w:rPr>
          <w:rFonts w:ascii="Times New Roman" w:eastAsia="Arial" w:hAnsi="Times New Roman" w:cs="Times New Roman"/>
          <w:spacing w:val="-1"/>
          <w:sz w:val="26"/>
          <w:szCs w:val="26"/>
        </w:rPr>
        <w:t>,</w:t>
      </w:r>
    </w:p>
    <w:p w14:paraId="589CC622" w14:textId="77777777" w:rsidR="00E03F22" w:rsidRPr="00D91F5F" w:rsidRDefault="00464615" w:rsidP="00090AE3">
      <w:pPr>
        <w:spacing w:before="18"/>
        <w:ind w:left="1378"/>
        <w:rPr>
          <w:rFonts w:ascii="Times New Roman" w:eastAsia="Arial" w:hAnsi="Times New Roman" w:cs="Times New Roman"/>
          <w:sz w:val="26"/>
          <w:szCs w:val="26"/>
        </w:rPr>
      </w:pPr>
      <w:hyperlink r:id="rId130">
        <w:r w:rsidR="00A3517E" w:rsidRPr="00D91F5F">
          <w:rPr>
            <w:rFonts w:ascii="Times New Roman" w:hAnsi="Times New Roman" w:cs="Times New Roman"/>
            <w:i/>
            <w:sz w:val="26"/>
            <w:szCs w:val="26"/>
          </w:rPr>
          <w:t>Thread/Incentive</w:t>
        </w:r>
        <w:r w:rsidR="00A3517E" w:rsidRPr="00D91F5F">
          <w:rPr>
            <w:rFonts w:ascii="Times New Roman" w:hAnsi="Times New Roman" w:cs="Times New Roman"/>
            <w:i/>
            <w:spacing w:val="-1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i/>
            <w:sz w:val="26"/>
            <w:szCs w:val="26"/>
          </w:rPr>
          <w:t>Mentoring</w:t>
        </w:r>
        <w:r w:rsidR="00A3517E" w:rsidRPr="00D91F5F">
          <w:rPr>
            <w:rFonts w:ascii="Times New Roman" w:hAnsi="Times New Roman" w:cs="Times New Roman"/>
            <w:i/>
            <w:spacing w:val="-19"/>
            <w:sz w:val="26"/>
            <w:szCs w:val="26"/>
          </w:rPr>
          <w:t xml:space="preserve"> </w:t>
        </w:r>
        <w:r w:rsidR="00A3517E" w:rsidRPr="00D91F5F">
          <w:rPr>
            <w:rFonts w:ascii="Times New Roman" w:hAnsi="Times New Roman" w:cs="Times New Roman"/>
            <w:i/>
            <w:sz w:val="26"/>
            <w:szCs w:val="26"/>
          </w:rPr>
          <w:t>Program</w:t>
        </w:r>
      </w:hyperlink>
      <w:r w:rsidR="00A3517E" w:rsidRPr="00D91F5F">
        <w:rPr>
          <w:rFonts w:ascii="Times New Roman" w:hAnsi="Times New Roman" w:cs="Times New Roman"/>
          <w:sz w:val="26"/>
          <w:szCs w:val="26"/>
        </w:rPr>
        <w:t>.</w:t>
      </w:r>
    </w:p>
    <w:p w14:paraId="1169DA33" w14:textId="77777777" w:rsidR="00E03F22" w:rsidRPr="00D91F5F" w:rsidRDefault="00A3517E" w:rsidP="00090AE3">
      <w:pPr>
        <w:spacing w:before="36" w:line="249" w:lineRule="auto"/>
        <w:ind w:left="1385" w:right="101" w:hanging="7"/>
        <w:rPr>
          <w:rFonts w:ascii="Times New Roman" w:eastAsia="Arial" w:hAnsi="Times New Roman" w:cs="Times New Roman"/>
          <w:sz w:val="26"/>
          <w:szCs w:val="26"/>
        </w:rPr>
      </w:pP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>Title</w:t>
      </w:r>
      <w:r w:rsidRPr="00D91F5F">
        <w:rPr>
          <w:rFonts w:ascii="Times New Roman" w:eastAsia="Arial" w:hAnsi="Times New Roman" w:cs="Times New Roman"/>
          <w:spacing w:val="-4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was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“Head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of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Household”;</w:t>
      </w:r>
      <w:r w:rsidRPr="00D91F5F">
        <w:rPr>
          <w:rFonts w:ascii="Times New Roman" w:eastAsia="Arial" w:hAnsi="Times New Roman" w:cs="Times New Roman"/>
          <w:spacing w:val="-1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mentored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and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tutored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student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from</w:t>
      </w:r>
      <w:r w:rsidRPr="00D91F5F">
        <w:rPr>
          <w:rFonts w:ascii="Times New Roman" w:eastAsia="Arial" w:hAnsi="Times New Roman" w:cs="Times New Roman"/>
          <w:spacing w:val="-2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Dunbar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High</w:t>
      </w:r>
      <w:r w:rsidRPr="00D91F5F">
        <w:rPr>
          <w:rFonts w:ascii="Times New Roman" w:eastAsia="Arial" w:hAnsi="Times New Roman" w:cs="Times New Roman"/>
          <w:spacing w:val="-3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School,</w:t>
      </w:r>
      <w:r w:rsidRPr="00D91F5F">
        <w:rPr>
          <w:rFonts w:ascii="Times New Roman" w:eastAsia="Arial" w:hAnsi="Times New Roman" w:cs="Times New Roman"/>
          <w:spacing w:val="22"/>
          <w:w w:val="99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teaching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coursework,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life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skills,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support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as</w:t>
      </w:r>
      <w:r w:rsidRPr="00D91F5F">
        <w:rPr>
          <w:rFonts w:ascii="Times New Roman" w:eastAsia="Arial" w:hAnsi="Times New Roman" w:cs="Times New Roman"/>
          <w:spacing w:val="-8"/>
          <w:sz w:val="26"/>
          <w:szCs w:val="26"/>
        </w:rPr>
        <w:t xml:space="preserve"> </w:t>
      </w:r>
      <w:r w:rsidRPr="00D91F5F">
        <w:rPr>
          <w:rFonts w:ascii="Times New Roman" w:eastAsia="Arial" w:hAnsi="Times New Roman" w:cs="Times New Roman"/>
          <w:sz w:val="26"/>
          <w:szCs w:val="26"/>
        </w:rPr>
        <w:t>needed.</w:t>
      </w:r>
    </w:p>
    <w:sectPr w:rsidR="00E03F22" w:rsidRPr="00D91F5F">
      <w:pgSz w:w="11910" w:h="16840"/>
      <w:pgMar w:top="1260" w:right="10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BC11C5D"/>
    <w:multiLevelType w:val="hybridMultilevel"/>
    <w:tmpl w:val="B7084356"/>
    <w:lvl w:ilvl="0" w:tplc="A29A5E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91492"/>
    <w:multiLevelType w:val="hybridMultilevel"/>
    <w:tmpl w:val="3E54683A"/>
    <w:lvl w:ilvl="0" w:tplc="AF640AA8">
      <w:start w:val="2013"/>
      <w:numFmt w:val="decimal"/>
      <w:lvlText w:val="%1"/>
      <w:lvlJc w:val="left"/>
      <w:pPr>
        <w:ind w:left="131" w:hanging="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91" w:hanging="360"/>
      </w:pPr>
    </w:lvl>
    <w:lvl w:ilvl="2" w:tplc="0409001B" w:tentative="1">
      <w:start w:val="1"/>
      <w:numFmt w:val="lowerRoman"/>
      <w:lvlText w:val="%3."/>
      <w:lvlJc w:val="right"/>
      <w:pPr>
        <w:ind w:left="1411" w:hanging="180"/>
      </w:pPr>
    </w:lvl>
    <w:lvl w:ilvl="3" w:tplc="0409000F" w:tentative="1">
      <w:start w:val="1"/>
      <w:numFmt w:val="decimal"/>
      <w:lvlText w:val="%4."/>
      <w:lvlJc w:val="left"/>
      <w:pPr>
        <w:ind w:left="2131" w:hanging="360"/>
      </w:pPr>
    </w:lvl>
    <w:lvl w:ilvl="4" w:tplc="04090019" w:tentative="1">
      <w:start w:val="1"/>
      <w:numFmt w:val="lowerLetter"/>
      <w:lvlText w:val="%5."/>
      <w:lvlJc w:val="left"/>
      <w:pPr>
        <w:ind w:left="2851" w:hanging="360"/>
      </w:pPr>
    </w:lvl>
    <w:lvl w:ilvl="5" w:tplc="0409001B" w:tentative="1">
      <w:start w:val="1"/>
      <w:numFmt w:val="lowerRoman"/>
      <w:lvlText w:val="%6."/>
      <w:lvlJc w:val="right"/>
      <w:pPr>
        <w:ind w:left="3571" w:hanging="180"/>
      </w:pPr>
    </w:lvl>
    <w:lvl w:ilvl="6" w:tplc="0409000F" w:tentative="1">
      <w:start w:val="1"/>
      <w:numFmt w:val="decimal"/>
      <w:lvlText w:val="%7."/>
      <w:lvlJc w:val="left"/>
      <w:pPr>
        <w:ind w:left="4291" w:hanging="360"/>
      </w:pPr>
    </w:lvl>
    <w:lvl w:ilvl="7" w:tplc="04090019" w:tentative="1">
      <w:start w:val="1"/>
      <w:numFmt w:val="lowerLetter"/>
      <w:lvlText w:val="%8."/>
      <w:lvlJc w:val="left"/>
      <w:pPr>
        <w:ind w:left="5011" w:hanging="360"/>
      </w:pPr>
    </w:lvl>
    <w:lvl w:ilvl="8" w:tplc="0409001B" w:tentative="1">
      <w:start w:val="1"/>
      <w:numFmt w:val="lowerRoman"/>
      <w:lvlText w:val="%9."/>
      <w:lvlJc w:val="right"/>
      <w:pPr>
        <w:ind w:left="5731" w:hanging="180"/>
      </w:pPr>
    </w:lvl>
  </w:abstractNum>
  <w:abstractNum w:abstractNumId="2">
    <w:nsid w:val="4B6B06F8"/>
    <w:multiLevelType w:val="hybridMultilevel"/>
    <w:tmpl w:val="F6AA7814"/>
    <w:lvl w:ilvl="0" w:tplc="301C2F4A">
      <w:start w:val="13"/>
      <w:numFmt w:val="upperLetter"/>
      <w:lvlText w:val="%1."/>
      <w:lvlJc w:val="left"/>
      <w:pPr>
        <w:ind w:left="937" w:hanging="313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770A43D8">
      <w:start w:val="1"/>
      <w:numFmt w:val="bullet"/>
      <w:lvlText w:val="•"/>
      <w:lvlJc w:val="left"/>
      <w:pPr>
        <w:ind w:left="1762" w:hanging="313"/>
      </w:pPr>
      <w:rPr>
        <w:rFonts w:hint="default"/>
      </w:rPr>
    </w:lvl>
    <w:lvl w:ilvl="2" w:tplc="1826BA82">
      <w:start w:val="1"/>
      <w:numFmt w:val="bullet"/>
      <w:lvlText w:val="•"/>
      <w:lvlJc w:val="left"/>
      <w:pPr>
        <w:ind w:left="2586" w:hanging="313"/>
      </w:pPr>
      <w:rPr>
        <w:rFonts w:hint="default"/>
      </w:rPr>
    </w:lvl>
    <w:lvl w:ilvl="3" w:tplc="B5400DC6">
      <w:start w:val="1"/>
      <w:numFmt w:val="bullet"/>
      <w:lvlText w:val="•"/>
      <w:lvlJc w:val="left"/>
      <w:pPr>
        <w:ind w:left="3411" w:hanging="313"/>
      </w:pPr>
      <w:rPr>
        <w:rFonts w:hint="default"/>
      </w:rPr>
    </w:lvl>
    <w:lvl w:ilvl="4" w:tplc="EA402D1C">
      <w:start w:val="1"/>
      <w:numFmt w:val="bullet"/>
      <w:lvlText w:val="•"/>
      <w:lvlJc w:val="left"/>
      <w:pPr>
        <w:ind w:left="4236" w:hanging="313"/>
      </w:pPr>
      <w:rPr>
        <w:rFonts w:hint="default"/>
      </w:rPr>
    </w:lvl>
    <w:lvl w:ilvl="5" w:tplc="E0D029EE">
      <w:start w:val="1"/>
      <w:numFmt w:val="bullet"/>
      <w:lvlText w:val="•"/>
      <w:lvlJc w:val="left"/>
      <w:pPr>
        <w:ind w:left="5061" w:hanging="313"/>
      </w:pPr>
      <w:rPr>
        <w:rFonts w:hint="default"/>
      </w:rPr>
    </w:lvl>
    <w:lvl w:ilvl="6" w:tplc="E61A12DE">
      <w:start w:val="1"/>
      <w:numFmt w:val="bullet"/>
      <w:lvlText w:val="•"/>
      <w:lvlJc w:val="left"/>
      <w:pPr>
        <w:ind w:left="5886" w:hanging="313"/>
      </w:pPr>
      <w:rPr>
        <w:rFonts w:hint="default"/>
      </w:rPr>
    </w:lvl>
    <w:lvl w:ilvl="7" w:tplc="4F667872">
      <w:start w:val="1"/>
      <w:numFmt w:val="bullet"/>
      <w:lvlText w:val="•"/>
      <w:lvlJc w:val="left"/>
      <w:pPr>
        <w:ind w:left="6711" w:hanging="313"/>
      </w:pPr>
      <w:rPr>
        <w:rFonts w:hint="default"/>
      </w:rPr>
    </w:lvl>
    <w:lvl w:ilvl="8" w:tplc="3B7678C2">
      <w:start w:val="1"/>
      <w:numFmt w:val="bullet"/>
      <w:lvlText w:val="•"/>
      <w:lvlJc w:val="left"/>
      <w:pPr>
        <w:ind w:left="7535" w:hanging="313"/>
      </w:pPr>
      <w:rPr>
        <w:rFonts w:hint="default"/>
      </w:rPr>
    </w:lvl>
  </w:abstractNum>
  <w:abstractNum w:abstractNumId="3">
    <w:nsid w:val="4CFF1356"/>
    <w:multiLevelType w:val="hybridMultilevel"/>
    <w:tmpl w:val="FA72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A693C"/>
    <w:multiLevelType w:val="hybridMultilevel"/>
    <w:tmpl w:val="6B96EBAE"/>
    <w:lvl w:ilvl="0" w:tplc="965847B6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EC1"/>
    <w:multiLevelType w:val="hybridMultilevel"/>
    <w:tmpl w:val="4B8E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3F22"/>
    <w:rsid w:val="0006168A"/>
    <w:rsid w:val="00090AE3"/>
    <w:rsid w:val="000D221F"/>
    <w:rsid w:val="000D4C37"/>
    <w:rsid w:val="00137D58"/>
    <w:rsid w:val="001753E3"/>
    <w:rsid w:val="001D438C"/>
    <w:rsid w:val="0021170E"/>
    <w:rsid w:val="00277021"/>
    <w:rsid w:val="002772C8"/>
    <w:rsid w:val="003674CB"/>
    <w:rsid w:val="0038755A"/>
    <w:rsid w:val="003C4DDB"/>
    <w:rsid w:val="003C6385"/>
    <w:rsid w:val="004426FC"/>
    <w:rsid w:val="00464615"/>
    <w:rsid w:val="00470167"/>
    <w:rsid w:val="004752F1"/>
    <w:rsid w:val="0049244E"/>
    <w:rsid w:val="00544751"/>
    <w:rsid w:val="005800A1"/>
    <w:rsid w:val="00582D93"/>
    <w:rsid w:val="005B2546"/>
    <w:rsid w:val="00632975"/>
    <w:rsid w:val="006756E5"/>
    <w:rsid w:val="006B3825"/>
    <w:rsid w:val="006C580B"/>
    <w:rsid w:val="007012AA"/>
    <w:rsid w:val="007C7161"/>
    <w:rsid w:val="007D73C3"/>
    <w:rsid w:val="008022AE"/>
    <w:rsid w:val="00804F77"/>
    <w:rsid w:val="00816264"/>
    <w:rsid w:val="008252D5"/>
    <w:rsid w:val="008C02DA"/>
    <w:rsid w:val="00901589"/>
    <w:rsid w:val="00925224"/>
    <w:rsid w:val="00952307"/>
    <w:rsid w:val="009B214F"/>
    <w:rsid w:val="009E044D"/>
    <w:rsid w:val="009F62E6"/>
    <w:rsid w:val="00A3517E"/>
    <w:rsid w:val="00A834AB"/>
    <w:rsid w:val="00AC10A0"/>
    <w:rsid w:val="00AC1ACA"/>
    <w:rsid w:val="00B73AC8"/>
    <w:rsid w:val="00BF63BE"/>
    <w:rsid w:val="00C05041"/>
    <w:rsid w:val="00C5591D"/>
    <w:rsid w:val="00C92377"/>
    <w:rsid w:val="00D126E4"/>
    <w:rsid w:val="00D3307F"/>
    <w:rsid w:val="00D91F5F"/>
    <w:rsid w:val="00E034EA"/>
    <w:rsid w:val="00E03F22"/>
    <w:rsid w:val="00E27862"/>
    <w:rsid w:val="00E306F2"/>
    <w:rsid w:val="00E9418F"/>
    <w:rsid w:val="00EE1F4F"/>
    <w:rsid w:val="00F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745C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4752F1"/>
  </w:style>
  <w:style w:type="paragraph" w:styleId="Heading1">
    <w:name w:val="heading 1"/>
    <w:basedOn w:val="Normal"/>
    <w:uiPriority w:val="1"/>
    <w:qFormat/>
    <w:pPr>
      <w:spacing w:before="70"/>
      <w:ind w:left="1545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545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2"/>
      <w:ind w:left="1545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945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2772C8"/>
    <w:pPr>
      <w:widowControl/>
    </w:pPr>
    <w:rPr>
      <w:rFonts w:ascii="Helvetica Neue" w:hAnsi="Helvetica Neue" w:cs="Times New Roman"/>
      <w:color w:val="000000"/>
      <w:sz w:val="39"/>
      <w:szCs w:val="39"/>
    </w:rPr>
  </w:style>
  <w:style w:type="character" w:styleId="Hyperlink">
    <w:name w:val="Hyperlink"/>
    <w:basedOn w:val="DefaultParagraphFont"/>
    <w:uiPriority w:val="99"/>
    <w:unhideWhenUsed/>
    <w:rsid w:val="00802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onlinelibrary.wiley.com/journal/10970193" TargetMode="External"/><Relationship Id="rId11" Type="http://schemas.openxmlformats.org/officeDocument/2006/relationships/hyperlink" Target="https://www.journals.elsevier.com/neuroimage" TargetMode="External"/><Relationship Id="rId12" Type="http://schemas.openxmlformats.org/officeDocument/2006/relationships/hyperlink" Target="https://pubs.rsna.org/journal/ai" TargetMode="External"/><Relationship Id="rId13" Type="http://schemas.openxmlformats.org/officeDocument/2006/relationships/hyperlink" Target="https://onlinelibrary.wiley.com/journal/15526569" TargetMode="External"/><Relationship Id="rId14" Type="http://schemas.openxmlformats.org/officeDocument/2006/relationships/hyperlink" Target="https://onlinelibrary.wiley.com/journal/15526569" TargetMode="External"/><Relationship Id="rId15" Type="http://schemas.openxmlformats.org/officeDocument/2006/relationships/hyperlink" Target="https://tbme.embs.org/" TargetMode="External"/><Relationship Id="rId16" Type="http://schemas.openxmlformats.org/officeDocument/2006/relationships/hyperlink" Target="https://www.worldscientific.com/worldscinet/ijitdm" TargetMode="External"/><Relationship Id="rId17" Type="http://schemas.openxmlformats.org/officeDocument/2006/relationships/hyperlink" Target="https://www.worldscientific.com/worldscinet/ijitdm" TargetMode="External"/><Relationship Id="rId18" Type="http://schemas.openxmlformats.org/officeDocument/2006/relationships/hyperlink" Target="https://www.journals.elsevier.com/expert-systems-with-applications" TargetMode="External"/><Relationship Id="rId19" Type="http://schemas.openxmlformats.org/officeDocument/2006/relationships/hyperlink" Target="https://www.journals.elsevier.com/expert-systems-with-applications" TargetMode="External"/><Relationship Id="rId60" Type="http://schemas.openxmlformats.org/officeDocument/2006/relationships/hyperlink" Target="https://github.com/muschellij2/CT_BET/raw/master/Skull_Strip_Paper/Muschelli_John_CTSkullStripping_Long_Poster.pdf" TargetMode="External"/><Relationship Id="rId61" Type="http://schemas.openxmlformats.org/officeDocument/2006/relationships/hyperlink" Target="https://github.com/muschellij2/Motion_Poster/raw/master/Motion_Processing_Poster_RS_2012_mb_revised_dc.pdf" TargetMode="External"/><Relationship Id="rId62" Type="http://schemas.openxmlformats.org/officeDocument/2006/relationships/hyperlink" Target="https://github.com/muschellij2/Motion_Poster/raw/master/Motion_Processing_Poster_RS_2012_mb_revised_dc.pdf" TargetMode="External"/><Relationship Id="rId63" Type="http://schemas.openxmlformats.org/officeDocument/2006/relationships/hyperlink" Target="https://github.com/muschellij2/Motion_Poster/raw/master/Motion_Processing_Poster_RS_2012_mb_revised_dc.pdf" TargetMode="External"/><Relationship Id="rId64" Type="http://schemas.openxmlformats.org/officeDocument/2006/relationships/hyperlink" Target="http://muschellij2.github.io/ENAR_2013_Talk/ENAR_Visualization_5Mar2013_Final.html" TargetMode="External"/><Relationship Id="rId65" Type="http://schemas.openxmlformats.org/officeDocument/2006/relationships/hyperlink" Target="http://muschellij2.github.io/ENAR_2013_Talk/ENAR_Visualization_5Mar2013_Final.html" TargetMode="External"/><Relationship Id="rId66" Type="http://schemas.openxmlformats.org/officeDocument/2006/relationships/hyperlink" Target="http://cran.r-project.org/web/packages/rscopus/index.html" TargetMode="External"/><Relationship Id="rId67" Type="http://schemas.openxmlformats.org/officeDocument/2006/relationships/hyperlink" Target="http://cran.r-project.org/web/packages/fslr/index.html" TargetMode="External"/><Relationship Id="rId68" Type="http://schemas.openxmlformats.org/officeDocument/2006/relationships/hyperlink" Target="http://cran.r-project.org/web/packages/neurobase/index.html" TargetMode="External"/><Relationship Id="rId69" Type="http://schemas.openxmlformats.org/officeDocument/2006/relationships/hyperlink" Target="http://cran.r-project.org/web/packages/brainR/index.html" TargetMode="External"/><Relationship Id="rId120" Type="http://schemas.openxmlformats.org/officeDocument/2006/relationships/hyperlink" Target="https://jmuschelli.shinyapps.io/Shiny_Health_Data" TargetMode="External"/><Relationship Id="rId121" Type="http://schemas.openxmlformats.org/officeDocument/2006/relationships/hyperlink" Target="https://jmuschelli.shinyapps.io/Shiny_Health_Data" TargetMode="External"/><Relationship Id="rId122" Type="http://schemas.openxmlformats.org/officeDocument/2006/relationships/hyperlink" Target="http://www.cplusplus.com/" TargetMode="External"/><Relationship Id="rId123" Type="http://schemas.openxmlformats.org/officeDocument/2006/relationships/hyperlink" Target="http://msdn.microsoft.com/en-us/vbasic/default" TargetMode="External"/><Relationship Id="rId124" Type="http://schemas.openxmlformats.org/officeDocument/2006/relationships/hyperlink" Target="http://msdn.microsoft.com/en-us/vbasic/default" TargetMode="External"/><Relationship Id="rId125" Type="http://schemas.openxmlformats.org/officeDocument/2006/relationships/hyperlink" Target="http://www.latex-project.org/" TargetMode="External"/><Relationship Id="rId126" Type="http://schemas.openxmlformats.org/officeDocument/2006/relationships/hyperlink" Target="http://medhacks.org/" TargetMode="External"/><Relationship Id="rId127" Type="http://schemas.openxmlformats.org/officeDocument/2006/relationships/hyperlink" Target="https://classic.regonline.com/builder/site/Default.aspx?EventID=1692764" TargetMode="External"/><Relationship Id="rId128" Type="http://schemas.openxmlformats.org/officeDocument/2006/relationships/hyperlink" Target="http://kbroman.org/jhudashbike/" TargetMode="External"/><Relationship Id="rId129" Type="http://schemas.openxmlformats.org/officeDocument/2006/relationships/hyperlink" Target="http://www.thread.org/" TargetMode="External"/><Relationship Id="rId40" Type="http://schemas.openxmlformats.org/officeDocument/2006/relationships/hyperlink" Target="http://johnmuschelli.com/Genentech_Talk_2018.html" TargetMode="External"/><Relationship Id="rId41" Type="http://schemas.openxmlformats.org/officeDocument/2006/relationships/hyperlink" Target="https://johnmuschelli.com/neuroc_talk/index.html" TargetMode="External"/><Relationship Id="rId42" Type="http://schemas.openxmlformats.org/officeDocument/2006/relationships/hyperlink" Target="https://johnmuschelli.com/neuroc_talk/index.html" TargetMode="External"/><Relationship Id="rId90" Type="http://schemas.openxmlformats.org/officeDocument/2006/relationships/hyperlink" Target="http://cran.r-project.org/web/packages/neurovault/index.html" TargetMode="External"/><Relationship Id="rId91" Type="http://schemas.openxmlformats.org/officeDocument/2006/relationships/hyperlink" Target="https://github.com/muschellij2/drammsr" TargetMode="External"/><Relationship Id="rId92" Type="http://schemas.openxmlformats.org/officeDocument/2006/relationships/hyperlink" Target="http://www.cbica.upenn.edu/sbia/software/dramms/" TargetMode="External"/><Relationship Id="rId93" Type="http://schemas.openxmlformats.org/officeDocument/2006/relationships/hyperlink" Target="https://github.com/muschellij2/didactr" TargetMode="External"/><Relationship Id="rId94" Type="http://schemas.openxmlformats.org/officeDocument/2006/relationships/hyperlink" Target="https://github.com/muschellij2/flexconnr" TargetMode="External"/><Relationship Id="rId95" Type="http://schemas.openxmlformats.org/officeDocument/2006/relationships/hyperlink" Target="https://github.com/muschellij2/extrantsr" TargetMode="External"/><Relationship Id="rId96" Type="http://schemas.openxmlformats.org/officeDocument/2006/relationships/hyperlink" Target="https://github.com/muschellij2/rcamino" TargetMode="External"/><Relationship Id="rId101" Type="http://schemas.openxmlformats.org/officeDocument/2006/relationships/hyperlink" Target="https://github.com/muschellij2/processVISION" TargetMode="External"/><Relationship Id="rId102" Type="http://schemas.openxmlformats.org/officeDocument/2006/relationships/hyperlink" Target="https://github.com/muschellij2/sri24" TargetMode="External"/><Relationship Id="rId103" Type="http://schemas.openxmlformats.org/officeDocument/2006/relationships/hyperlink" Target="https://jhubiostatistics.shinyapps.io/Speak_dplyr/" TargetMode="External"/><Relationship Id="rId104" Type="http://schemas.openxmlformats.org/officeDocument/2006/relationships/hyperlink" Target="https://jhubiostatistics.shinyapps.io/Speak_dplyr/" TargetMode="External"/><Relationship Id="rId105" Type="http://schemas.openxmlformats.org/officeDocument/2006/relationships/hyperlink" Target="https://jhubiostatistics.shinyapps.io/presentation_to_video/" TargetMode="External"/><Relationship Id="rId106" Type="http://schemas.openxmlformats.org/officeDocument/2006/relationships/hyperlink" Target="https://jhubiostatistics.shinyapps.io/presentation_to_video/" TargetMode="External"/><Relationship Id="rId107" Type="http://schemas.openxmlformats.org/officeDocument/2006/relationships/hyperlink" Target="https://jhubiostatistics.shinyapps.io/rfa_sort/" TargetMode="External"/><Relationship Id="rId108" Type="http://schemas.openxmlformats.org/officeDocument/2006/relationships/hyperlink" Target="https://jhubiostatistics.shinyapps.io/rfa_sort/" TargetMode="External"/><Relationship Id="rId109" Type="http://schemas.openxmlformats.org/officeDocument/2006/relationships/hyperlink" Target="https://jhubiostatistics.shinyapps.io/slides_to_leanpub/" TargetMode="External"/><Relationship Id="rId97" Type="http://schemas.openxmlformats.org/officeDocument/2006/relationships/hyperlink" Target="https://github.com/muschellij2/dcmniir" TargetMode="External"/><Relationship Id="rId98" Type="http://schemas.openxmlformats.org/officeDocument/2006/relationships/hyperlink" Target="https://github.com/muschellij2/%20ichseg" TargetMode="External"/><Relationship Id="rId99" Type="http://schemas.openxmlformats.org/officeDocument/2006/relationships/hyperlink" Target="https://github.com/muschellij2/%20msseg" TargetMode="External"/><Relationship Id="rId43" Type="http://schemas.openxmlformats.org/officeDocument/2006/relationships/hyperlink" Target="http://johnmuschelli.com/JSM_2016/index.html" TargetMode="External"/><Relationship Id="rId44" Type="http://schemas.openxmlformats.org/officeDocument/2006/relationships/hyperlink" Target="http://johnmuschelli.com/JSM_2016/index.html" TargetMode="External"/><Relationship Id="rId45" Type="http://schemas.openxmlformats.org/officeDocument/2006/relationships/hyperlink" Target="http://johnmuschelli.com/Neuroimaging_in_R/index.html" TargetMode="External"/><Relationship Id="rId46" Type="http://schemas.openxmlformats.org/officeDocument/2006/relationships/hyperlink" Target="http://johnmuschelli.com/Neuroimaging_in_R/index.html" TargetMode="External"/><Relationship Id="rId47" Type="http://schemas.openxmlformats.org/officeDocument/2006/relationships/hyperlink" Target="http://johnmuschelli.com/Neuroimaging_in_R/fmri_proc.html" TargetMode="External"/><Relationship Id="rId48" Type="http://schemas.openxmlformats.org/officeDocument/2006/relationships/hyperlink" Target="http://johnmuschelli.com/Neuroimaging_in_R/fmri_proc.html" TargetMode="External"/><Relationship Id="rId49" Type="http://schemas.openxmlformats.org/officeDocument/2006/relationships/hyperlink" Target="https://github.com/muschellij2/ESublime_Poster/raw/gh-pages/ESublime_Poster.pdf" TargetMode="External"/><Relationship Id="rId100" Type="http://schemas.openxmlformats.org/officeDocument/2006/relationships/hyperlink" Target="https://github.com/muschellij2/googleCite" TargetMode="External"/><Relationship Id="rId20" Type="http://schemas.openxmlformats.org/officeDocument/2006/relationships/hyperlink" Target="https://www.mdpi.com/journal/data" TargetMode="External"/><Relationship Id="rId21" Type="http://schemas.openxmlformats.org/officeDocument/2006/relationships/hyperlink" Target="http://johnmuschelli.com/smi_2019" TargetMode="External"/><Relationship Id="rId22" Type="http://schemas.openxmlformats.org/officeDocument/2006/relationships/hyperlink" Target="http://johnmuschelli.com/smi_2019" TargetMode="External"/><Relationship Id="rId70" Type="http://schemas.openxmlformats.org/officeDocument/2006/relationships/hyperlink" Target="http://cran.r-project.org/web/packages/matlabr/index.html" TargetMode="External"/><Relationship Id="rId71" Type="http://schemas.openxmlformats.org/officeDocument/2006/relationships/hyperlink" Target="http://cran.r-project.org/web/packages/diffr/index.html" TargetMode="External"/><Relationship Id="rId72" Type="http://schemas.openxmlformats.org/officeDocument/2006/relationships/hyperlink" Target="http://cran.r-project.org/web/packages/WhiteStripe/index.html" TargetMode="External"/><Relationship Id="rId73" Type="http://schemas.openxmlformats.org/officeDocument/2006/relationships/hyperlink" Target="http://cran.r-project.org/web/packages/spm12r/index.html" TargetMode="External"/><Relationship Id="rId74" Type="http://schemas.openxmlformats.org/officeDocument/2006/relationships/hyperlink" Target="http://cran.r-project.org/web/packages/kirby21.base/index.html" TargetMode="External"/><Relationship Id="rId75" Type="http://schemas.openxmlformats.org/officeDocument/2006/relationships/hyperlink" Target="http://cran.r-project.org/web/packages/freesurfer/index.html" TargetMode="External"/><Relationship Id="rId76" Type="http://schemas.openxmlformats.org/officeDocument/2006/relationships/hyperlink" Target="http://cran.r-project.org/web/packages/gcite/index.html" TargetMode="External"/><Relationship Id="rId77" Type="http://schemas.openxmlformats.org/officeDocument/2006/relationships/hyperlink" Target="http://cran.r-project.org/web/packages/gifti/index.html" TargetMode="External"/><Relationship Id="rId78" Type="http://schemas.openxmlformats.org/officeDocument/2006/relationships/hyperlink" Target="http://cran.r-project.org/web/packages/papayar/index.html" TargetMode="External"/><Relationship Id="rId79" Type="http://schemas.openxmlformats.org/officeDocument/2006/relationships/hyperlink" Target="http://cran.r-project.org/web/packages/kirby21.t1/index.html" TargetMode="External"/><Relationship Id="rId23" Type="http://schemas.openxmlformats.org/officeDocument/2006/relationships/hyperlink" Target="https://johnmuschelli.com/neuroc_talk/Arkansas_2020.html" TargetMode="External"/><Relationship Id="rId24" Type="http://schemas.openxmlformats.org/officeDocument/2006/relationships/hyperlink" Target="https://johnmuschelli.com/neuroc_talk/Arkansas_2020.html" TargetMode="External"/><Relationship Id="rId25" Type="http://schemas.openxmlformats.org/officeDocument/2006/relationships/hyperlink" Target="https://johnmuschelli.com/neuroc_talk/Arkansas_2020.html" TargetMode="External"/><Relationship Id="rId26" Type="http://schemas.openxmlformats.org/officeDocument/2006/relationships/hyperlink" Target="https://johnmuschelli.com/ENAR_2019.html" TargetMode="External"/><Relationship Id="rId27" Type="http://schemas.openxmlformats.org/officeDocument/2006/relationships/hyperlink" Target="https://johnmuschelli.com/ENAR_2019.html" TargetMode="External"/><Relationship Id="rId28" Type="http://schemas.openxmlformats.org/officeDocument/2006/relationships/hyperlink" Target="http://johnmuschelli.com/jsm_2018" TargetMode="External"/><Relationship Id="rId29" Type="http://schemas.openxmlformats.org/officeDocument/2006/relationships/hyperlink" Target="http://johnmuschelli.com/jsm_2018" TargetMode="External"/><Relationship Id="rId130" Type="http://schemas.openxmlformats.org/officeDocument/2006/relationships/hyperlink" Target="http://www.thread.org/" TargetMode="External"/><Relationship Id="rId131" Type="http://schemas.openxmlformats.org/officeDocument/2006/relationships/fontTable" Target="fontTable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anpub.com/biostatmethods" TargetMode="External"/><Relationship Id="rId6" Type="http://schemas.openxmlformats.org/officeDocument/2006/relationships/hyperlink" Target="https://www.frontiersin.org/article/10.3389/fninf.2019.00061" TargetMode="External"/><Relationship Id="rId7" Type="http://schemas.openxmlformats.org/officeDocument/2006/relationships/hyperlink" Target="http://www.sciencedirect.com/science/article/pii/S2213158217300414" TargetMode="External"/><Relationship Id="rId8" Type="http://schemas.openxmlformats.org/officeDocument/2006/relationships/hyperlink" Target="https://www.coursera.org/" TargetMode="External"/><Relationship Id="rId9" Type="http://schemas.openxmlformats.org/officeDocument/2006/relationships/hyperlink" Target="https://www.nature.com/srep/" TargetMode="External"/><Relationship Id="rId50" Type="http://schemas.openxmlformats.org/officeDocument/2006/relationships/hyperlink" Target="https://github.com/muschellij2/ESublime_Poster/raw/gh-pages/ESublime_Poster.pdf" TargetMode="External"/><Relationship Id="rId51" Type="http://schemas.openxmlformats.org/officeDocument/2006/relationships/hyperlink" Target="https://github.com/muschellij2/ESublime_Poster/raw/gh-pages/ESublime_Poster.pdf" TargetMode="External"/><Relationship Id="rId52" Type="http://schemas.openxmlformats.org/officeDocument/2006/relationships/hyperlink" Target="http://muschellij2.github.io/Orals_Proposal/JSM_2015_Talk.html" TargetMode="External"/><Relationship Id="rId53" Type="http://schemas.openxmlformats.org/officeDocument/2006/relationships/hyperlink" Target="http://muschellij2.github.io/Orals_Proposal/JSM_2015_Talk.html" TargetMode="External"/><Relationship Id="rId54" Type="http://schemas.openxmlformats.org/officeDocument/2006/relationships/hyperlink" Target="http://muschellij2.github.io/ENAR_2015_Poster/Muschelli_John_CT_ICH_Segmentation_Poster.pdf" TargetMode="External"/><Relationship Id="rId55" Type="http://schemas.openxmlformats.org/officeDocument/2006/relationships/hyperlink" Target="http://muschellij2.github.io/ENAR_2015_Poster/Muschelli_John_CT_ICH_Segmentation_Poster.pdf" TargetMode="External"/><Relationship Id="rId56" Type="http://schemas.openxmlformats.org/officeDocument/2006/relationships/hyperlink" Target="http://muschellij2.github.io/ENAR_2015_Poster/Muschelli_John_CT_ICH_Segmentation_Poster.pdf" TargetMode="External"/><Relationship Id="rId57" Type="http://schemas.openxmlformats.org/officeDocument/2006/relationships/hyperlink" Target="https://github.com/muschellij2/CT_BET/blob/master/Skull_Strip_Paper/Muschelli_John_CTSkullStripping_Long_Poster.pdf" TargetMode="External"/><Relationship Id="rId58" Type="http://schemas.openxmlformats.org/officeDocument/2006/relationships/hyperlink" Target="https://github.com/muschellij2/CT_BET/raw/master/Skull_Strip_Paper/CT_Skull_Stripping_Presentation.pptx" TargetMode="External"/><Relationship Id="rId59" Type="http://schemas.openxmlformats.org/officeDocument/2006/relationships/hyperlink" Target="https://github.com/muschellij2/CT_BET/raw/master/Skull_Strip_Paper/CT_Skull_Stripping_Presentation.pptx" TargetMode="External"/><Relationship Id="rId110" Type="http://schemas.openxmlformats.org/officeDocument/2006/relationships/hyperlink" Target="https://jhubiostatistics.shinyapps.io/slides_to_leanpub/" TargetMode="External"/><Relationship Id="rId111" Type="http://schemas.openxmlformats.org/officeDocument/2006/relationships/hyperlink" Target="http://johnmuschelli.com/ich_segment_all.html" TargetMode="External"/><Relationship Id="rId112" Type="http://schemas.openxmlformats.org/officeDocument/2006/relationships/hyperlink" Target="http://johnmuschelli.com/ich_segment_all.html" TargetMode="External"/><Relationship Id="rId113" Type="http://schemas.openxmlformats.org/officeDocument/2006/relationships/hyperlink" Target="https://jmuschelli.shinyapps.io/Abandoned_Baltimore_Car" TargetMode="External"/><Relationship Id="rId114" Type="http://schemas.openxmlformats.org/officeDocument/2006/relationships/hyperlink" Target="https://jmuschelli.shinyapps.io/Abandoned_Baltimore_Car" TargetMode="External"/><Relationship Id="rId115" Type="http://schemas.openxmlformats.org/officeDocument/2006/relationships/hyperlink" Target="https://muschellij2.shinyapps.io/ENAR_2015" TargetMode="External"/><Relationship Id="rId116" Type="http://schemas.openxmlformats.org/officeDocument/2006/relationships/hyperlink" Target="https://muschellij2.shinyapps.io/ENAR_2015" TargetMode="External"/><Relationship Id="rId117" Type="http://schemas.openxmlformats.org/officeDocument/2006/relationships/hyperlink" Target="https://muschellij2.shinyapps.io/dcm2nii" TargetMode="External"/><Relationship Id="rId118" Type="http://schemas.openxmlformats.org/officeDocument/2006/relationships/hyperlink" Target="https://muschellij2.shinyapps.io/dcm2nii" TargetMode="External"/><Relationship Id="rId119" Type="http://schemas.openxmlformats.org/officeDocument/2006/relationships/hyperlink" Target="https://jmuschelli.shinyapps.io/Shiny_Health_Data" TargetMode="External"/><Relationship Id="rId30" Type="http://schemas.openxmlformats.org/officeDocument/2006/relationships/hyperlink" Target="https://johnmuschelli.com/CMStat_2018/index.html" TargetMode="External"/><Relationship Id="rId31" Type="http://schemas.openxmlformats.org/officeDocument/2006/relationships/hyperlink" Target="https://johnmuschelli.com/CMStat_2018/index.html" TargetMode="External"/><Relationship Id="rId32" Type="http://schemas.openxmlformats.org/officeDocument/2006/relationships/hyperlink" Target="https://johnmuschelli.com/CMStat_2018/index.html" TargetMode="External"/><Relationship Id="rId33" Type="http://schemas.openxmlformats.org/officeDocument/2006/relationships/hyperlink" Target="http://johnmuschelli.com/smi_2018" TargetMode="External"/><Relationship Id="rId34" Type="http://schemas.openxmlformats.org/officeDocument/2006/relationships/hyperlink" Target="http://johnmuschelli.com/smi_2018" TargetMode="External"/><Relationship Id="rId35" Type="http://schemas.openxmlformats.org/officeDocument/2006/relationships/hyperlink" Target="http://johnmuschelli.com/smi_2018" TargetMode="External"/><Relationship Id="rId36" Type="http://schemas.openxmlformats.org/officeDocument/2006/relationships/hyperlink" Target="http://johnmuschelli.com/smi_2018" TargetMode="External"/><Relationship Id="rId37" Type="http://schemas.openxmlformats.org/officeDocument/2006/relationships/hyperlink" Target="http://johnmuschelli.com/smi_2018" TargetMode="External"/><Relationship Id="rId38" Type="http://schemas.openxmlformats.org/officeDocument/2006/relationships/hyperlink" Target="http://johnmuschelli.com/imaging_in_r/" TargetMode="External"/><Relationship Id="rId39" Type="http://schemas.openxmlformats.org/officeDocument/2006/relationships/hyperlink" Target="http://johnmuschelli.com/Genentech_Talk_2018.html" TargetMode="External"/><Relationship Id="rId80" Type="http://schemas.openxmlformats.org/officeDocument/2006/relationships/hyperlink" Target="http://cran.r-project.org/web/packages/cifti/index.html" TargetMode="External"/><Relationship Id="rId81" Type="http://schemas.openxmlformats.org/officeDocument/2006/relationships/hyperlink" Target="http://cran.r-project.org/web/packages/kirby21.fmri/index.html" TargetMode="External"/><Relationship Id="rId82" Type="http://schemas.openxmlformats.org/officeDocument/2006/relationships/hyperlink" Target="http://cran.r-project.org/web/packages/mscstts/index.html" TargetMode="External"/><Relationship Id="rId83" Type="http://schemas.openxmlformats.org/officeDocument/2006/relationships/hyperlink" Target="http://cran.r-project.org/web/packages/neurohcp/index.html" TargetMode="External"/><Relationship Id="rId84" Type="http://schemas.openxmlformats.org/officeDocument/2006/relationships/hyperlink" Target="http://cran.r-project.org/web/packages/glassdoor/index.html" TargetMode="External"/><Relationship Id="rId85" Type="http://schemas.openxmlformats.org/officeDocument/2006/relationships/hyperlink" Target="http://cran.r-project.org/web/packages/fedreporter/index.html" TargetMode="External"/><Relationship Id="rId86" Type="http://schemas.openxmlformats.org/officeDocument/2006/relationships/hyperlink" Target="http://cran.r-project.org/web/packages/stapler/index.html" TargetMode="External"/><Relationship Id="rId87" Type="http://schemas.openxmlformats.org/officeDocument/2006/relationships/hyperlink" Target="http://cran.r-project.org/web/packages/text2speech/index.html" TargetMode="External"/><Relationship Id="rId88" Type="http://schemas.openxmlformats.org/officeDocument/2006/relationships/hyperlink" Target="http://cran.r-project.org/web/packages/leanpubr/index.html" TargetMode="External"/><Relationship Id="rId89" Type="http://schemas.openxmlformats.org/officeDocument/2006/relationships/hyperlink" Target="http://cran.r-project.org/web/packages/nsr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5919</Words>
  <Characters>33740</Characters>
  <Application>Microsoft Macintosh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Muschelli – Assistant Scientist</vt:lpstr>
    </vt:vector>
  </TitlesOfParts>
  <LinksUpToDate>false</LinksUpToDate>
  <CharactersWithSpaces>39580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Muschelli – Assistant Scientist</dc:title>
  <dc:subject>Resumé of John Muschelli</dc:subject>
  <dc:creator>John Muschelli</dc:creator>
  <cp:keywords>John Muschelli, curriculum vitæ, resumé</cp:keywords>
  <cp:lastModifiedBy>John Muschelli</cp:lastModifiedBy>
  <cp:revision>55</cp:revision>
  <dcterms:created xsi:type="dcterms:W3CDTF">2020-04-22T22:26:00Z</dcterms:created>
  <dcterms:modified xsi:type="dcterms:W3CDTF">2020-04-23T03:38:00Z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LastSaved">
    <vt:filetime>2020-04-23T00:00:00Z</vt:filetime>
  </property>
</Properties>
</file>